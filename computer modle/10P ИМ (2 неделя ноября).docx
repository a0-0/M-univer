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A90" w:rsidRPr="00841C78" w:rsidRDefault="00D91A90" w:rsidP="00D91A90">
      <w:pPr>
        <w:spacing w:before="0" w:after="0"/>
        <w:jc w:val="center"/>
        <w:rPr>
          <w:b/>
          <w:color w:val="000080"/>
        </w:rPr>
      </w:pPr>
      <w:bookmarkStart w:id="0" w:name="_Toc144017990"/>
      <w:r w:rsidRPr="00841C78">
        <w:rPr>
          <w:b/>
          <w:color w:val="000080"/>
        </w:rPr>
        <w:t>ПЕРВОЕ ВЫСШЕЕ ТЕХНИЧЕСКОЕ УЧЕБНОЕ ЗАВЕДЕНИЕ РОССИИ</w:t>
      </w:r>
    </w:p>
    <w:p w:rsidR="00D91A90" w:rsidRPr="00841C78" w:rsidRDefault="00D91A90" w:rsidP="00D91A90">
      <w:pPr>
        <w:spacing w:before="0" w:after="0"/>
        <w:jc w:val="center"/>
        <w:rPr>
          <w:b/>
          <w:color w:val="000080"/>
        </w:rPr>
      </w:pPr>
      <w:r w:rsidRPr="00841C78">
        <w:rPr>
          <w:b/>
          <w:noProof/>
          <w:color w:val="000080"/>
        </w:rPr>
        <w:drawing>
          <wp:inline distT="0" distB="0" distL="0" distR="0">
            <wp:extent cx="397565" cy="510583"/>
            <wp:effectExtent l="19050" t="0" r="248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18" cy="5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90" w:rsidRPr="00841C78" w:rsidRDefault="00D91A90" w:rsidP="00D91A90">
      <w:pPr>
        <w:spacing w:before="0" w:after="0"/>
        <w:jc w:val="center"/>
        <w:rPr>
          <w:b/>
          <w:color w:val="000080"/>
        </w:rPr>
      </w:pPr>
      <w:r w:rsidRPr="00841C78">
        <w:rPr>
          <w:b/>
          <w:color w:val="000080"/>
        </w:rPr>
        <w:t>МИНИСТЕРСТВО ОБРАЗОВАНИЯ И НАУКИ РОССИЙСКОЙ ФЕДЕРАЦИИ</w:t>
      </w:r>
    </w:p>
    <w:p w:rsidR="00D91A90" w:rsidRPr="00841C78" w:rsidRDefault="00D91A90" w:rsidP="00D91A90">
      <w:pPr>
        <w:spacing w:before="0" w:after="0"/>
        <w:jc w:val="center"/>
        <w:rPr>
          <w:b/>
          <w:color w:val="000080"/>
        </w:rPr>
      </w:pPr>
      <w:r w:rsidRPr="00841C78">
        <w:rPr>
          <w:b/>
          <w:color w:val="000080"/>
        </w:rPr>
        <w:t>федеральное государственное бюджетное образовательное учреждение</w:t>
      </w:r>
    </w:p>
    <w:p w:rsidR="00D91A90" w:rsidRPr="00841C78" w:rsidRDefault="00D91A90" w:rsidP="00D91A90">
      <w:pPr>
        <w:spacing w:before="0" w:after="0"/>
        <w:jc w:val="center"/>
        <w:rPr>
          <w:b/>
          <w:color w:val="000080"/>
        </w:rPr>
      </w:pPr>
      <w:r w:rsidRPr="00841C78">
        <w:rPr>
          <w:b/>
          <w:color w:val="000080"/>
        </w:rPr>
        <w:t>высшего профессионального образования</w:t>
      </w:r>
    </w:p>
    <w:p w:rsidR="00D91A90" w:rsidRPr="00D91A90" w:rsidRDefault="00D91A90" w:rsidP="00D91A90">
      <w:pPr>
        <w:pStyle w:val="afff7"/>
        <w:spacing w:before="0" w:after="0"/>
        <w:jc w:val="center"/>
        <w:rPr>
          <w:b/>
          <w:color w:val="000080"/>
        </w:rPr>
      </w:pPr>
      <w:r w:rsidRPr="00A803F2">
        <w:rPr>
          <w:b/>
          <w:color w:val="000080"/>
        </w:rPr>
        <w:t>САНКТ_ПЕТЕРБУРГСКИЙ ГОРНЫЙ УНИВЕРСИТЕТ</w:t>
      </w:r>
      <w:r>
        <w:rPr>
          <w:b/>
          <w:color w:val="000080"/>
        </w:rPr>
        <w:br/>
      </w:r>
      <w:r w:rsidRPr="00841C78">
        <w:rPr>
          <w:b/>
          <w:color w:val="000080"/>
        </w:rPr>
        <w:t>императрицы Екатерины II</w:t>
      </w:r>
    </w:p>
    <w:p w:rsidR="00D91A90" w:rsidRPr="00D91A90" w:rsidRDefault="00D91A90" w:rsidP="00D91A90">
      <w:pPr>
        <w:pStyle w:val="afff7"/>
        <w:spacing w:before="0" w:after="0"/>
        <w:jc w:val="center"/>
        <w:rPr>
          <w:b/>
          <w:color w:val="000080"/>
        </w:rPr>
      </w:pPr>
    </w:p>
    <w:tbl>
      <w:tblPr>
        <w:tblW w:w="5000" w:type="pct"/>
        <w:jc w:val="center"/>
        <w:tblLook w:val="01E0"/>
      </w:tblPr>
      <w:tblGrid>
        <w:gridCol w:w="4362"/>
        <w:gridCol w:w="1714"/>
        <w:gridCol w:w="4516"/>
      </w:tblGrid>
      <w:tr w:rsidR="00D91A90" w:rsidRPr="00841C78" w:rsidTr="002D04F2">
        <w:trPr>
          <w:jc w:val="center"/>
        </w:trPr>
        <w:tc>
          <w:tcPr>
            <w:tcW w:w="2059" w:type="pct"/>
          </w:tcPr>
          <w:p w:rsidR="00D91A90" w:rsidRPr="00841C78" w:rsidRDefault="00D91A90" w:rsidP="002D04F2">
            <w:pPr>
              <w:pStyle w:val="TableParagraph"/>
              <w:spacing w:before="0" w:after="0"/>
              <w:rPr>
                <w:szCs w:val="24"/>
              </w:rPr>
            </w:pPr>
          </w:p>
        </w:tc>
        <w:tc>
          <w:tcPr>
            <w:tcW w:w="809" w:type="pct"/>
          </w:tcPr>
          <w:p w:rsidR="00D91A90" w:rsidRPr="00841C78" w:rsidRDefault="00D91A90" w:rsidP="002D04F2">
            <w:pPr>
              <w:pStyle w:val="TableParagraph"/>
              <w:rPr>
                <w:szCs w:val="24"/>
              </w:rPr>
            </w:pPr>
          </w:p>
        </w:tc>
        <w:tc>
          <w:tcPr>
            <w:tcW w:w="2132" w:type="pct"/>
          </w:tcPr>
          <w:p w:rsidR="00D91A90" w:rsidRPr="00841C78" w:rsidRDefault="00D91A90" w:rsidP="002D04F2">
            <w:pPr>
              <w:pStyle w:val="TableParagraph"/>
              <w:jc w:val="center"/>
              <w:rPr>
                <w:rFonts w:eastAsia="Calibri"/>
                <w:szCs w:val="24"/>
              </w:rPr>
            </w:pPr>
            <w:r w:rsidRPr="00841C78">
              <w:rPr>
                <w:rFonts w:eastAsia="Calibri"/>
                <w:szCs w:val="24"/>
              </w:rPr>
              <w:t>«УТВЕРЖДАЮ»</w:t>
            </w:r>
          </w:p>
          <w:p w:rsidR="00D91A90" w:rsidRPr="00841C78" w:rsidRDefault="00D91A90" w:rsidP="002D04F2">
            <w:pPr>
              <w:pStyle w:val="TableParagraph"/>
              <w:jc w:val="center"/>
              <w:rPr>
                <w:rFonts w:eastAsia="Calibri"/>
                <w:szCs w:val="24"/>
              </w:rPr>
            </w:pPr>
            <w:r w:rsidRPr="00841C78">
              <w:rPr>
                <w:rFonts w:eastAsia="Calibri"/>
                <w:szCs w:val="24"/>
              </w:rPr>
              <w:t>______________________</w:t>
            </w:r>
          </w:p>
        </w:tc>
      </w:tr>
      <w:tr w:rsidR="00D91A90" w:rsidRPr="00841C78" w:rsidTr="002D04F2">
        <w:trPr>
          <w:trHeight w:val="1475"/>
          <w:jc w:val="center"/>
        </w:trPr>
        <w:tc>
          <w:tcPr>
            <w:tcW w:w="2059" w:type="pct"/>
          </w:tcPr>
          <w:p w:rsidR="00D91A90" w:rsidRPr="00841C78" w:rsidRDefault="00D91A90" w:rsidP="002D04F2">
            <w:pPr>
              <w:pStyle w:val="TableParagraph"/>
              <w:rPr>
                <w:szCs w:val="24"/>
              </w:rPr>
            </w:pPr>
          </w:p>
        </w:tc>
        <w:tc>
          <w:tcPr>
            <w:tcW w:w="809" w:type="pct"/>
          </w:tcPr>
          <w:p w:rsidR="00D91A90" w:rsidRPr="00841C78" w:rsidRDefault="00D91A90" w:rsidP="002D04F2">
            <w:pPr>
              <w:pStyle w:val="TableParagraph"/>
              <w:rPr>
                <w:szCs w:val="24"/>
              </w:rPr>
            </w:pPr>
          </w:p>
        </w:tc>
        <w:tc>
          <w:tcPr>
            <w:tcW w:w="2132" w:type="pct"/>
          </w:tcPr>
          <w:p w:rsidR="00D91A90" w:rsidRPr="00841C78" w:rsidRDefault="00D91A90" w:rsidP="002D04F2">
            <w:pPr>
              <w:pStyle w:val="TableParagraph"/>
              <w:rPr>
                <w:rFonts w:eastAsia="Calibri"/>
                <w:szCs w:val="24"/>
              </w:rPr>
            </w:pPr>
            <w:r w:rsidRPr="00841C78">
              <w:rPr>
                <w:rFonts w:eastAsia="Calibri"/>
                <w:szCs w:val="24"/>
              </w:rPr>
              <w:t xml:space="preserve">Зав. кафедрой ИСВТ доцент </w:t>
            </w:r>
          </w:p>
          <w:p w:rsidR="00D91A90" w:rsidRDefault="00D91A90" w:rsidP="002D04F2">
            <w:pPr>
              <w:pStyle w:val="TableParagraph"/>
              <w:jc w:val="right"/>
              <w:rPr>
                <w:rFonts w:eastAsia="Calibri"/>
                <w:szCs w:val="24"/>
              </w:rPr>
            </w:pPr>
            <w:r>
              <w:rPr>
                <w:rFonts w:eastAsia="Calibri"/>
                <w:noProof/>
                <w:szCs w:val="24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187477</wp:posOffset>
                  </wp:positionH>
                  <wp:positionV relativeFrom="paragraph">
                    <wp:posOffset>22631</wp:posOffset>
                  </wp:positionV>
                  <wp:extent cx="536906" cy="208767"/>
                  <wp:effectExtent l="19050" t="0" r="0" b="0"/>
                  <wp:wrapNone/>
                  <wp:docPr id="3" name="Рисунок 11" descr="МЕБ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ЕБ.b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39" cy="20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41C78">
              <w:rPr>
                <w:rFonts w:eastAsia="Calibri"/>
                <w:szCs w:val="24"/>
              </w:rPr>
              <w:t>Е.Б. Мазаков</w:t>
            </w:r>
          </w:p>
          <w:p w:rsidR="00D91A90" w:rsidRPr="00841C78" w:rsidRDefault="00D91A90" w:rsidP="002D04F2">
            <w:pPr>
              <w:pStyle w:val="TableParagraph"/>
              <w:jc w:val="right"/>
              <w:rPr>
                <w:rFonts w:eastAsia="Calibri"/>
                <w:szCs w:val="24"/>
              </w:rPr>
            </w:pPr>
          </w:p>
          <w:p w:rsidR="00D91A90" w:rsidRPr="00841C78" w:rsidRDefault="00D91A90" w:rsidP="002D04F2">
            <w:pPr>
              <w:pStyle w:val="TableParagraph"/>
              <w:rPr>
                <w:rFonts w:eastAsia="Calibri"/>
                <w:szCs w:val="24"/>
              </w:rPr>
            </w:pPr>
            <w:r w:rsidRPr="00841C78">
              <w:rPr>
                <w:rFonts w:eastAsia="Calibri"/>
                <w:szCs w:val="24"/>
              </w:rPr>
              <w:t xml:space="preserve"> «29» августа 2023 г.</w:t>
            </w:r>
          </w:p>
        </w:tc>
      </w:tr>
    </w:tbl>
    <w:p w:rsidR="00D91A90" w:rsidRDefault="00D91A90" w:rsidP="00D91A90">
      <w:pPr>
        <w:pStyle w:val="-0"/>
        <w:jc w:val="center"/>
      </w:pPr>
    </w:p>
    <w:p w:rsidR="00D91A90" w:rsidRDefault="00D91A90" w:rsidP="00D91A90">
      <w:pPr>
        <w:pStyle w:val="-0"/>
        <w:jc w:val="center"/>
      </w:pPr>
      <w:r>
        <w:t>МЕТОДИЧЕСКИЕ РЕКОМЕНДАЦИИ</w:t>
      </w:r>
    </w:p>
    <w:p w:rsidR="00D91A90" w:rsidRDefault="00D91A90" w:rsidP="00D91A90">
      <w:pPr>
        <w:pStyle w:val="-0"/>
        <w:jc w:val="center"/>
        <w:rPr>
          <w:rFonts w:ascii="TimesNewRomanPS-BoldMT" w:hAnsi="TimesNewRomanPS-BoldMT" w:cs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Cs/>
          <w:color w:val="000000"/>
          <w:sz w:val="28"/>
          <w:szCs w:val="28"/>
        </w:rPr>
        <w:t>для выполнения практических занятий по учебной дисциплине</w:t>
      </w:r>
    </w:p>
    <w:p w:rsidR="00D91A90" w:rsidRDefault="00D91A90" w:rsidP="00D91A90">
      <w:pPr>
        <w:pStyle w:val="-0"/>
        <w:jc w:val="center"/>
        <w:rPr>
          <w:sz w:val="32"/>
          <w:szCs w:val="32"/>
        </w:rPr>
      </w:pPr>
      <w:r w:rsidRPr="00816DE8">
        <w:rPr>
          <w:sz w:val="32"/>
          <w:szCs w:val="32"/>
        </w:rPr>
        <w:t>ОСНОВЫ ТЕХНОЛОГИИ ПРОИЗВОДСТВА</w:t>
      </w:r>
    </w:p>
    <w:p w:rsidR="00D91A90" w:rsidRDefault="00D91A90" w:rsidP="00D91A90">
      <w:pPr>
        <w:pStyle w:val="-0"/>
        <w:jc w:val="center"/>
      </w:pPr>
    </w:p>
    <w:p w:rsidR="00D91A90" w:rsidRPr="00EC45DD" w:rsidRDefault="00D91A90" w:rsidP="00D91A90"/>
    <w:tbl>
      <w:tblPr>
        <w:tblW w:w="5000" w:type="pct"/>
        <w:tblLook w:val="04A0"/>
      </w:tblPr>
      <w:tblGrid>
        <w:gridCol w:w="4207"/>
        <w:gridCol w:w="6385"/>
      </w:tblGrid>
      <w:tr w:rsidR="00D91A90" w:rsidRPr="00293124" w:rsidTr="002D04F2">
        <w:tc>
          <w:tcPr>
            <w:tcW w:w="1986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Уровень высшего образования:</w:t>
            </w:r>
          </w:p>
        </w:tc>
        <w:tc>
          <w:tcPr>
            <w:tcW w:w="3014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  <w:rPr>
                <w:rFonts w:eastAsia="Calibri"/>
              </w:rPr>
            </w:pPr>
            <w:r w:rsidRPr="00293124">
              <w:t>Инженер</w:t>
            </w:r>
          </w:p>
        </w:tc>
      </w:tr>
      <w:tr w:rsidR="00D91A90" w:rsidRPr="00293124" w:rsidTr="002D04F2">
        <w:tc>
          <w:tcPr>
            <w:tcW w:w="1986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Направление подготовки:</w:t>
            </w:r>
          </w:p>
        </w:tc>
        <w:tc>
          <w:tcPr>
            <w:tcW w:w="3014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09.05.01 – Информатика и вычислительная техника</w:t>
            </w:r>
          </w:p>
          <w:p w:rsidR="00D91A90" w:rsidRPr="00293124" w:rsidRDefault="00D91A90" w:rsidP="002D04F2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09.05.02 – Информационные системы и технологии</w:t>
            </w:r>
          </w:p>
        </w:tc>
      </w:tr>
      <w:tr w:rsidR="00D91A90" w:rsidRPr="00293124" w:rsidTr="002D04F2">
        <w:tc>
          <w:tcPr>
            <w:tcW w:w="1986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Профиль подготовки:</w:t>
            </w:r>
          </w:p>
        </w:tc>
        <w:tc>
          <w:tcPr>
            <w:tcW w:w="3014" w:type="pct"/>
            <w:shd w:val="clear" w:color="auto" w:fill="auto"/>
            <w:vAlign w:val="center"/>
          </w:tcPr>
          <w:p w:rsidR="00D91A90" w:rsidRPr="00293124" w:rsidRDefault="00D91A90" w:rsidP="002D04F2">
            <w:pPr>
              <w:pStyle w:val="TableParagraph"/>
            </w:pPr>
            <w:r w:rsidRPr="00293124">
              <w:t>Автоматизированные системы обработки информации и управления</w:t>
            </w:r>
          </w:p>
          <w:p w:rsidR="00D91A90" w:rsidRPr="00293124" w:rsidRDefault="00D91A90" w:rsidP="002D04F2">
            <w:pPr>
              <w:pStyle w:val="TableParagraph"/>
            </w:pPr>
            <w:r w:rsidRPr="00293124">
              <w:rPr>
                <w:rFonts w:eastAsia="Calibri"/>
              </w:rPr>
              <w:t>Информационные системы и технологии</w:t>
            </w:r>
          </w:p>
        </w:tc>
      </w:tr>
      <w:tr w:rsidR="00D91A90" w:rsidRPr="00293124" w:rsidTr="002D04F2">
        <w:tc>
          <w:tcPr>
            <w:tcW w:w="1986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Программа:</w:t>
            </w:r>
          </w:p>
        </w:tc>
        <w:tc>
          <w:tcPr>
            <w:tcW w:w="3014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</w:pPr>
            <w:r w:rsidRPr="00293124">
              <w:t>Бакалавриат</w:t>
            </w:r>
          </w:p>
        </w:tc>
      </w:tr>
      <w:tr w:rsidR="00D91A90" w:rsidRPr="00293124" w:rsidTr="002D04F2">
        <w:tc>
          <w:tcPr>
            <w:tcW w:w="1986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Форма обучения:</w:t>
            </w:r>
          </w:p>
        </w:tc>
        <w:tc>
          <w:tcPr>
            <w:tcW w:w="3014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</w:pPr>
            <w:r w:rsidRPr="00293124">
              <w:t>Очная</w:t>
            </w:r>
          </w:p>
        </w:tc>
      </w:tr>
      <w:tr w:rsidR="00D91A90" w:rsidRPr="00293124" w:rsidTr="002D04F2">
        <w:tc>
          <w:tcPr>
            <w:tcW w:w="1986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  <w:rPr>
                <w:rFonts w:eastAsia="Calibri"/>
              </w:rPr>
            </w:pPr>
            <w:r w:rsidRPr="00293124">
              <w:rPr>
                <w:rFonts w:eastAsia="Calibri"/>
              </w:rPr>
              <w:t>Составитель:</w:t>
            </w:r>
          </w:p>
        </w:tc>
        <w:tc>
          <w:tcPr>
            <w:tcW w:w="3014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</w:pPr>
            <w:r w:rsidRPr="00293124">
              <w:t>к.т.н. Гурко А.В.</w:t>
            </w:r>
          </w:p>
        </w:tc>
      </w:tr>
      <w:tr w:rsidR="00D91A90" w:rsidRPr="00293124" w:rsidTr="002D04F2">
        <w:tc>
          <w:tcPr>
            <w:tcW w:w="1986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  <w:rPr>
                <w:rFonts w:eastAsia="Calibri"/>
              </w:rPr>
            </w:pPr>
            <w:r w:rsidRPr="00293124">
              <w:t>Годы приема:</w:t>
            </w:r>
          </w:p>
        </w:tc>
        <w:tc>
          <w:tcPr>
            <w:tcW w:w="3014" w:type="pct"/>
            <w:shd w:val="clear" w:color="auto" w:fill="auto"/>
          </w:tcPr>
          <w:p w:rsidR="00D91A90" w:rsidRPr="00293124" w:rsidRDefault="00D91A90" w:rsidP="002D04F2">
            <w:pPr>
              <w:pStyle w:val="TableParagraph"/>
            </w:pPr>
            <w:r w:rsidRPr="00293124">
              <w:t>2023</w:t>
            </w:r>
          </w:p>
        </w:tc>
      </w:tr>
    </w:tbl>
    <w:p w:rsidR="00D91A90" w:rsidRPr="00BD2272" w:rsidRDefault="00D91A90" w:rsidP="00D91A90">
      <w:r w:rsidRPr="00BD2272">
        <w:t>Обсуждены и одобрены на заседании кафедры</w:t>
      </w:r>
      <w:r>
        <w:t xml:space="preserve"> </w:t>
      </w:r>
      <w:r w:rsidRPr="00BD2272">
        <w:t xml:space="preserve">Протокол № </w:t>
      </w:r>
      <w:r>
        <w:t>1</w:t>
      </w:r>
      <w:r w:rsidRPr="00BD2272">
        <w:t xml:space="preserve"> от </w:t>
      </w:r>
      <w:r>
        <w:t>29.08.</w:t>
      </w:r>
      <w:r w:rsidRPr="00BD2272">
        <w:t>20</w:t>
      </w:r>
      <w:r>
        <w:t>23</w:t>
      </w:r>
      <w:r w:rsidRPr="00BD2272">
        <w:t xml:space="preserve"> г.</w:t>
      </w:r>
    </w:p>
    <w:p w:rsidR="00D91A90" w:rsidRDefault="00D91A90" w:rsidP="00D91A90">
      <w:pPr>
        <w:jc w:val="center"/>
      </w:pPr>
      <w:r>
        <w:t>Санкт-Петербург</w:t>
      </w:r>
    </w:p>
    <w:p w:rsidR="00D91A90" w:rsidRDefault="00D91A90" w:rsidP="00D91A90">
      <w:pPr>
        <w:keepNext w:val="0"/>
        <w:keepLines w:val="0"/>
        <w:spacing w:before="0" w:after="0"/>
        <w:ind w:firstLine="0"/>
        <w:contextualSpacing w:val="0"/>
        <w:jc w:val="left"/>
        <w:rPr>
          <w:b/>
          <w:bCs/>
        </w:rPr>
      </w:pPr>
      <w:r>
        <w:br w:type="page"/>
      </w:r>
    </w:p>
    <w:p w:rsidR="001A47A6" w:rsidRDefault="00F63A20" w:rsidP="000C3B11">
      <w:pPr>
        <w:pStyle w:val="1"/>
      </w:pPr>
      <w:r w:rsidRPr="00281457">
        <w:lastRenderedPageBreak/>
        <w:t>Практическая работа №</w:t>
      </w:r>
      <w:r w:rsidR="00697D0B">
        <w:t>10</w:t>
      </w:r>
      <w:r>
        <w:br/>
      </w:r>
      <w:bookmarkEnd w:id="0"/>
      <w:r w:rsidR="00D91A90" w:rsidRPr="002A1DB4">
        <w:rPr>
          <w:lang w:eastAsia="en-US"/>
        </w:rPr>
        <w:t>Анализ технологических процессов</w:t>
      </w:r>
      <w:r w:rsidR="00D91A90" w:rsidRPr="001052E2">
        <w:rPr>
          <w:lang w:eastAsia="en-US"/>
        </w:rPr>
        <w:br/>
      </w:r>
      <w:r w:rsidR="00A07FF9">
        <w:t>(</w:t>
      </w:r>
      <w:r w:rsidR="001A47A6">
        <w:t>Моделирование случайных величин</w:t>
      </w:r>
      <w:r w:rsidR="00A07FF9">
        <w:t>)</w:t>
      </w:r>
    </w:p>
    <w:p w:rsidR="00027E63" w:rsidRDefault="00027E63" w:rsidP="00027E63">
      <w:pPr>
        <w:pStyle w:val="-0"/>
      </w:pPr>
      <w:r w:rsidRPr="00281457">
        <w:t>Цели практической работы:</w:t>
      </w:r>
    </w:p>
    <w:p w:rsidR="00027E63" w:rsidRDefault="00027E63" w:rsidP="00027E63">
      <w:pPr>
        <w:pStyle w:val="a"/>
      </w:pPr>
      <w:r>
        <w:t>Научиться моделировать случайные величины с заданными законами распределения.</w:t>
      </w:r>
    </w:p>
    <w:p w:rsidR="00027E63" w:rsidRDefault="00027E63" w:rsidP="00027E63">
      <w:pPr>
        <w:pStyle w:val="-0"/>
      </w:pPr>
      <w:bookmarkStart w:id="1" w:name="_Toc149307745"/>
      <w:r w:rsidRPr="00A07FF9">
        <w:t>Рассматриваемые</w:t>
      </w:r>
      <w:r w:rsidRPr="00281457">
        <w:t xml:space="preserve"> вопросы:</w:t>
      </w:r>
      <w:bookmarkEnd w:id="1"/>
    </w:p>
    <w:p w:rsidR="00027E63" w:rsidRPr="00281457" w:rsidRDefault="00027E63" w:rsidP="00027E63">
      <w:pPr>
        <w:pStyle w:val="a"/>
        <w:numPr>
          <w:ilvl w:val="0"/>
          <w:numId w:val="4"/>
        </w:numPr>
      </w:pPr>
      <w:r>
        <w:t>Разработка имитационных математических моделей</w:t>
      </w:r>
    </w:p>
    <w:p w:rsidR="001A47A6" w:rsidRDefault="001A47A6" w:rsidP="00027E63">
      <w:pPr>
        <w:pStyle w:val="1"/>
        <w:rPr>
          <w:sz w:val="36"/>
          <w:szCs w:val="36"/>
        </w:rPr>
      </w:pPr>
      <w:r>
        <w:t>Методические указания</w:t>
      </w:r>
    </w:p>
    <w:p w:rsidR="00D70900" w:rsidRDefault="00D70900" w:rsidP="00D70900">
      <w:r>
        <w:t>Полезные ссылки</w:t>
      </w:r>
    </w:p>
    <w:p w:rsidR="00D70900" w:rsidRDefault="008F58BF" w:rsidP="00D70900">
      <w:hyperlink r:id="rId10" w:history="1">
        <w:r w:rsidR="00D70900" w:rsidRPr="0060381A">
          <w:rPr>
            <w:rStyle w:val="ae"/>
          </w:rPr>
          <w:t>https://stepik.org/lesson/299541/step/1?unit=281374</w:t>
        </w:r>
      </w:hyperlink>
    </w:p>
    <w:p w:rsidR="00D70900" w:rsidRDefault="008F58BF" w:rsidP="00D70900">
      <w:hyperlink r:id="rId11" w:history="1">
        <w:r w:rsidR="00D70900" w:rsidRPr="0060381A">
          <w:rPr>
            <w:rStyle w:val="ae"/>
          </w:rPr>
          <w:t>https://stepik.org/lesson/389468/step/1?unit=378558</w:t>
        </w:r>
      </w:hyperlink>
    </w:p>
    <w:p w:rsidR="00D70900" w:rsidRDefault="008F58BF" w:rsidP="00D70900">
      <w:hyperlink r:id="rId12" w:history="1">
        <w:r w:rsidR="00D70900" w:rsidRPr="0060381A">
          <w:rPr>
            <w:rStyle w:val="ae"/>
          </w:rPr>
          <w:t>https://stepik.org/lesson/380418/step/1?unit=367568</w:t>
        </w:r>
      </w:hyperlink>
    </w:p>
    <w:p w:rsidR="00D70900" w:rsidRDefault="00D70900" w:rsidP="00D70900"/>
    <w:p w:rsidR="00BB169F" w:rsidRDefault="00BB169F" w:rsidP="00BB169F">
      <w:pPr>
        <w:pStyle w:val="3"/>
      </w:pPr>
      <w:r>
        <w:t>Алгоритм действий при применении имитационного моделирования</w:t>
      </w:r>
    </w:p>
    <w:p w:rsidR="00BB169F" w:rsidRPr="004F620B" w:rsidRDefault="00BB169F" w:rsidP="00BB169F">
      <w:pPr>
        <w:pStyle w:val="a"/>
        <w:numPr>
          <w:ilvl w:val="0"/>
          <w:numId w:val="29"/>
        </w:numPr>
      </w:pPr>
      <w:r w:rsidRPr="004F620B">
        <w:t>Определение цели моделирования</w:t>
      </w:r>
    </w:p>
    <w:p w:rsidR="00BB169F" w:rsidRPr="004F620B" w:rsidRDefault="00BB169F" w:rsidP="00BB169F">
      <w:pPr>
        <w:pStyle w:val="a"/>
        <w:ind w:firstLine="709"/>
      </w:pPr>
      <w:r w:rsidRPr="004F620B">
        <w:t>Разработка концептуальной модели</w:t>
      </w:r>
    </w:p>
    <w:p w:rsidR="00BB169F" w:rsidRPr="004F620B" w:rsidRDefault="00BB169F" w:rsidP="00BB169F">
      <w:pPr>
        <w:pStyle w:val="a"/>
        <w:ind w:firstLine="709"/>
      </w:pPr>
      <w:r w:rsidRPr="004F620B">
        <w:t>Формализация модели</w:t>
      </w:r>
    </w:p>
    <w:p w:rsidR="00BB169F" w:rsidRPr="004F620B" w:rsidRDefault="00BB169F" w:rsidP="00BB169F">
      <w:pPr>
        <w:pStyle w:val="a"/>
        <w:ind w:firstLine="709"/>
      </w:pPr>
      <w:r w:rsidRPr="004F620B">
        <w:t>Программная реализация модели</w:t>
      </w:r>
    </w:p>
    <w:p w:rsidR="00BB169F" w:rsidRPr="004F620B" w:rsidRDefault="00BB169F" w:rsidP="00BB169F">
      <w:pPr>
        <w:pStyle w:val="a"/>
        <w:ind w:firstLine="709"/>
      </w:pPr>
      <w:r w:rsidRPr="004F620B">
        <w:t>Планирование модельных экспериментов</w:t>
      </w:r>
    </w:p>
    <w:p w:rsidR="00BB169F" w:rsidRDefault="00BB169F" w:rsidP="00BB169F">
      <w:pPr>
        <w:pStyle w:val="a"/>
        <w:ind w:firstLine="709"/>
      </w:pPr>
      <w:r w:rsidRPr="004F620B">
        <w:t>Реализация плана эксперимента</w:t>
      </w:r>
    </w:p>
    <w:p w:rsidR="00BB169F" w:rsidRPr="004F620B" w:rsidRDefault="00BB169F" w:rsidP="00BB169F">
      <w:pPr>
        <w:pStyle w:val="a"/>
        <w:ind w:firstLine="709"/>
      </w:pPr>
      <w:r w:rsidRPr="004F620B">
        <w:t>Анализ и интерпретация результатов моделирования</w:t>
      </w:r>
    </w:p>
    <w:p w:rsidR="00BB169F" w:rsidRDefault="00BB169F" w:rsidP="00BB169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 xml:space="preserve">Содержание первых двух этапов практически не зависит от математического метода, положенного в основу моделирования (наоборот - их результат определяет выбор метода). </w:t>
      </w:r>
    </w:p>
    <w:p w:rsidR="00BB169F" w:rsidRPr="004F620B" w:rsidRDefault="00BB169F" w:rsidP="00BB169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Реализация остальных пяти этапов существенно различается для аналитического и имитационного моделирования.</w:t>
      </w:r>
    </w:p>
    <w:p w:rsidR="00BB169F" w:rsidRPr="004F620B" w:rsidRDefault="00BB169F" w:rsidP="00BB169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При</w:t>
      </w:r>
      <w:r>
        <w:rPr>
          <w:rFonts w:ascii="Roboto" w:eastAsia="Times New Roman" w:hAnsi="Roboto"/>
          <w:color w:val="222222"/>
          <w:szCs w:val="24"/>
        </w:rPr>
        <w:t xml:space="preserve"> </w:t>
      </w:r>
      <w:r w:rsidRPr="004F620B">
        <w:rPr>
          <w:rFonts w:ascii="Roboto" w:eastAsia="Times New Roman" w:hAnsi="Roboto"/>
          <w:b/>
          <w:bCs/>
          <w:color w:val="222222"/>
          <w:szCs w:val="24"/>
        </w:rPr>
        <w:t>имитационном моделировании</w:t>
      </w:r>
      <w:r>
        <w:rPr>
          <w:rFonts w:ascii="Roboto" w:eastAsia="Times New Roman" w:hAnsi="Roboto"/>
          <w:b/>
          <w:bCs/>
          <w:color w:val="222222"/>
          <w:szCs w:val="24"/>
        </w:rPr>
        <w:t xml:space="preserve"> </w:t>
      </w:r>
      <w:proofErr w:type="gramStart"/>
      <w:r w:rsidRPr="004F620B">
        <w:rPr>
          <w:rFonts w:ascii="Roboto" w:eastAsia="Times New Roman" w:hAnsi="Roboto"/>
          <w:color w:val="222222"/>
          <w:szCs w:val="24"/>
        </w:rPr>
        <w:t>ММ</w:t>
      </w:r>
      <w:proofErr w:type="gramEnd"/>
      <w:r w:rsidRPr="004F620B">
        <w:rPr>
          <w:rFonts w:ascii="Roboto" w:eastAsia="Times New Roman" w:hAnsi="Roboto"/>
          <w:color w:val="222222"/>
          <w:szCs w:val="24"/>
        </w:rPr>
        <w:t xml:space="preserve"> воспроизводит алгоритм («логику») функционирования исследуемой системы во времени при различных сочетаниях значений параметров системы и внешней среды.</w:t>
      </w:r>
    </w:p>
    <w:p w:rsidR="00BB169F" w:rsidRDefault="00BB169F" w:rsidP="00BB169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>
        <w:rPr>
          <w:rFonts w:ascii="Roboto" w:eastAsia="Times New Roman" w:hAnsi="Roboto"/>
          <w:color w:val="222222"/>
          <w:szCs w:val="24"/>
        </w:rPr>
        <w:t xml:space="preserve">При </w:t>
      </w:r>
      <w:r w:rsidRPr="00411627">
        <w:rPr>
          <w:rFonts w:ascii="Roboto" w:eastAsia="Times New Roman" w:hAnsi="Roboto"/>
          <w:b/>
          <w:color w:val="222222"/>
          <w:szCs w:val="24"/>
        </w:rPr>
        <w:t>аналитическо</w:t>
      </w:r>
      <w:r>
        <w:rPr>
          <w:rFonts w:ascii="Roboto" w:eastAsia="Times New Roman" w:hAnsi="Roboto"/>
          <w:b/>
          <w:color w:val="222222"/>
          <w:szCs w:val="24"/>
        </w:rPr>
        <w:t>м</w:t>
      </w:r>
      <w:r w:rsidRPr="00411627">
        <w:rPr>
          <w:rFonts w:ascii="Roboto" w:eastAsia="Times New Roman" w:hAnsi="Roboto"/>
          <w:b/>
          <w:color w:val="222222"/>
          <w:szCs w:val="24"/>
        </w:rPr>
        <w:t xml:space="preserve"> модели</w:t>
      </w:r>
      <w:r>
        <w:rPr>
          <w:rFonts w:ascii="Roboto" w:eastAsia="Times New Roman" w:hAnsi="Roboto"/>
          <w:b/>
          <w:color w:val="222222"/>
          <w:szCs w:val="24"/>
        </w:rPr>
        <w:t>ровании</w:t>
      </w:r>
      <w:r w:rsidRPr="004F620B">
        <w:rPr>
          <w:rFonts w:ascii="Roboto" w:eastAsia="Times New Roman" w:hAnsi="Roboto"/>
          <w:color w:val="222222"/>
          <w:szCs w:val="24"/>
        </w:rPr>
        <w:t xml:space="preserve"> </w:t>
      </w:r>
      <w:r>
        <w:rPr>
          <w:rFonts w:ascii="Roboto" w:eastAsia="Times New Roman" w:hAnsi="Roboto"/>
          <w:color w:val="222222"/>
          <w:szCs w:val="24"/>
        </w:rPr>
        <w:t>используется</w:t>
      </w:r>
      <w:r w:rsidRPr="004F620B">
        <w:rPr>
          <w:rFonts w:ascii="Roboto" w:eastAsia="Times New Roman" w:hAnsi="Roboto"/>
          <w:color w:val="222222"/>
          <w:szCs w:val="24"/>
        </w:rPr>
        <w:t xml:space="preserve"> уравнение прямолинейного равномерного движения. </w:t>
      </w:r>
    </w:p>
    <w:p w:rsidR="00BB169F" w:rsidRPr="004F620B" w:rsidRDefault="00BB169F" w:rsidP="00BB169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 xml:space="preserve">При исследовании такого процесса с помощью </w:t>
      </w:r>
      <w:r w:rsidRPr="00BD3E9C">
        <w:rPr>
          <w:rFonts w:ascii="Roboto" w:eastAsia="Times New Roman" w:hAnsi="Roboto"/>
          <w:b/>
          <w:color w:val="222222"/>
          <w:szCs w:val="24"/>
        </w:rPr>
        <w:t>имитационной модели</w:t>
      </w:r>
      <w:r w:rsidRPr="004F620B">
        <w:rPr>
          <w:rFonts w:ascii="Roboto" w:eastAsia="Times New Roman" w:hAnsi="Roboto"/>
          <w:color w:val="222222"/>
          <w:szCs w:val="24"/>
        </w:rPr>
        <w:t xml:space="preserve"> должно быть реализовано наблюдение за изменением пройденного пути с течением времени.</w:t>
      </w:r>
    </w:p>
    <w:p w:rsidR="00BB169F" w:rsidRPr="004F620B" w:rsidRDefault="00BB169F" w:rsidP="00BB169F">
      <w:pPr>
        <w:shd w:val="clear" w:color="auto" w:fill="FFFFFF"/>
        <w:spacing w:before="240" w:after="240"/>
        <w:rPr>
          <w:rFonts w:ascii="Roboto" w:eastAsia="Times New Roman" w:hAnsi="Roboto"/>
          <w:color w:val="222222"/>
          <w:szCs w:val="24"/>
        </w:rPr>
      </w:pPr>
      <w:r w:rsidRPr="004F620B">
        <w:rPr>
          <w:rFonts w:ascii="Roboto" w:eastAsia="Times New Roman" w:hAnsi="Roboto"/>
          <w:color w:val="222222"/>
          <w:szCs w:val="24"/>
        </w:rPr>
        <w:t>Имитационное моделирование опосредованно рассматривается при изучении курсов:</w:t>
      </w:r>
    </w:p>
    <w:p w:rsidR="00BB169F" w:rsidRPr="004F620B" w:rsidRDefault="00BB169F" w:rsidP="00BB169F">
      <w:pPr>
        <w:pStyle w:val="a"/>
        <w:numPr>
          <w:ilvl w:val="0"/>
          <w:numId w:val="28"/>
        </w:numPr>
      </w:pPr>
      <w:r w:rsidRPr="004F620B">
        <w:t>Теория вероятности и теория случайных процессов -</w:t>
      </w:r>
      <w:r w:rsidRPr="00BD3E9C">
        <w:rPr>
          <w:b/>
          <w:bCs/>
          <w:i/>
          <w:iCs/>
        </w:rPr>
        <w:t xml:space="preserve"> Моделирование случайных величин и процессов</w:t>
      </w:r>
      <w:r w:rsidRPr="004F620B">
        <w:t>.</w:t>
      </w:r>
    </w:p>
    <w:p w:rsidR="00BB169F" w:rsidRPr="004F620B" w:rsidRDefault="00BB169F" w:rsidP="00BB169F">
      <w:pPr>
        <w:pStyle w:val="a"/>
        <w:numPr>
          <w:ilvl w:val="0"/>
          <w:numId w:val="28"/>
        </w:numPr>
      </w:pPr>
      <w:r w:rsidRPr="004F620B">
        <w:t>Теория массового обслуживания, теория автоматов -</w:t>
      </w:r>
      <w:r>
        <w:t xml:space="preserve"> </w:t>
      </w:r>
      <w:r w:rsidRPr="00BD3E9C">
        <w:rPr>
          <w:b/>
          <w:bCs/>
          <w:i/>
          <w:iCs/>
        </w:rPr>
        <w:t>Моделирование систем массового обслуживания</w:t>
      </w:r>
      <w:r w:rsidRPr="004F620B">
        <w:t>.</w:t>
      </w:r>
    </w:p>
    <w:p w:rsidR="00BB169F" w:rsidRPr="004F620B" w:rsidRDefault="00BB169F" w:rsidP="00BB169F">
      <w:pPr>
        <w:pStyle w:val="a"/>
        <w:numPr>
          <w:ilvl w:val="0"/>
          <w:numId w:val="28"/>
        </w:numPr>
      </w:pPr>
      <w:r w:rsidRPr="00BD3E9C">
        <w:rPr>
          <w:b/>
          <w:bCs/>
          <w:i/>
          <w:iCs/>
        </w:rPr>
        <w:t>Моделирование интеллектуальных систем</w:t>
      </w:r>
      <w:r w:rsidRPr="004F620B">
        <w:t>.</w:t>
      </w:r>
    </w:p>
    <w:p w:rsidR="00E240D4" w:rsidRDefault="00E240D4" w:rsidP="00027E63">
      <w:pPr>
        <w:pStyle w:val="1"/>
      </w:pPr>
      <w:r>
        <w:t>Задание 2</w:t>
      </w:r>
    </w:p>
    <w:p w:rsidR="00770E45" w:rsidRDefault="00770E45" w:rsidP="00770E45">
      <w:r>
        <w:t>Моделирование случайных величин по Показательному закону.</w:t>
      </w:r>
    </w:p>
    <w:p w:rsidR="00E240D4" w:rsidRDefault="00E240D4" w:rsidP="003D17A5">
      <w:pPr>
        <w:pStyle w:val="a"/>
        <w:numPr>
          <w:ilvl w:val="0"/>
          <w:numId w:val="27"/>
        </w:numPr>
      </w:pPr>
      <w:r>
        <w:t xml:space="preserve">В </w:t>
      </w:r>
      <w:proofErr w:type="spellStart"/>
      <w:r>
        <w:t>Excel</w:t>
      </w:r>
      <w:proofErr w:type="spellEnd"/>
      <w:r>
        <w:t xml:space="preserve"> </w:t>
      </w:r>
      <w:r w:rsidRPr="009522BE">
        <w:t>п</w:t>
      </w:r>
      <w:r>
        <w:t xml:space="preserve">остроить последовательность из 30 равномерно распределенных чисел Z. </w:t>
      </w:r>
    </w:p>
    <w:p w:rsidR="00E240D4" w:rsidRDefault="00E240D4" w:rsidP="00E240D4">
      <w:pPr>
        <w:pStyle w:val="a"/>
      </w:pPr>
      <w:r>
        <w:t xml:space="preserve">В </w:t>
      </w:r>
      <w:proofErr w:type="spellStart"/>
      <w:r>
        <w:t>Excel</w:t>
      </w:r>
      <w:proofErr w:type="spellEnd"/>
      <w:r>
        <w:t xml:space="preserve"> </w:t>
      </w:r>
      <w:r w:rsidRPr="009522BE">
        <w:t>п</w:t>
      </w:r>
      <w:r>
        <w:t xml:space="preserve">остроить последовательность из 30 чисел </w:t>
      </w:r>
      <w:r>
        <w:rPr>
          <w:lang w:val="en-US"/>
        </w:rPr>
        <w:t>X</w:t>
      </w:r>
      <w:r>
        <w:t xml:space="preserve"> по </w:t>
      </w:r>
      <w:r w:rsidRPr="00207E74">
        <w:t>Экспоненциальн</w:t>
      </w:r>
      <w:r>
        <w:t xml:space="preserve">ому закону. </w:t>
      </w:r>
    </w:p>
    <w:p w:rsidR="00E240D4" w:rsidRPr="00D85C13" w:rsidRDefault="00E240D4" w:rsidP="00E240D4">
      <w:pPr>
        <w:pStyle w:val="a"/>
      </w:pPr>
      <w:r>
        <w:t xml:space="preserve">Разработать схему алгоритма, </w:t>
      </w:r>
      <w:r w:rsidRPr="00A71C07">
        <w:t>https://drakonhub.com/</w:t>
      </w:r>
    </w:p>
    <w:p w:rsidR="00E240D4" w:rsidRDefault="00E240D4" w:rsidP="00E240D4">
      <w:pPr>
        <w:pStyle w:val="a"/>
      </w:pPr>
      <w:r>
        <w:t>Запрограммировать алгоритм на любом языке программирования.</w:t>
      </w:r>
      <w:r w:rsidRPr="00386DA7">
        <w:t xml:space="preserve"> </w:t>
      </w:r>
    </w:p>
    <w:p w:rsidR="00E240D4" w:rsidRDefault="00E240D4" w:rsidP="00E240D4">
      <w:pPr>
        <w:pStyle w:val="a"/>
      </w:pPr>
      <w:r>
        <w:t xml:space="preserve">Построить программно график, подобный такому  </w:t>
      </w:r>
    </w:p>
    <w:p w:rsidR="00E240D4" w:rsidRDefault="00E240D4" w:rsidP="00E240D4">
      <w:r>
        <w:rPr>
          <w:noProof/>
        </w:rPr>
        <w:lastRenderedPageBreak/>
        <w:drawing>
          <wp:inline distT="0" distB="0" distL="0" distR="0">
            <wp:extent cx="1500607" cy="1135776"/>
            <wp:effectExtent l="19050" t="0" r="4343" b="0"/>
            <wp:docPr id="6" name="Рисунок 7" descr="15. Показательный закон распределения вероятностей. Определение, графики  плотности вероятности и функции распределения. Основные характеристи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. Показательный закон распределения вероятностей. Определение, графики  плотности вероятности и функции распределения. Основные характеристики.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50791" b="24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07" cy="113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Default="001A47A6" w:rsidP="00332CD3">
      <w:r>
        <w:t xml:space="preserve">Положительная случайная величина </w:t>
      </w:r>
      <w:proofErr w:type="spellStart"/>
      <w:r>
        <w:t>x</w:t>
      </w:r>
      <w:proofErr w:type="spellEnd"/>
      <w:r>
        <w:t xml:space="preserve"> имеет показательное распределение с параметром </w:t>
      </w:r>
      <w:r>
        <w:rPr>
          <w:rStyle w:val="mord"/>
          <w:rFonts w:ascii="KaTeX_Math" w:hAnsi="KaTeX_Math"/>
          <w:i/>
          <w:iCs/>
          <w:color w:val="222222"/>
          <w:sz w:val="18"/>
          <w:szCs w:val="18"/>
        </w:rPr>
        <w:t>λ</w:t>
      </w:r>
      <w:r>
        <w:rPr>
          <w:rStyle w:val="mrel"/>
          <w:color w:val="222222"/>
          <w:sz w:val="18"/>
          <w:szCs w:val="18"/>
        </w:rPr>
        <w:t>&gt;</w:t>
      </w:r>
      <w:r>
        <w:rPr>
          <w:rStyle w:val="mord"/>
          <w:color w:val="222222"/>
          <w:sz w:val="18"/>
          <w:szCs w:val="18"/>
        </w:rPr>
        <w:t>0</w:t>
      </w:r>
      <w:r>
        <w:t>, если ее плотность задана функцией:</w:t>
      </w:r>
    </w:p>
    <w:p w:rsidR="00666D33" w:rsidRDefault="00666D33" w:rsidP="00666D33">
      <w:pPr>
        <w:jc w:val="center"/>
      </w:pPr>
    </w:p>
    <w:p w:rsidR="00332CD3" w:rsidRDefault="00332CD3" w:rsidP="00332CD3">
      <w:r>
        <w:rPr>
          <w:noProof/>
        </w:rPr>
        <w:drawing>
          <wp:inline distT="0" distB="0" distL="0" distR="0">
            <wp:extent cx="2319704" cy="619981"/>
            <wp:effectExtent l="19050" t="0" r="439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82" cy="62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CD3" w:rsidRDefault="00332CD3" w:rsidP="00332CD3">
      <w:r w:rsidRPr="00332CD3">
        <w:t>Моделирующая формула:</w:t>
      </w:r>
    </w:p>
    <w:p w:rsidR="00332CD3" w:rsidRPr="00332CD3" w:rsidRDefault="00332CD3" w:rsidP="00D85C13">
      <w:pPr>
        <w:pStyle w:val="afc"/>
        <w:rPr>
          <w:lang w:val="en-US"/>
        </w:rPr>
      </w:pPr>
      <m:oMathPara>
        <m:oMath>
          <m:r>
            <w:rPr>
              <w:rFonts w:ascii="Cambria Math" w:hAnsi="Cambria Math"/>
              <w:noProof/>
              <w:w w:val="105"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  <w:w w:val="105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w w:val="10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w w:val="105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 w:val="18"/>
                  <w:szCs w:val="18"/>
                  <w:shd w:val="clear" w:color="auto" w:fill="FFFFFF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ln⁡(</m:t>
          </m:r>
          <m:r>
            <w:rPr>
              <w:rFonts w:ascii="Cambria Math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1A47A6" w:rsidRDefault="001A47A6" w:rsidP="005B53DA">
      <w:r>
        <w:t xml:space="preserve">По заданным </w:t>
      </w:r>
      <w:r w:rsidRPr="00D85C13">
        <w:t>значениям</w:t>
      </w:r>
      <w:proofErr w:type="gramStart"/>
      <w:r w:rsidRPr="00D85C13">
        <w:t xml:space="preserve"> А</w:t>
      </w:r>
      <w:proofErr w:type="gramEnd"/>
      <w:r w:rsidRPr="00D85C13">
        <w:t>, В и М смоделировать</w:t>
      </w:r>
      <w:r>
        <w:t xml:space="preserve"> последовате</w:t>
      </w:r>
      <w:r w:rsidR="00D85C13">
        <w:t xml:space="preserve">льность из 100 случайных чисел. </w:t>
      </w:r>
      <w:r>
        <w:t>Пусть даны следующие значения</w:t>
      </w:r>
      <w:proofErr w:type="gramStart"/>
      <w:r>
        <w:t xml:space="preserve"> А</w:t>
      </w:r>
      <w:proofErr w:type="gramEnd"/>
      <w:r>
        <w:t>=4,5, В=23 и М=87.</w:t>
      </w:r>
      <w:r w:rsidR="00D85C13">
        <w:t xml:space="preserve"> </w:t>
      </w:r>
      <w:r>
        <w:t xml:space="preserve">Первый элемент псевдослучайной последовательности равен 3. </w:t>
      </w:r>
      <w:proofErr w:type="gramStart"/>
      <w:r>
        <w:t xml:space="preserve">Необходимо построить таблицу последовательности </w:t>
      </w:r>
      <w:r w:rsidR="005B53DA">
        <w:t>30</w:t>
      </w:r>
      <w:r>
        <w:t xml:space="preserve"> чисел (Рис.</w:t>
      </w:r>
      <w:proofErr w:type="gramEnd"/>
    </w:p>
    <w:p w:rsidR="001A47A6" w:rsidRDefault="001A47A6" w:rsidP="00D85C13">
      <w:r>
        <w:rPr>
          <w:noProof/>
        </w:rPr>
        <w:drawing>
          <wp:inline distT="0" distB="0" distL="0" distR="0">
            <wp:extent cx="2010472" cy="1307123"/>
            <wp:effectExtent l="19050" t="0" r="8828" b="0"/>
            <wp:docPr id="1" name="Рисунок 95" descr="https://ucarecdn.com/49d6d79d-3aeb-4942-ac5e-2fb0716783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ucarecdn.com/49d6d79d-3aeb-4942-ac5e-2fb071678307/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70" cy="130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Default="001A47A6" w:rsidP="001A47A6">
      <w:r>
        <w:t xml:space="preserve">Рис. Таблица последовательности </w:t>
      </w:r>
      <w:r w:rsidR="005B53DA">
        <w:t>30</w:t>
      </w:r>
      <w:r>
        <w:t xml:space="preserve"> чисел</w:t>
      </w:r>
    </w:p>
    <w:p w:rsidR="001A47A6" w:rsidRPr="00D85C13" w:rsidRDefault="001A47A6" w:rsidP="001A47A6">
      <w:r w:rsidRPr="00D85C13">
        <w:t>Для этого в ячейку</w:t>
      </w:r>
      <w:r w:rsidR="00D85C13" w:rsidRPr="00D85C13">
        <w:t xml:space="preserve"> </w:t>
      </w:r>
      <w:r w:rsidRPr="00D85C13">
        <w:t>B5</w:t>
      </w:r>
      <w:r w:rsidR="00D85C13" w:rsidRPr="00D85C13">
        <w:t xml:space="preserve"> </w:t>
      </w:r>
      <w:r w:rsidRPr="00D85C13">
        <w:t>вводим первый элемент последовательности, равный</w:t>
      </w:r>
      <w:r w:rsidR="00D85C13" w:rsidRPr="00D85C13">
        <w:t xml:space="preserve"> </w:t>
      </w:r>
      <w:r w:rsidRPr="00D85C13">
        <w:t>3, а в ячейку</w:t>
      </w:r>
      <w:r w:rsidR="00D85C13" w:rsidRPr="00D85C13">
        <w:t xml:space="preserve"> </w:t>
      </w:r>
      <w:r w:rsidRPr="00D85C13">
        <w:t>C5</w:t>
      </w:r>
      <w:r w:rsidR="00D85C13" w:rsidRPr="00D85C13">
        <w:t xml:space="preserve"> </w:t>
      </w:r>
      <w:r w:rsidRPr="00D85C13">
        <w:t>формулу:</w:t>
      </w:r>
      <w:r w:rsidR="00666D33" w:rsidRPr="00666D33">
        <w:t xml:space="preserve"> </w:t>
      </w:r>
      <w:r w:rsidRPr="00D85C13">
        <w:t>=ОСТАТ((C2*B5+E2); G2)</w:t>
      </w:r>
    </w:p>
    <w:p w:rsidR="001A47A6" w:rsidRDefault="001A47A6" w:rsidP="00D85C13">
      <w:r>
        <w:t>Полученное значение</w:t>
      </w:r>
      <w:r w:rsidR="00D85C13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r>
        <w:rPr>
          <w:rStyle w:val="a6"/>
          <w:rFonts w:ascii="Roboto" w:hAnsi="Roboto"/>
          <w:color w:val="222222"/>
          <w:sz w:val="15"/>
          <w:szCs w:val="15"/>
        </w:rPr>
        <w:t>y</w:t>
      </w:r>
      <w:r w:rsidR="00D85C13">
        <w:rPr>
          <w:rStyle w:val="a6"/>
          <w:rFonts w:ascii="Roboto" w:hAnsi="Roboto"/>
          <w:color w:val="222222"/>
          <w:sz w:val="15"/>
          <w:szCs w:val="15"/>
        </w:rPr>
        <w:t xml:space="preserve"> </w:t>
      </w:r>
      <w:r>
        <w:t>вводим в ячейку B6 (Рис).</w:t>
      </w:r>
    </w:p>
    <w:p w:rsidR="001A47A6" w:rsidRDefault="001A47A6" w:rsidP="00D85C13">
      <w:r>
        <w:rPr>
          <w:noProof/>
        </w:rPr>
        <w:drawing>
          <wp:inline distT="0" distB="0" distL="0" distR="0">
            <wp:extent cx="2337288" cy="1217528"/>
            <wp:effectExtent l="19050" t="0" r="5862" b="0"/>
            <wp:docPr id="2" name="Рисунок 96" descr="https://ucarecdn.com/f2841595-490c-4db6-a498-3ceffb070f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ucarecdn.com/f2841595-490c-4db6-a498-3ceffb070fd0/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00" cy="121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Pr="00D85C13" w:rsidRDefault="001A47A6" w:rsidP="001A47A6">
      <w:pPr>
        <w:shd w:val="clear" w:color="auto" w:fill="FFFFFF"/>
        <w:jc w:val="center"/>
      </w:pPr>
      <w:r w:rsidRPr="00D85C13">
        <w:t xml:space="preserve">Рис. Таблица последовательности </w:t>
      </w:r>
      <w:r w:rsidR="005B53DA">
        <w:t>30</w:t>
      </w:r>
      <w:r w:rsidRPr="00D85C13">
        <w:t xml:space="preserve"> чисел y и yi-1</w:t>
      </w:r>
    </w:p>
    <w:p w:rsidR="001A47A6" w:rsidRDefault="001A47A6" w:rsidP="00D85C13">
      <w:r>
        <w:t xml:space="preserve">Получаем рекуррентную формулу, зависящую от y. Заполняем все </w:t>
      </w:r>
      <w:r w:rsidR="0018570D">
        <w:t>3</w:t>
      </w:r>
      <w:r>
        <w:t>0 значений.</w:t>
      </w:r>
    </w:p>
    <w:p w:rsidR="001A47A6" w:rsidRDefault="008058AD" w:rsidP="001A47A6">
      <w:r>
        <w:t xml:space="preserve">В </w:t>
      </w:r>
      <w:r>
        <w:rPr>
          <w:lang w:val="en-US"/>
        </w:rPr>
        <w:t>Excel</w:t>
      </w:r>
      <w:r w:rsidRPr="008058AD">
        <w:t xml:space="preserve"> </w:t>
      </w:r>
      <w:r w:rsidR="001A47A6">
        <w:t>сформировать случайные величины (</w:t>
      </w:r>
      <w:r w:rsidR="005B53DA">
        <w:t>3</w:t>
      </w:r>
      <w:r w:rsidR="001A47A6">
        <w:t>0),</w:t>
      </w:r>
      <w:r w:rsidR="00D85C13">
        <w:t xml:space="preserve"> </w:t>
      </w:r>
      <w:r w:rsidR="001A47A6">
        <w:t xml:space="preserve">распределенные </w:t>
      </w:r>
      <w:r w:rsidR="001A47A6" w:rsidRPr="005B53DA">
        <w:rPr>
          <w:b/>
        </w:rPr>
        <w:t>по показательному закону</w:t>
      </w:r>
      <w:r w:rsidR="001A47A6">
        <w:t xml:space="preserve"> с λ=8.</w:t>
      </w:r>
      <w:r w:rsidR="00D85C13">
        <w:t xml:space="preserve"> </w:t>
      </w:r>
      <w:r w:rsidR="001A47A6">
        <w:t xml:space="preserve">Для этого в ячейку I5 (Рис) вводим формулу: </w:t>
      </w:r>
      <w:r w:rsidR="001A47A6" w:rsidRPr="00D85C13">
        <w:t>=-(LN(D5)/8)</w:t>
      </w:r>
    </w:p>
    <w:p w:rsidR="00386DA7" w:rsidRPr="00386DA7" w:rsidRDefault="00386DA7" w:rsidP="00386DA7">
      <w:r>
        <w:t xml:space="preserve">Повторить </w:t>
      </w:r>
      <w:r w:rsidR="000B1FF5">
        <w:t>решение,</w:t>
      </w:r>
      <w:r>
        <w:t xml:space="preserve"> запрограммировав его на любом языке программирования. Построить график</w:t>
      </w:r>
    </w:p>
    <w:p w:rsidR="00D85C13" w:rsidRDefault="001A47A6" w:rsidP="00D85C13">
      <w:r>
        <w:rPr>
          <w:noProof/>
        </w:rPr>
        <w:drawing>
          <wp:inline distT="0" distB="0" distL="0" distR="0">
            <wp:extent cx="2448658" cy="1154382"/>
            <wp:effectExtent l="19050" t="0" r="8792" b="0"/>
            <wp:docPr id="7" name="Рисунок 99" descr="https://ucarecdn.com/2ce45503-1866-444e-8b47-07f4b4bfba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ucarecdn.com/2ce45503-1866-444e-8b47-07f4b4bfbab8/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19" cy="115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6" w:rsidRPr="00D85C13" w:rsidRDefault="001A47A6" w:rsidP="001A47A6">
      <w:pPr>
        <w:shd w:val="clear" w:color="auto" w:fill="FFFFFF"/>
        <w:jc w:val="center"/>
      </w:pPr>
      <w:r w:rsidRPr="00D85C13">
        <w:t>Случайные величины</w:t>
      </w:r>
      <w:r w:rsidR="00386DA7">
        <w:t xml:space="preserve"> -</w:t>
      </w:r>
      <w:r w:rsidRPr="00D85C13">
        <w:t xml:space="preserve"> показательн</w:t>
      </w:r>
      <w:r w:rsidR="00386DA7">
        <w:t>ый</w:t>
      </w:r>
      <w:r w:rsidRPr="00D85C13">
        <w:t xml:space="preserve"> закон</w:t>
      </w:r>
    </w:p>
    <w:sectPr w:rsidR="001A47A6" w:rsidRPr="00D85C13" w:rsidSect="005A626C">
      <w:headerReference w:type="even" r:id="rId18"/>
      <w:footerReference w:type="even" r:id="rId19"/>
      <w:pgSz w:w="11907" w:h="16839" w:code="9"/>
      <w:pgMar w:top="624" w:right="510" w:bottom="624" w:left="1021" w:header="0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ECE" w:rsidRDefault="00941ECE" w:rsidP="008A6485">
      <w:r>
        <w:separator/>
      </w:r>
    </w:p>
  </w:endnote>
  <w:endnote w:type="continuationSeparator" w:id="0">
    <w:p w:rsidR="00941ECE" w:rsidRDefault="00941ECE" w:rsidP="008A6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c"/>
    </w:pPr>
  </w:p>
  <w:p w:rsidR="00C91920" w:rsidRDefault="00C91920" w:rsidP="008A648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ECE" w:rsidRDefault="00941ECE" w:rsidP="008A6485">
      <w:r>
        <w:separator/>
      </w:r>
    </w:p>
  </w:footnote>
  <w:footnote w:type="continuationSeparator" w:id="0">
    <w:p w:rsidR="00941ECE" w:rsidRDefault="00941ECE" w:rsidP="008A6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a"/>
    </w:pPr>
  </w:p>
  <w:p w:rsidR="00C91920" w:rsidRDefault="00C91920" w:rsidP="008A648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8BA"/>
    <w:multiLevelType w:val="hybridMultilevel"/>
    <w:tmpl w:val="056098A6"/>
    <w:lvl w:ilvl="0" w:tplc="B87843AE">
      <w:start w:val="1"/>
      <w:numFmt w:val="decimal"/>
      <w:pStyle w:val="a"/>
      <w:suff w:val="space"/>
      <w:lvlText w:val="%1."/>
      <w:lvlJc w:val="left"/>
      <w:pPr>
        <w:ind w:left="0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>
    <w:nsid w:val="03657159"/>
    <w:multiLevelType w:val="hybridMultilevel"/>
    <w:tmpl w:val="4176C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A87C78"/>
    <w:multiLevelType w:val="hybridMultilevel"/>
    <w:tmpl w:val="9490C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D204B5"/>
    <w:multiLevelType w:val="hybridMultilevel"/>
    <w:tmpl w:val="7F660628"/>
    <w:lvl w:ilvl="0" w:tplc="D7B614E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10646E2" w:tentative="1">
      <w:start w:val="1"/>
      <w:numFmt w:val="lowerLetter"/>
      <w:lvlText w:val="%2."/>
      <w:lvlJc w:val="left"/>
      <w:pPr>
        <w:ind w:left="1440" w:hanging="360"/>
      </w:pPr>
    </w:lvl>
    <w:lvl w:ilvl="2" w:tplc="BEF20540" w:tentative="1">
      <w:start w:val="1"/>
      <w:numFmt w:val="lowerRoman"/>
      <w:lvlText w:val="%3."/>
      <w:lvlJc w:val="right"/>
      <w:pPr>
        <w:ind w:left="2160" w:hanging="180"/>
      </w:pPr>
    </w:lvl>
    <w:lvl w:ilvl="3" w:tplc="B1B02A4A" w:tentative="1">
      <w:start w:val="1"/>
      <w:numFmt w:val="decimal"/>
      <w:lvlText w:val="%4."/>
      <w:lvlJc w:val="left"/>
      <w:pPr>
        <w:ind w:left="2880" w:hanging="360"/>
      </w:pPr>
    </w:lvl>
    <w:lvl w:ilvl="4" w:tplc="9C26DD1C" w:tentative="1">
      <w:start w:val="1"/>
      <w:numFmt w:val="lowerLetter"/>
      <w:lvlText w:val="%5."/>
      <w:lvlJc w:val="left"/>
      <w:pPr>
        <w:ind w:left="3600" w:hanging="360"/>
      </w:pPr>
    </w:lvl>
    <w:lvl w:ilvl="5" w:tplc="00FAE5F8" w:tentative="1">
      <w:start w:val="1"/>
      <w:numFmt w:val="lowerRoman"/>
      <w:lvlText w:val="%6."/>
      <w:lvlJc w:val="right"/>
      <w:pPr>
        <w:ind w:left="4320" w:hanging="180"/>
      </w:pPr>
    </w:lvl>
    <w:lvl w:ilvl="6" w:tplc="1F30B9F2" w:tentative="1">
      <w:start w:val="1"/>
      <w:numFmt w:val="decimal"/>
      <w:lvlText w:val="%7."/>
      <w:lvlJc w:val="left"/>
      <w:pPr>
        <w:ind w:left="5040" w:hanging="360"/>
      </w:pPr>
    </w:lvl>
    <w:lvl w:ilvl="7" w:tplc="F9889494" w:tentative="1">
      <w:start w:val="1"/>
      <w:numFmt w:val="lowerLetter"/>
      <w:lvlText w:val="%8."/>
      <w:lvlJc w:val="left"/>
      <w:pPr>
        <w:ind w:left="5760" w:hanging="360"/>
      </w:pPr>
    </w:lvl>
    <w:lvl w:ilvl="8" w:tplc="7ED2D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61BE7"/>
    <w:multiLevelType w:val="hybridMultilevel"/>
    <w:tmpl w:val="694AA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8791860"/>
    <w:multiLevelType w:val="hybridMultilevel"/>
    <w:tmpl w:val="3A24E8AE"/>
    <w:lvl w:ilvl="0" w:tplc="CD26A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864887"/>
    <w:multiLevelType w:val="hybridMultilevel"/>
    <w:tmpl w:val="F0848342"/>
    <w:lvl w:ilvl="0" w:tplc="5FEC6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42E00"/>
    <w:multiLevelType w:val="hybridMultilevel"/>
    <w:tmpl w:val="F1A02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6BD082B"/>
    <w:multiLevelType w:val="hybridMultilevel"/>
    <w:tmpl w:val="F342F4E6"/>
    <w:lvl w:ilvl="0" w:tplc="C0FE602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3CFCF1D0" w:tentative="1">
      <w:start w:val="1"/>
      <w:numFmt w:val="lowerLetter"/>
      <w:lvlText w:val="%2."/>
      <w:lvlJc w:val="left"/>
      <w:pPr>
        <w:ind w:left="1440" w:hanging="360"/>
      </w:pPr>
    </w:lvl>
    <w:lvl w:ilvl="2" w:tplc="465A4DF6" w:tentative="1">
      <w:start w:val="1"/>
      <w:numFmt w:val="lowerRoman"/>
      <w:lvlText w:val="%3."/>
      <w:lvlJc w:val="right"/>
      <w:pPr>
        <w:ind w:left="2160" w:hanging="180"/>
      </w:pPr>
    </w:lvl>
    <w:lvl w:ilvl="3" w:tplc="3E689F66" w:tentative="1">
      <w:start w:val="1"/>
      <w:numFmt w:val="decimal"/>
      <w:lvlText w:val="%4."/>
      <w:lvlJc w:val="left"/>
      <w:pPr>
        <w:ind w:left="2880" w:hanging="360"/>
      </w:pPr>
    </w:lvl>
    <w:lvl w:ilvl="4" w:tplc="B002C49C" w:tentative="1">
      <w:start w:val="1"/>
      <w:numFmt w:val="lowerLetter"/>
      <w:lvlText w:val="%5."/>
      <w:lvlJc w:val="left"/>
      <w:pPr>
        <w:ind w:left="3600" w:hanging="360"/>
      </w:pPr>
    </w:lvl>
    <w:lvl w:ilvl="5" w:tplc="3852F8D6" w:tentative="1">
      <w:start w:val="1"/>
      <w:numFmt w:val="lowerRoman"/>
      <w:lvlText w:val="%6."/>
      <w:lvlJc w:val="right"/>
      <w:pPr>
        <w:ind w:left="4320" w:hanging="180"/>
      </w:pPr>
    </w:lvl>
    <w:lvl w:ilvl="6" w:tplc="D9D8BDA8" w:tentative="1">
      <w:start w:val="1"/>
      <w:numFmt w:val="decimal"/>
      <w:lvlText w:val="%7."/>
      <w:lvlJc w:val="left"/>
      <w:pPr>
        <w:ind w:left="5040" w:hanging="360"/>
      </w:pPr>
    </w:lvl>
    <w:lvl w:ilvl="7" w:tplc="5546C10A" w:tentative="1">
      <w:start w:val="1"/>
      <w:numFmt w:val="lowerLetter"/>
      <w:lvlText w:val="%8."/>
      <w:lvlJc w:val="left"/>
      <w:pPr>
        <w:ind w:left="5760" w:hanging="360"/>
      </w:pPr>
    </w:lvl>
    <w:lvl w:ilvl="8" w:tplc="137022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D01B71"/>
    <w:multiLevelType w:val="hybridMultilevel"/>
    <w:tmpl w:val="F51A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>
    <w:nsid w:val="76E212BB"/>
    <w:multiLevelType w:val="hybridMultilevel"/>
    <w:tmpl w:val="0BB4579C"/>
    <w:lvl w:ilvl="0" w:tplc="87B6F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4"/>
  </w:num>
  <w:num w:numId="6">
    <w:abstractNumId w:val="21"/>
  </w:num>
  <w:num w:numId="7">
    <w:abstractNumId w:val="9"/>
  </w:num>
  <w:num w:numId="8">
    <w:abstractNumId w:val="16"/>
  </w:num>
  <w:num w:numId="9">
    <w:abstractNumId w:val="22"/>
  </w:num>
  <w:num w:numId="10">
    <w:abstractNumId w:val="10"/>
  </w:num>
  <w:num w:numId="11">
    <w:abstractNumId w:val="11"/>
  </w:num>
  <w:num w:numId="12">
    <w:abstractNumId w:val="15"/>
  </w:num>
  <w:num w:numId="13">
    <w:abstractNumId w:val="18"/>
  </w:num>
  <w:num w:numId="14">
    <w:abstractNumId w:val="7"/>
  </w:num>
  <w:num w:numId="15">
    <w:abstractNumId w:val="5"/>
  </w:num>
  <w:num w:numId="16">
    <w:abstractNumId w:val="3"/>
  </w:num>
  <w:num w:numId="17">
    <w:abstractNumId w:val="13"/>
  </w:num>
  <w:num w:numId="18">
    <w:abstractNumId w:val="20"/>
  </w:num>
  <w:num w:numId="19">
    <w:abstractNumId w:val="1"/>
  </w:num>
  <w:num w:numId="20">
    <w:abstractNumId w:val="2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4"/>
  </w:num>
  <w:num w:numId="25">
    <w:abstractNumId w:val="0"/>
    <w:lvlOverride w:ilvl="0">
      <w:startOverride w:val="1"/>
    </w:lvlOverride>
  </w:num>
  <w:num w:numId="26">
    <w:abstractNumId w:val="17"/>
  </w:num>
  <w:num w:numId="27">
    <w:abstractNumId w:val="0"/>
    <w:lvlOverride w:ilvl="0">
      <w:startOverride w:val="1"/>
    </w:lvlOverride>
  </w:num>
  <w:num w:numId="28">
    <w:abstractNumId w:val="12"/>
  </w:num>
  <w:num w:numId="29">
    <w:abstractNumId w:val="0"/>
    <w:lvlOverride w:ilvl="0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mirrorMargins/>
  <w:proofState w:spelling="clean" w:grammar="clean"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41FA"/>
    <w:rsid w:val="000145CC"/>
    <w:rsid w:val="0001797D"/>
    <w:rsid w:val="00023522"/>
    <w:rsid w:val="000241E0"/>
    <w:rsid w:val="00025807"/>
    <w:rsid w:val="00027E63"/>
    <w:rsid w:val="00032DAB"/>
    <w:rsid w:val="00033F59"/>
    <w:rsid w:val="00035CA9"/>
    <w:rsid w:val="0003747E"/>
    <w:rsid w:val="000375BB"/>
    <w:rsid w:val="00040467"/>
    <w:rsid w:val="0004053D"/>
    <w:rsid w:val="000410C8"/>
    <w:rsid w:val="0004370B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A92"/>
    <w:rsid w:val="000810DC"/>
    <w:rsid w:val="0008197C"/>
    <w:rsid w:val="00082A62"/>
    <w:rsid w:val="00084FC0"/>
    <w:rsid w:val="00086EBD"/>
    <w:rsid w:val="00091E53"/>
    <w:rsid w:val="000966F3"/>
    <w:rsid w:val="000A018F"/>
    <w:rsid w:val="000A0740"/>
    <w:rsid w:val="000A0C56"/>
    <w:rsid w:val="000A1506"/>
    <w:rsid w:val="000A2982"/>
    <w:rsid w:val="000A4617"/>
    <w:rsid w:val="000A4793"/>
    <w:rsid w:val="000B01E0"/>
    <w:rsid w:val="000B1FF5"/>
    <w:rsid w:val="000B302D"/>
    <w:rsid w:val="000B5061"/>
    <w:rsid w:val="000B59B6"/>
    <w:rsid w:val="000B6481"/>
    <w:rsid w:val="000C0050"/>
    <w:rsid w:val="000C36F3"/>
    <w:rsid w:val="000C3B11"/>
    <w:rsid w:val="000C4573"/>
    <w:rsid w:val="000C5C1A"/>
    <w:rsid w:val="000C77A1"/>
    <w:rsid w:val="000D2EAF"/>
    <w:rsid w:val="000D2EBB"/>
    <w:rsid w:val="000D7065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60E2"/>
    <w:rsid w:val="0010631C"/>
    <w:rsid w:val="0011228F"/>
    <w:rsid w:val="0011422B"/>
    <w:rsid w:val="00116210"/>
    <w:rsid w:val="001169BE"/>
    <w:rsid w:val="001204F5"/>
    <w:rsid w:val="00122751"/>
    <w:rsid w:val="00123A02"/>
    <w:rsid w:val="00124654"/>
    <w:rsid w:val="001255A7"/>
    <w:rsid w:val="0012767F"/>
    <w:rsid w:val="00127BB0"/>
    <w:rsid w:val="00131C21"/>
    <w:rsid w:val="0013247D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45FC7"/>
    <w:rsid w:val="00151D77"/>
    <w:rsid w:val="0015608B"/>
    <w:rsid w:val="00156A83"/>
    <w:rsid w:val="00162EAE"/>
    <w:rsid w:val="00164E42"/>
    <w:rsid w:val="00164FCC"/>
    <w:rsid w:val="00167D11"/>
    <w:rsid w:val="001712B8"/>
    <w:rsid w:val="0017142F"/>
    <w:rsid w:val="00174216"/>
    <w:rsid w:val="001753A1"/>
    <w:rsid w:val="00176007"/>
    <w:rsid w:val="0017705A"/>
    <w:rsid w:val="001825F4"/>
    <w:rsid w:val="001826EA"/>
    <w:rsid w:val="00183DA5"/>
    <w:rsid w:val="00183EC2"/>
    <w:rsid w:val="00185090"/>
    <w:rsid w:val="0018570D"/>
    <w:rsid w:val="001860D4"/>
    <w:rsid w:val="00190928"/>
    <w:rsid w:val="0019650A"/>
    <w:rsid w:val="00197101"/>
    <w:rsid w:val="00197571"/>
    <w:rsid w:val="00197D48"/>
    <w:rsid w:val="001A04DB"/>
    <w:rsid w:val="001A08BE"/>
    <w:rsid w:val="001A1D69"/>
    <w:rsid w:val="001A3F1B"/>
    <w:rsid w:val="001A47A6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F282D"/>
    <w:rsid w:val="001F3720"/>
    <w:rsid w:val="001F4025"/>
    <w:rsid w:val="001F5E65"/>
    <w:rsid w:val="00202AA1"/>
    <w:rsid w:val="00203295"/>
    <w:rsid w:val="0020350B"/>
    <w:rsid w:val="00206378"/>
    <w:rsid w:val="00206525"/>
    <w:rsid w:val="00207E74"/>
    <w:rsid w:val="00210BBE"/>
    <w:rsid w:val="0021352F"/>
    <w:rsid w:val="00214BBC"/>
    <w:rsid w:val="002161A9"/>
    <w:rsid w:val="00216875"/>
    <w:rsid w:val="002169DA"/>
    <w:rsid w:val="002174E2"/>
    <w:rsid w:val="00217EBC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DD7"/>
    <w:rsid w:val="0023612C"/>
    <w:rsid w:val="0023780C"/>
    <w:rsid w:val="00243E71"/>
    <w:rsid w:val="00244633"/>
    <w:rsid w:val="00245A41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61A5"/>
    <w:rsid w:val="002672CE"/>
    <w:rsid w:val="002712FE"/>
    <w:rsid w:val="002729B0"/>
    <w:rsid w:val="00273FD1"/>
    <w:rsid w:val="002758E0"/>
    <w:rsid w:val="0027759E"/>
    <w:rsid w:val="00283251"/>
    <w:rsid w:val="00291EDA"/>
    <w:rsid w:val="00292140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E064F"/>
    <w:rsid w:val="002E1939"/>
    <w:rsid w:val="002E1B8F"/>
    <w:rsid w:val="002E1E66"/>
    <w:rsid w:val="002E2159"/>
    <w:rsid w:val="002E366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18FC"/>
    <w:rsid w:val="0031363F"/>
    <w:rsid w:val="003138AC"/>
    <w:rsid w:val="00314D7E"/>
    <w:rsid w:val="00315B07"/>
    <w:rsid w:val="00320E40"/>
    <w:rsid w:val="00321CF3"/>
    <w:rsid w:val="003223CA"/>
    <w:rsid w:val="00322B66"/>
    <w:rsid w:val="00323BE4"/>
    <w:rsid w:val="00332CD3"/>
    <w:rsid w:val="00332D4B"/>
    <w:rsid w:val="0033379E"/>
    <w:rsid w:val="00334189"/>
    <w:rsid w:val="00340200"/>
    <w:rsid w:val="00341E6B"/>
    <w:rsid w:val="00342DD6"/>
    <w:rsid w:val="00345AA0"/>
    <w:rsid w:val="00345B2F"/>
    <w:rsid w:val="00350102"/>
    <w:rsid w:val="00354B43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5F58"/>
    <w:rsid w:val="00386DA7"/>
    <w:rsid w:val="003915E3"/>
    <w:rsid w:val="0039200A"/>
    <w:rsid w:val="0039345F"/>
    <w:rsid w:val="00393CDF"/>
    <w:rsid w:val="00395C96"/>
    <w:rsid w:val="003A08B2"/>
    <w:rsid w:val="003A4610"/>
    <w:rsid w:val="003A5DEA"/>
    <w:rsid w:val="003A6218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D04AF"/>
    <w:rsid w:val="003D072C"/>
    <w:rsid w:val="003D17A5"/>
    <w:rsid w:val="003D1CDB"/>
    <w:rsid w:val="003D4B68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4112"/>
    <w:rsid w:val="00444244"/>
    <w:rsid w:val="004444D5"/>
    <w:rsid w:val="00447571"/>
    <w:rsid w:val="00450B48"/>
    <w:rsid w:val="0045141B"/>
    <w:rsid w:val="00451DC8"/>
    <w:rsid w:val="004542A9"/>
    <w:rsid w:val="00455938"/>
    <w:rsid w:val="00462FE2"/>
    <w:rsid w:val="004649A6"/>
    <w:rsid w:val="00464BF7"/>
    <w:rsid w:val="00465A56"/>
    <w:rsid w:val="00467071"/>
    <w:rsid w:val="0047019D"/>
    <w:rsid w:val="00471170"/>
    <w:rsid w:val="00473591"/>
    <w:rsid w:val="00474408"/>
    <w:rsid w:val="0047653F"/>
    <w:rsid w:val="00476CE4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3374"/>
    <w:rsid w:val="004C4311"/>
    <w:rsid w:val="004C5C34"/>
    <w:rsid w:val="004D12C5"/>
    <w:rsid w:val="004D1A85"/>
    <w:rsid w:val="004D1C6A"/>
    <w:rsid w:val="004D4D0D"/>
    <w:rsid w:val="004D520D"/>
    <w:rsid w:val="004D66CC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251C4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626C"/>
    <w:rsid w:val="005A7C3A"/>
    <w:rsid w:val="005B149B"/>
    <w:rsid w:val="005B1903"/>
    <w:rsid w:val="005B53DA"/>
    <w:rsid w:val="005B5C5E"/>
    <w:rsid w:val="005C5BD9"/>
    <w:rsid w:val="005C67AD"/>
    <w:rsid w:val="005C68B5"/>
    <w:rsid w:val="005D06BF"/>
    <w:rsid w:val="005D1229"/>
    <w:rsid w:val="005D23DE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46C6"/>
    <w:rsid w:val="00605E75"/>
    <w:rsid w:val="00610844"/>
    <w:rsid w:val="00611205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2C1"/>
    <w:rsid w:val="00636073"/>
    <w:rsid w:val="00640E87"/>
    <w:rsid w:val="0064105E"/>
    <w:rsid w:val="00641758"/>
    <w:rsid w:val="0064595F"/>
    <w:rsid w:val="00647FEC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66D33"/>
    <w:rsid w:val="006706EA"/>
    <w:rsid w:val="00671CA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97D0B"/>
    <w:rsid w:val="006A1874"/>
    <w:rsid w:val="006A2BC0"/>
    <w:rsid w:val="006A3CED"/>
    <w:rsid w:val="006A4140"/>
    <w:rsid w:val="006A6045"/>
    <w:rsid w:val="006B0BDE"/>
    <w:rsid w:val="006B16C2"/>
    <w:rsid w:val="006B2CBB"/>
    <w:rsid w:val="006B300D"/>
    <w:rsid w:val="006B3178"/>
    <w:rsid w:val="006B70B3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CA7"/>
    <w:rsid w:val="0071421F"/>
    <w:rsid w:val="007165A9"/>
    <w:rsid w:val="00721E29"/>
    <w:rsid w:val="007241BB"/>
    <w:rsid w:val="00724DD1"/>
    <w:rsid w:val="00730E99"/>
    <w:rsid w:val="00731512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3155"/>
    <w:rsid w:val="007544AB"/>
    <w:rsid w:val="007556BA"/>
    <w:rsid w:val="007575C4"/>
    <w:rsid w:val="00762721"/>
    <w:rsid w:val="0076448D"/>
    <w:rsid w:val="00766029"/>
    <w:rsid w:val="00767233"/>
    <w:rsid w:val="007677CC"/>
    <w:rsid w:val="007707D3"/>
    <w:rsid w:val="00770E45"/>
    <w:rsid w:val="007717EF"/>
    <w:rsid w:val="00772666"/>
    <w:rsid w:val="00773DDF"/>
    <w:rsid w:val="00775A0A"/>
    <w:rsid w:val="00777045"/>
    <w:rsid w:val="00777602"/>
    <w:rsid w:val="00780996"/>
    <w:rsid w:val="00783369"/>
    <w:rsid w:val="007857AB"/>
    <w:rsid w:val="0078594F"/>
    <w:rsid w:val="00786855"/>
    <w:rsid w:val="00786A3B"/>
    <w:rsid w:val="00787C33"/>
    <w:rsid w:val="0079046D"/>
    <w:rsid w:val="007912D0"/>
    <w:rsid w:val="007917B0"/>
    <w:rsid w:val="00792BDC"/>
    <w:rsid w:val="0079558B"/>
    <w:rsid w:val="0079771F"/>
    <w:rsid w:val="00797BFD"/>
    <w:rsid w:val="007A10F7"/>
    <w:rsid w:val="007A5854"/>
    <w:rsid w:val="007A5F00"/>
    <w:rsid w:val="007A7824"/>
    <w:rsid w:val="007B0358"/>
    <w:rsid w:val="007B549C"/>
    <w:rsid w:val="007B5C03"/>
    <w:rsid w:val="007C4644"/>
    <w:rsid w:val="007C6162"/>
    <w:rsid w:val="007D4344"/>
    <w:rsid w:val="007D5AD8"/>
    <w:rsid w:val="007D6804"/>
    <w:rsid w:val="007D736D"/>
    <w:rsid w:val="007D750E"/>
    <w:rsid w:val="007D752C"/>
    <w:rsid w:val="007D76A9"/>
    <w:rsid w:val="007E223F"/>
    <w:rsid w:val="007E5C4D"/>
    <w:rsid w:val="007F00A4"/>
    <w:rsid w:val="007F35E8"/>
    <w:rsid w:val="007F3BD1"/>
    <w:rsid w:val="007F404D"/>
    <w:rsid w:val="007F4FF6"/>
    <w:rsid w:val="007F50B3"/>
    <w:rsid w:val="007F6C6B"/>
    <w:rsid w:val="007F6E90"/>
    <w:rsid w:val="00805510"/>
    <w:rsid w:val="008058AD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1771"/>
    <w:rsid w:val="008B3DF7"/>
    <w:rsid w:val="008C2FE0"/>
    <w:rsid w:val="008C3C0C"/>
    <w:rsid w:val="008C3E48"/>
    <w:rsid w:val="008C439A"/>
    <w:rsid w:val="008C5AF5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4D22"/>
    <w:rsid w:val="008E7226"/>
    <w:rsid w:val="008F29DE"/>
    <w:rsid w:val="008F3587"/>
    <w:rsid w:val="008F380D"/>
    <w:rsid w:val="008F4A98"/>
    <w:rsid w:val="008F58BF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6056"/>
    <w:rsid w:val="009268BA"/>
    <w:rsid w:val="00931C58"/>
    <w:rsid w:val="009338BD"/>
    <w:rsid w:val="00934F21"/>
    <w:rsid w:val="00935850"/>
    <w:rsid w:val="0093644C"/>
    <w:rsid w:val="0093731C"/>
    <w:rsid w:val="00940A92"/>
    <w:rsid w:val="009416F6"/>
    <w:rsid w:val="00941ECE"/>
    <w:rsid w:val="0094298F"/>
    <w:rsid w:val="00942A81"/>
    <w:rsid w:val="00945A3E"/>
    <w:rsid w:val="00946008"/>
    <w:rsid w:val="00946ED2"/>
    <w:rsid w:val="00950050"/>
    <w:rsid w:val="009510D3"/>
    <w:rsid w:val="009512D3"/>
    <w:rsid w:val="00956CC7"/>
    <w:rsid w:val="00961642"/>
    <w:rsid w:val="00962F58"/>
    <w:rsid w:val="00970D2B"/>
    <w:rsid w:val="00971005"/>
    <w:rsid w:val="00972097"/>
    <w:rsid w:val="00972711"/>
    <w:rsid w:val="00972C84"/>
    <w:rsid w:val="00974D89"/>
    <w:rsid w:val="009836BA"/>
    <w:rsid w:val="00987355"/>
    <w:rsid w:val="00991C65"/>
    <w:rsid w:val="00992FCB"/>
    <w:rsid w:val="00994510"/>
    <w:rsid w:val="009950D2"/>
    <w:rsid w:val="00996CBF"/>
    <w:rsid w:val="009A2F76"/>
    <w:rsid w:val="009A3841"/>
    <w:rsid w:val="009A4C53"/>
    <w:rsid w:val="009A4E52"/>
    <w:rsid w:val="009B1F35"/>
    <w:rsid w:val="009B377E"/>
    <w:rsid w:val="009B5F82"/>
    <w:rsid w:val="009B6CF9"/>
    <w:rsid w:val="009B7D92"/>
    <w:rsid w:val="009C00AA"/>
    <w:rsid w:val="009C00E3"/>
    <w:rsid w:val="009C0371"/>
    <w:rsid w:val="009C0C6B"/>
    <w:rsid w:val="009C35F3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5C63"/>
    <w:rsid w:val="00A02833"/>
    <w:rsid w:val="00A07F50"/>
    <w:rsid w:val="00A07FF9"/>
    <w:rsid w:val="00A101CF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2D10"/>
    <w:rsid w:val="00A56284"/>
    <w:rsid w:val="00A57943"/>
    <w:rsid w:val="00A63886"/>
    <w:rsid w:val="00A64A51"/>
    <w:rsid w:val="00A70D58"/>
    <w:rsid w:val="00A715FF"/>
    <w:rsid w:val="00A71C07"/>
    <w:rsid w:val="00A74551"/>
    <w:rsid w:val="00A74CF4"/>
    <w:rsid w:val="00A77A6E"/>
    <w:rsid w:val="00A80BB9"/>
    <w:rsid w:val="00A81CB1"/>
    <w:rsid w:val="00A86A69"/>
    <w:rsid w:val="00A877F1"/>
    <w:rsid w:val="00A87A9B"/>
    <w:rsid w:val="00A94080"/>
    <w:rsid w:val="00A94625"/>
    <w:rsid w:val="00A946DD"/>
    <w:rsid w:val="00A97F7D"/>
    <w:rsid w:val="00AA025C"/>
    <w:rsid w:val="00AA1C78"/>
    <w:rsid w:val="00AA2E99"/>
    <w:rsid w:val="00AB1DBA"/>
    <w:rsid w:val="00AB308C"/>
    <w:rsid w:val="00AB3AB2"/>
    <w:rsid w:val="00AB4174"/>
    <w:rsid w:val="00AB5339"/>
    <w:rsid w:val="00AB570A"/>
    <w:rsid w:val="00AB5DA6"/>
    <w:rsid w:val="00AB67A6"/>
    <w:rsid w:val="00AC082E"/>
    <w:rsid w:val="00AC18F5"/>
    <w:rsid w:val="00AC36DC"/>
    <w:rsid w:val="00AC6657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70C2"/>
    <w:rsid w:val="00B109DC"/>
    <w:rsid w:val="00B11F5C"/>
    <w:rsid w:val="00B139EA"/>
    <w:rsid w:val="00B14720"/>
    <w:rsid w:val="00B17954"/>
    <w:rsid w:val="00B203D3"/>
    <w:rsid w:val="00B20546"/>
    <w:rsid w:val="00B20691"/>
    <w:rsid w:val="00B20B71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382F"/>
    <w:rsid w:val="00B738DE"/>
    <w:rsid w:val="00B76779"/>
    <w:rsid w:val="00B768F5"/>
    <w:rsid w:val="00B777EC"/>
    <w:rsid w:val="00B77AF4"/>
    <w:rsid w:val="00B8060B"/>
    <w:rsid w:val="00B80EA3"/>
    <w:rsid w:val="00B81941"/>
    <w:rsid w:val="00B82323"/>
    <w:rsid w:val="00B82A3F"/>
    <w:rsid w:val="00B84B10"/>
    <w:rsid w:val="00B84FF6"/>
    <w:rsid w:val="00B85F4B"/>
    <w:rsid w:val="00B866B5"/>
    <w:rsid w:val="00B867AA"/>
    <w:rsid w:val="00B923F6"/>
    <w:rsid w:val="00B92D9C"/>
    <w:rsid w:val="00B9336C"/>
    <w:rsid w:val="00B935B9"/>
    <w:rsid w:val="00B93AEA"/>
    <w:rsid w:val="00B93F63"/>
    <w:rsid w:val="00B93FC6"/>
    <w:rsid w:val="00B96ADB"/>
    <w:rsid w:val="00BA37A4"/>
    <w:rsid w:val="00BA692A"/>
    <w:rsid w:val="00BB13C9"/>
    <w:rsid w:val="00BB169F"/>
    <w:rsid w:val="00BB1827"/>
    <w:rsid w:val="00BB265A"/>
    <w:rsid w:val="00BB3C39"/>
    <w:rsid w:val="00BB515A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6738"/>
    <w:rsid w:val="00BD7E1B"/>
    <w:rsid w:val="00BE068B"/>
    <w:rsid w:val="00BE4855"/>
    <w:rsid w:val="00BE6C3F"/>
    <w:rsid w:val="00BE7B9F"/>
    <w:rsid w:val="00BF24A3"/>
    <w:rsid w:val="00BF76C3"/>
    <w:rsid w:val="00C00102"/>
    <w:rsid w:val="00C03D8D"/>
    <w:rsid w:val="00C065F8"/>
    <w:rsid w:val="00C11772"/>
    <w:rsid w:val="00C12082"/>
    <w:rsid w:val="00C12F83"/>
    <w:rsid w:val="00C22A00"/>
    <w:rsid w:val="00C261FD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32AF"/>
    <w:rsid w:val="00C4408B"/>
    <w:rsid w:val="00C4418B"/>
    <w:rsid w:val="00C45207"/>
    <w:rsid w:val="00C47088"/>
    <w:rsid w:val="00C47751"/>
    <w:rsid w:val="00C5199E"/>
    <w:rsid w:val="00C51D45"/>
    <w:rsid w:val="00C54243"/>
    <w:rsid w:val="00C5458D"/>
    <w:rsid w:val="00C547F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A043C"/>
    <w:rsid w:val="00CA1557"/>
    <w:rsid w:val="00CA1E93"/>
    <w:rsid w:val="00CA2144"/>
    <w:rsid w:val="00CA2175"/>
    <w:rsid w:val="00CA3B6D"/>
    <w:rsid w:val="00CA4838"/>
    <w:rsid w:val="00CA5943"/>
    <w:rsid w:val="00CA5C5C"/>
    <w:rsid w:val="00CB01E9"/>
    <w:rsid w:val="00CB2C79"/>
    <w:rsid w:val="00CB2F22"/>
    <w:rsid w:val="00CB62BE"/>
    <w:rsid w:val="00CB6892"/>
    <w:rsid w:val="00CC126E"/>
    <w:rsid w:val="00CC3D61"/>
    <w:rsid w:val="00CC4070"/>
    <w:rsid w:val="00CC5FF3"/>
    <w:rsid w:val="00CD38A7"/>
    <w:rsid w:val="00CD5067"/>
    <w:rsid w:val="00CD726C"/>
    <w:rsid w:val="00CE0B09"/>
    <w:rsid w:val="00CE6D2B"/>
    <w:rsid w:val="00CF01FE"/>
    <w:rsid w:val="00CF7AA5"/>
    <w:rsid w:val="00CF7E08"/>
    <w:rsid w:val="00D00FE0"/>
    <w:rsid w:val="00D015D2"/>
    <w:rsid w:val="00D01C44"/>
    <w:rsid w:val="00D01D5F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776B"/>
    <w:rsid w:val="00D21A03"/>
    <w:rsid w:val="00D21A9D"/>
    <w:rsid w:val="00D22D8F"/>
    <w:rsid w:val="00D24712"/>
    <w:rsid w:val="00D24F70"/>
    <w:rsid w:val="00D250C5"/>
    <w:rsid w:val="00D32F48"/>
    <w:rsid w:val="00D33556"/>
    <w:rsid w:val="00D35400"/>
    <w:rsid w:val="00D36D6F"/>
    <w:rsid w:val="00D40C9E"/>
    <w:rsid w:val="00D42ADB"/>
    <w:rsid w:val="00D43BDD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0900"/>
    <w:rsid w:val="00D72509"/>
    <w:rsid w:val="00D725DF"/>
    <w:rsid w:val="00D73483"/>
    <w:rsid w:val="00D73AF4"/>
    <w:rsid w:val="00D74FE0"/>
    <w:rsid w:val="00D75420"/>
    <w:rsid w:val="00D75F05"/>
    <w:rsid w:val="00D77EDF"/>
    <w:rsid w:val="00D839C6"/>
    <w:rsid w:val="00D85C13"/>
    <w:rsid w:val="00D8658C"/>
    <w:rsid w:val="00D86EEB"/>
    <w:rsid w:val="00D91A90"/>
    <w:rsid w:val="00D92176"/>
    <w:rsid w:val="00DA2073"/>
    <w:rsid w:val="00DA61EA"/>
    <w:rsid w:val="00DA63A4"/>
    <w:rsid w:val="00DA799E"/>
    <w:rsid w:val="00DA7A57"/>
    <w:rsid w:val="00DB178A"/>
    <w:rsid w:val="00DB3B50"/>
    <w:rsid w:val="00DB5A03"/>
    <w:rsid w:val="00DC36FD"/>
    <w:rsid w:val="00DD0278"/>
    <w:rsid w:val="00DD0587"/>
    <w:rsid w:val="00DD2959"/>
    <w:rsid w:val="00DD4004"/>
    <w:rsid w:val="00DD4AC8"/>
    <w:rsid w:val="00DE41B6"/>
    <w:rsid w:val="00DE5C0E"/>
    <w:rsid w:val="00DE65FA"/>
    <w:rsid w:val="00DE74E8"/>
    <w:rsid w:val="00DF02F4"/>
    <w:rsid w:val="00DF29FE"/>
    <w:rsid w:val="00DF7FF6"/>
    <w:rsid w:val="00E0311B"/>
    <w:rsid w:val="00E0354E"/>
    <w:rsid w:val="00E03B21"/>
    <w:rsid w:val="00E04CA8"/>
    <w:rsid w:val="00E060B9"/>
    <w:rsid w:val="00E06871"/>
    <w:rsid w:val="00E1022E"/>
    <w:rsid w:val="00E1040E"/>
    <w:rsid w:val="00E130CF"/>
    <w:rsid w:val="00E13520"/>
    <w:rsid w:val="00E13CEA"/>
    <w:rsid w:val="00E1465F"/>
    <w:rsid w:val="00E15430"/>
    <w:rsid w:val="00E21284"/>
    <w:rsid w:val="00E22E78"/>
    <w:rsid w:val="00E240D4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1DA6"/>
    <w:rsid w:val="00E42F6F"/>
    <w:rsid w:val="00E44048"/>
    <w:rsid w:val="00E44671"/>
    <w:rsid w:val="00E44CBE"/>
    <w:rsid w:val="00E46775"/>
    <w:rsid w:val="00E5159B"/>
    <w:rsid w:val="00E51883"/>
    <w:rsid w:val="00E540CB"/>
    <w:rsid w:val="00E54911"/>
    <w:rsid w:val="00E568AB"/>
    <w:rsid w:val="00E6064B"/>
    <w:rsid w:val="00E60B51"/>
    <w:rsid w:val="00E611EC"/>
    <w:rsid w:val="00E6269A"/>
    <w:rsid w:val="00E62B76"/>
    <w:rsid w:val="00E63683"/>
    <w:rsid w:val="00E63ECD"/>
    <w:rsid w:val="00E65481"/>
    <w:rsid w:val="00E657C3"/>
    <w:rsid w:val="00E66CB7"/>
    <w:rsid w:val="00E677FB"/>
    <w:rsid w:val="00E704F5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ACA"/>
    <w:rsid w:val="00E97FBA"/>
    <w:rsid w:val="00EA04F3"/>
    <w:rsid w:val="00EA0839"/>
    <w:rsid w:val="00EA2ACD"/>
    <w:rsid w:val="00EA6BBB"/>
    <w:rsid w:val="00EA769B"/>
    <w:rsid w:val="00EB0143"/>
    <w:rsid w:val="00EB06D8"/>
    <w:rsid w:val="00EB0CBF"/>
    <w:rsid w:val="00EB5734"/>
    <w:rsid w:val="00EB5DEA"/>
    <w:rsid w:val="00EB6DEC"/>
    <w:rsid w:val="00EC0AFF"/>
    <w:rsid w:val="00EC0C89"/>
    <w:rsid w:val="00EC19A1"/>
    <w:rsid w:val="00EC1DD3"/>
    <w:rsid w:val="00EC2F32"/>
    <w:rsid w:val="00EC3721"/>
    <w:rsid w:val="00EC3EB7"/>
    <w:rsid w:val="00EC6233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E6D03"/>
    <w:rsid w:val="00EF1001"/>
    <w:rsid w:val="00EF34EA"/>
    <w:rsid w:val="00EF4437"/>
    <w:rsid w:val="00EF4EBF"/>
    <w:rsid w:val="00EF547B"/>
    <w:rsid w:val="00EF6106"/>
    <w:rsid w:val="00EF6573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7BCB"/>
    <w:rsid w:val="00F70551"/>
    <w:rsid w:val="00F73931"/>
    <w:rsid w:val="00F73CC5"/>
    <w:rsid w:val="00F80088"/>
    <w:rsid w:val="00F8171D"/>
    <w:rsid w:val="00F822ED"/>
    <w:rsid w:val="00F84D1E"/>
    <w:rsid w:val="00F869D9"/>
    <w:rsid w:val="00F8759D"/>
    <w:rsid w:val="00F9014A"/>
    <w:rsid w:val="00F9041D"/>
    <w:rsid w:val="00F948DD"/>
    <w:rsid w:val="00F95042"/>
    <w:rsid w:val="00F9516B"/>
    <w:rsid w:val="00F95E27"/>
    <w:rsid w:val="00F96A24"/>
    <w:rsid w:val="00FA11C8"/>
    <w:rsid w:val="00FA1FEF"/>
    <w:rsid w:val="00FA4FA6"/>
    <w:rsid w:val="00FA5E34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976"/>
    <w:rsid w:val="00FB6A86"/>
    <w:rsid w:val="00FB6B3D"/>
    <w:rsid w:val="00FC0EB5"/>
    <w:rsid w:val="00FC188B"/>
    <w:rsid w:val="00FC7445"/>
    <w:rsid w:val="00FC75C1"/>
    <w:rsid w:val="00FD0C67"/>
    <w:rsid w:val="00FD2114"/>
    <w:rsid w:val="00FD3196"/>
    <w:rsid w:val="00FD32B6"/>
    <w:rsid w:val="00FD36B1"/>
    <w:rsid w:val="00FD3A1E"/>
    <w:rsid w:val="00FD7B43"/>
    <w:rsid w:val="00FE0704"/>
    <w:rsid w:val="00FE088F"/>
    <w:rsid w:val="00FE0E7C"/>
    <w:rsid w:val="00FE14A8"/>
    <w:rsid w:val="00FE2605"/>
    <w:rsid w:val="00FE2AFB"/>
    <w:rsid w:val="00FE3EE4"/>
    <w:rsid w:val="00FE78C1"/>
    <w:rsid w:val="00FF02DA"/>
    <w:rsid w:val="00FF0EDF"/>
    <w:rsid w:val="00FF223B"/>
    <w:rsid w:val="00FF2C38"/>
    <w:rsid w:val="00FF314C"/>
    <w:rsid w:val="00FF3E47"/>
    <w:rsid w:val="00FF6124"/>
    <w:rsid w:val="00FF65A6"/>
    <w:rsid w:val="00FF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9" w:unhideWhenUsed="0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locked="1" w:uiPriority="9"/>
    <w:lsdException w:name="heading 6" w:locked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locked="1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iPriority="10" w:unhideWhenUsed="0" w:qFormat="1"/>
    <w:lsdException w:name="Default Paragraph Font" w:locked="1"/>
    <w:lsdException w:name="Body Text" w:locked="1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/>
    <w:lsdException w:name="Body Text 2" w:locked="1"/>
    <w:lsdException w:name="Body Text Indent 2" w:locked="1"/>
    <w:lsdException w:name="Hyperlink" w:uiPriority="99"/>
    <w:lsdException w:name="FollowedHyperlink" w:uiPriority="99"/>
    <w:lsdException w:name="Strong" w:locked="1" w:semiHidden="0" w:uiPriority="22" w:unhideWhenUsed="0"/>
    <w:lsdException w:name="Emphasis" w:locked="1" w:semiHidden="0" w:uiPriority="20" w:unhideWhenUsed="0" w:qFormat="1"/>
    <w:lsdException w:name="Document Map" w:uiPriority="99"/>
    <w:lsdException w:name="Plain Text" w:locked="1"/>
    <w:lsdException w:name="Normal (Web)" w:uiPriority="99"/>
    <w:lsdException w:name="HTML Code" w:uiPriority="99"/>
    <w:lsdException w:name="No List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qFormat/>
    <w:rsid w:val="00386DA7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1">
    <w:name w:val="heading 1"/>
    <w:basedOn w:val="2"/>
    <w:next w:val="a0"/>
    <w:link w:val="10"/>
    <w:uiPriority w:val="99"/>
    <w:qFormat/>
    <w:rsid w:val="008A6485"/>
    <w:pPr>
      <w:ind w:firstLine="0"/>
      <w:outlineLvl w:val="0"/>
    </w:pPr>
  </w:style>
  <w:style w:type="paragraph" w:styleId="2">
    <w:name w:val="heading 2"/>
    <w:basedOn w:val="a0"/>
    <w:next w:val="a0"/>
    <w:link w:val="20"/>
    <w:uiPriority w:val="9"/>
    <w:qFormat/>
    <w:rsid w:val="001B7B9F"/>
    <w:pPr>
      <w:jc w:val="center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qFormat/>
    <w:rsid w:val="00E3343E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5">
    <w:name w:val="heading 5"/>
    <w:basedOn w:val="a0"/>
    <w:next w:val="a0"/>
    <w:link w:val="50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6">
    <w:name w:val="heading 6"/>
    <w:basedOn w:val="a0"/>
    <w:next w:val="a0"/>
    <w:link w:val="60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7">
    <w:name w:val="heading 7"/>
    <w:basedOn w:val="a0"/>
    <w:next w:val="a0"/>
    <w:link w:val="70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8">
    <w:name w:val="heading 8"/>
    <w:basedOn w:val="a0"/>
    <w:next w:val="a0"/>
    <w:link w:val="80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0"/>
    <w:next w:val="a0"/>
    <w:link w:val="90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2">
    <w:name w:val="Абзац списка1"/>
    <w:basedOn w:val="a0"/>
    <w:link w:val="ListParagraphChar"/>
    <w:rsid w:val="00006B96"/>
    <w:pPr>
      <w:ind w:left="720"/>
    </w:pPr>
    <w:rPr>
      <w:szCs w:val="20"/>
    </w:rPr>
  </w:style>
  <w:style w:type="character" w:customStyle="1" w:styleId="10">
    <w:name w:val="Заголовок 1 Знак"/>
    <w:link w:val="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20">
    <w:name w:val="Заголовок 2 Знак"/>
    <w:link w:val="2"/>
    <w:uiPriority w:val="9"/>
    <w:locked/>
    <w:rsid w:val="001B7B9F"/>
    <w:rPr>
      <w:rFonts w:ascii="Times New Roman" w:hAnsi="Times New Roman"/>
      <w:b/>
      <w:bCs/>
      <w:sz w:val="22"/>
      <w:szCs w:val="22"/>
    </w:rPr>
  </w:style>
  <w:style w:type="character" w:customStyle="1" w:styleId="30">
    <w:name w:val="Заголовок 3 Знак"/>
    <w:link w:val="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40">
    <w:name w:val="Заголовок 4 Знак"/>
    <w:link w:val="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50">
    <w:name w:val="Заголовок 5 Знак"/>
    <w:link w:val="5"/>
    <w:uiPriority w:val="9"/>
    <w:locked/>
    <w:rsid w:val="00055272"/>
    <w:rPr>
      <w:rFonts w:ascii="Courier" w:hAnsi="Courier"/>
      <w:noProof/>
    </w:rPr>
  </w:style>
  <w:style w:type="character" w:customStyle="1" w:styleId="60">
    <w:name w:val="Заголовок 6 Знак"/>
    <w:link w:val="6"/>
    <w:locked/>
    <w:rsid w:val="00055272"/>
    <w:rPr>
      <w:rFonts w:ascii="Times New Roman" w:hAnsi="Times New Roman"/>
      <w:i/>
      <w:noProof/>
    </w:rPr>
  </w:style>
  <w:style w:type="character" w:customStyle="1" w:styleId="70">
    <w:name w:val="Заголовок 7 Знак"/>
    <w:link w:val="7"/>
    <w:locked/>
    <w:rsid w:val="00055272"/>
    <w:rPr>
      <w:rFonts w:ascii="Arial" w:hAnsi="Arial"/>
      <w:noProof/>
    </w:rPr>
  </w:style>
  <w:style w:type="character" w:customStyle="1" w:styleId="80">
    <w:name w:val="Заголовок 8 Знак"/>
    <w:link w:val="8"/>
    <w:locked/>
    <w:rsid w:val="00055272"/>
    <w:rPr>
      <w:rFonts w:ascii="Arial" w:hAnsi="Arial"/>
      <w:i/>
      <w:noProof/>
    </w:rPr>
  </w:style>
  <w:style w:type="character" w:customStyle="1" w:styleId="90">
    <w:name w:val="Заголовок 9 Знак"/>
    <w:link w:val="9"/>
    <w:locked/>
    <w:rsid w:val="00055272"/>
    <w:rPr>
      <w:rFonts w:ascii="Arial" w:hAnsi="Arial"/>
      <w:b/>
      <w:i/>
      <w:noProof/>
      <w:sz w:val="18"/>
    </w:rPr>
  </w:style>
  <w:style w:type="paragraph" w:styleId="21">
    <w:name w:val="Body Text Indent 2"/>
    <w:basedOn w:val="a0"/>
    <w:link w:val="22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link w:val="21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2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a4">
    <w:name w:val="Body Text"/>
    <w:basedOn w:val="a0"/>
    <w:link w:val="a5"/>
    <w:uiPriority w:val="1"/>
    <w:rsid w:val="002A1E21"/>
    <w:rPr>
      <w:szCs w:val="20"/>
    </w:rPr>
  </w:style>
  <w:style w:type="character" w:customStyle="1" w:styleId="a5">
    <w:name w:val="Основной текст Знак"/>
    <w:link w:val="a4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a6">
    <w:name w:val="Emphasis"/>
    <w:uiPriority w:val="20"/>
    <w:qFormat/>
    <w:rsid w:val="00906030"/>
    <w:rPr>
      <w:i/>
    </w:rPr>
  </w:style>
  <w:style w:type="paragraph" w:styleId="a7">
    <w:name w:val="Balloon Text"/>
    <w:basedOn w:val="a0"/>
    <w:link w:val="a8"/>
    <w:semiHidden/>
    <w:rsid w:val="00906030"/>
    <w:rPr>
      <w:rFonts w:ascii="Tahoma" w:hAnsi="Tahoma"/>
      <w:sz w:val="16"/>
      <w:szCs w:val="20"/>
    </w:rPr>
  </w:style>
  <w:style w:type="character" w:customStyle="1" w:styleId="a8">
    <w:name w:val="Текст выноски Знак"/>
    <w:link w:val="a7"/>
    <w:semiHidden/>
    <w:locked/>
    <w:rsid w:val="00906030"/>
    <w:rPr>
      <w:rFonts w:ascii="Tahoma" w:hAnsi="Tahoma"/>
      <w:sz w:val="16"/>
      <w:lang w:eastAsia="ru-RU"/>
    </w:rPr>
  </w:style>
  <w:style w:type="table" w:styleId="a9">
    <w:name w:val="Table Grid"/>
    <w:basedOn w:val="a2"/>
    <w:uiPriority w:val="59"/>
    <w:rsid w:val="00E3195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aliases w:val=" Знак Знак,h,Знак Знак"/>
    <w:basedOn w:val="a0"/>
    <w:link w:val="ab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aliases w:val=" Знак Знак Знак,h Знак,Знак Знак Знак"/>
    <w:link w:val="aa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ac">
    <w:name w:val="footer"/>
    <w:basedOn w:val="a0"/>
    <w:link w:val="ad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link w:val="ac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3">
    <w:name w:val="Обычный (веб)1"/>
    <w:basedOn w:val="a0"/>
    <w:uiPriority w:val="99"/>
    <w:rsid w:val="001204F5"/>
    <w:pPr>
      <w:spacing w:before="100" w:beforeAutospacing="1" w:after="100" w:afterAutospacing="1"/>
    </w:pPr>
  </w:style>
  <w:style w:type="character" w:styleId="ae">
    <w:name w:val="Hyperlink"/>
    <w:uiPriority w:val="99"/>
    <w:rsid w:val="00263715"/>
    <w:rPr>
      <w:color w:val="0000FF"/>
      <w:u w:val="single"/>
    </w:rPr>
  </w:style>
  <w:style w:type="character" w:styleId="af">
    <w:name w:val="Strong"/>
    <w:uiPriority w:val="22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af0">
    <w:name w:val="Body Text Indent"/>
    <w:basedOn w:val="a0"/>
    <w:link w:val="af1"/>
    <w:rsid w:val="00B33018"/>
    <w:pPr>
      <w:ind w:left="283"/>
    </w:pPr>
    <w:rPr>
      <w:szCs w:val="20"/>
    </w:rPr>
  </w:style>
  <w:style w:type="character" w:customStyle="1" w:styleId="af1">
    <w:name w:val="Основной текст с отступом Знак"/>
    <w:link w:val="af0"/>
    <w:locked/>
    <w:rsid w:val="00B33018"/>
    <w:rPr>
      <w:rFonts w:ascii="Times New Roman" w:hAnsi="Times New Roman"/>
      <w:sz w:val="24"/>
      <w:lang w:eastAsia="ru-RU"/>
    </w:rPr>
  </w:style>
  <w:style w:type="paragraph" w:customStyle="1" w:styleId="23">
    <w:name w:val="Уровень 2"/>
    <w:basedOn w:val="a0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af2">
    <w:name w:val="Subtitle"/>
    <w:basedOn w:val="a0"/>
    <w:link w:val="af3"/>
    <w:rsid w:val="00C11772"/>
    <w:pPr>
      <w:jc w:val="center"/>
    </w:pPr>
    <w:rPr>
      <w:b/>
      <w:sz w:val="32"/>
      <w:szCs w:val="20"/>
    </w:rPr>
  </w:style>
  <w:style w:type="character" w:customStyle="1" w:styleId="af3">
    <w:name w:val="Подзаголовок Знак"/>
    <w:link w:val="af2"/>
    <w:locked/>
    <w:rsid w:val="00C11772"/>
    <w:rPr>
      <w:rFonts w:ascii="Times New Roman" w:hAnsi="Times New Roman"/>
      <w:b/>
      <w:sz w:val="32"/>
    </w:rPr>
  </w:style>
  <w:style w:type="paragraph" w:customStyle="1" w:styleId="24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25">
    <w:name w:val="Body Text 2"/>
    <w:basedOn w:val="a0"/>
    <w:link w:val="26"/>
    <w:rsid w:val="00283251"/>
    <w:pPr>
      <w:spacing w:line="480" w:lineRule="auto"/>
    </w:pPr>
  </w:style>
  <w:style w:type="character" w:customStyle="1" w:styleId="26">
    <w:name w:val="Основной текст 2 Знак"/>
    <w:link w:val="25"/>
    <w:locked/>
    <w:rsid w:val="00283251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0"/>
    <w:link w:val="af5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af5">
    <w:name w:val="Текст Знак"/>
    <w:link w:val="af4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4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6">
    <w:name w:val="annotation reference"/>
    <w:uiPriority w:val="99"/>
    <w:rsid w:val="00FC7445"/>
    <w:rPr>
      <w:sz w:val="16"/>
      <w:szCs w:val="16"/>
    </w:rPr>
  </w:style>
  <w:style w:type="paragraph" w:styleId="af7">
    <w:name w:val="annotation text"/>
    <w:basedOn w:val="a0"/>
    <w:link w:val="af8"/>
    <w:uiPriority w:val="99"/>
    <w:rsid w:val="00FC7445"/>
    <w:rPr>
      <w:sz w:val="20"/>
      <w:szCs w:val="20"/>
    </w:rPr>
  </w:style>
  <w:style w:type="character" w:customStyle="1" w:styleId="af8">
    <w:name w:val="Текст примечания Знак"/>
    <w:link w:val="af7"/>
    <w:uiPriority w:val="99"/>
    <w:rsid w:val="00FC744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FC7445"/>
    <w:rPr>
      <w:b/>
      <w:bCs/>
    </w:rPr>
  </w:style>
  <w:style w:type="character" w:customStyle="1" w:styleId="afa">
    <w:name w:val="Тема примечания Знак"/>
    <w:link w:val="af9"/>
    <w:rsid w:val="00FC7445"/>
    <w:rPr>
      <w:rFonts w:ascii="Times New Roman" w:hAnsi="Times New Roman"/>
      <w:b/>
      <w:bCs/>
    </w:rPr>
  </w:style>
  <w:style w:type="paragraph" w:styleId="a">
    <w:name w:val="List Paragraph"/>
    <w:aliases w:val="Спис-Циф"/>
    <w:basedOn w:val="a0"/>
    <w:link w:val="afb"/>
    <w:uiPriority w:val="34"/>
    <w:qFormat/>
    <w:rsid w:val="008C2FE0"/>
    <w:pPr>
      <w:numPr>
        <w:numId w:val="3"/>
      </w:numPr>
      <w:spacing w:before="0" w:after="0"/>
    </w:pPr>
  </w:style>
  <w:style w:type="paragraph" w:customStyle="1" w:styleId="27">
    <w:name w:val="Абзац списка2"/>
    <w:basedOn w:val="a0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a1"/>
    <w:rsid w:val="000A4617"/>
  </w:style>
  <w:style w:type="paragraph" w:styleId="afc">
    <w:name w:val="No Spacing"/>
    <w:uiPriority w:val="1"/>
    <w:qFormat/>
    <w:rsid w:val="00E35549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5">
    <w:name w:val="Стиль1"/>
    <w:basedOn w:val="a0"/>
    <w:link w:val="16"/>
    <w:rsid w:val="00137D45"/>
    <w:pPr>
      <w:suppressAutoHyphens/>
      <w:jc w:val="center"/>
    </w:pPr>
    <w:rPr>
      <w:b/>
      <w:color w:val="002060"/>
    </w:rPr>
  </w:style>
  <w:style w:type="character" w:customStyle="1" w:styleId="16">
    <w:name w:val="Стиль1 Знак"/>
    <w:link w:val="15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fd">
    <w:name w:val="ммм"/>
    <w:basedOn w:val="a0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fe">
    <w:name w:val="для МУ осн."/>
    <w:basedOn w:val="a0"/>
    <w:link w:val="aff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ff">
    <w:name w:val="для МУ осн. Знак"/>
    <w:link w:val="afe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7">
    <w:name w:val="Нет списка1"/>
    <w:next w:val="a3"/>
    <w:semiHidden/>
    <w:rsid w:val="009114E5"/>
  </w:style>
  <w:style w:type="paragraph" w:customStyle="1" w:styleId="31">
    <w:name w:val="Абзац списка3"/>
    <w:basedOn w:val="a0"/>
    <w:rsid w:val="009114E5"/>
    <w:pPr>
      <w:ind w:left="720" w:firstLine="652"/>
    </w:pPr>
    <w:rPr>
      <w:szCs w:val="20"/>
    </w:rPr>
  </w:style>
  <w:style w:type="paragraph" w:customStyle="1" w:styleId="aff0">
    <w:basedOn w:val="a0"/>
    <w:next w:val="13"/>
    <w:rsid w:val="009114E5"/>
    <w:pPr>
      <w:spacing w:before="100" w:beforeAutospacing="1" w:after="100" w:afterAutospacing="1"/>
      <w:ind w:firstLine="652"/>
    </w:pPr>
  </w:style>
  <w:style w:type="paragraph" w:customStyle="1" w:styleId="32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ff1">
    <w:name w:val="текст сноски"/>
    <w:basedOn w:val="a0"/>
    <w:rsid w:val="009114E5"/>
    <w:pPr>
      <w:ind w:firstLine="652"/>
    </w:pPr>
    <w:rPr>
      <w:rFonts w:eastAsia="Times New Roman"/>
      <w:sz w:val="20"/>
      <w:szCs w:val="20"/>
    </w:rPr>
  </w:style>
  <w:style w:type="paragraph" w:styleId="aff2">
    <w:name w:val="footnote text"/>
    <w:basedOn w:val="a0"/>
    <w:link w:val="aff3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aff3">
    <w:name w:val="Текст сноски Знак"/>
    <w:link w:val="aff2"/>
    <w:rsid w:val="009114E5"/>
    <w:rPr>
      <w:rFonts w:ascii="Times New Roman" w:eastAsia="Times New Roman" w:hAnsi="Times New Roman"/>
      <w:sz w:val="28"/>
    </w:rPr>
  </w:style>
  <w:style w:type="character" w:styleId="aff4">
    <w:name w:val="footnote reference"/>
    <w:uiPriority w:val="99"/>
    <w:rsid w:val="009114E5"/>
    <w:rPr>
      <w:rFonts w:cs="Times New Roman"/>
      <w:vertAlign w:val="superscript"/>
    </w:rPr>
  </w:style>
  <w:style w:type="paragraph" w:styleId="18">
    <w:name w:val="toc 1"/>
    <w:basedOn w:val="a0"/>
    <w:next w:val="a0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28">
    <w:name w:val="toc 2"/>
    <w:basedOn w:val="a0"/>
    <w:next w:val="a0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33">
    <w:name w:val="toc 3"/>
    <w:basedOn w:val="a0"/>
    <w:next w:val="a0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41">
    <w:name w:val="toc 4"/>
    <w:basedOn w:val="a0"/>
    <w:next w:val="a0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51">
    <w:name w:val="toc 5"/>
    <w:basedOn w:val="a0"/>
    <w:next w:val="a0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61">
    <w:name w:val="toc 6"/>
    <w:basedOn w:val="a0"/>
    <w:next w:val="a0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71">
    <w:name w:val="toc 7"/>
    <w:basedOn w:val="a0"/>
    <w:next w:val="a0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81">
    <w:name w:val="toc 8"/>
    <w:basedOn w:val="a0"/>
    <w:next w:val="a0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91">
    <w:name w:val="toc 9"/>
    <w:basedOn w:val="a0"/>
    <w:next w:val="a0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aff5">
    <w:name w:val="TOC Heading"/>
    <w:basedOn w:val="1"/>
    <w:next w:val="a0"/>
    <w:uiPriority w:val="39"/>
    <w:unhideWhenUsed/>
    <w:rsid w:val="001A47A6"/>
    <w:pPr>
      <w:outlineLvl w:val="9"/>
    </w:pPr>
    <w:rPr>
      <w:rFonts w:eastAsia="Times New Roman"/>
      <w:color w:val="000000" w:themeColor="text1"/>
      <w:sz w:val="28"/>
      <w:szCs w:val="32"/>
    </w:rPr>
  </w:style>
  <w:style w:type="paragraph" w:customStyle="1" w:styleId="19">
    <w:name w:val="Название1"/>
    <w:basedOn w:val="a0"/>
    <w:next w:val="a0"/>
    <w:link w:val="aff6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ff6">
    <w:name w:val="Название Знак"/>
    <w:link w:val="19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a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a0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a1"/>
    <w:rsid w:val="002174E2"/>
  </w:style>
  <w:style w:type="character" w:customStyle="1" w:styleId="29">
    <w:name w:val="Основной текст (2)_"/>
    <w:link w:val="2a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4">
    <w:name w:val="Основной текст (3)_"/>
    <w:link w:val="35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6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7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5">
    <w:name w:val="Основной текст (3)"/>
    <w:basedOn w:val="a0"/>
    <w:link w:val="34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aff7">
    <w:basedOn w:val="a0"/>
    <w:next w:val="13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2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afb">
    <w:name w:val="Абзац списка Знак"/>
    <w:aliases w:val="Спис-Циф Знак"/>
    <w:link w:val="a"/>
    <w:uiPriority w:val="34"/>
    <w:locked/>
    <w:rsid w:val="008C2FE0"/>
    <w:rPr>
      <w:rFonts w:ascii="Times New Roman" w:hAnsi="Times New Roman"/>
      <w:sz w:val="24"/>
      <w:szCs w:val="22"/>
    </w:rPr>
  </w:style>
  <w:style w:type="character" w:customStyle="1" w:styleId="52">
    <w:name w:val="Основной текст (5)_"/>
    <w:link w:val="53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4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3">
    <w:name w:val="Основной текст (5)"/>
    <w:basedOn w:val="a0"/>
    <w:link w:val="52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a0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a1"/>
    <w:rsid w:val="0047019D"/>
  </w:style>
  <w:style w:type="table" w:customStyle="1" w:styleId="TableNormal">
    <w:name w:val="Table Normal"/>
    <w:uiPriority w:val="2"/>
    <w:semiHidden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231D94"/>
    <w:pPr>
      <w:widowControl w:val="0"/>
      <w:autoSpaceDE w:val="0"/>
      <w:autoSpaceDN w:val="0"/>
      <w:ind w:firstLine="0"/>
      <w:jc w:val="left"/>
    </w:pPr>
    <w:rPr>
      <w:rFonts w:eastAsia="Times New Roman"/>
      <w:sz w:val="18"/>
      <w:lang w:bidi="ru-RU"/>
    </w:rPr>
  </w:style>
  <w:style w:type="character" w:styleId="aff8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a1"/>
    <w:rsid w:val="00413CFB"/>
  </w:style>
  <w:style w:type="character" w:customStyle="1" w:styleId="c6">
    <w:name w:val="c6"/>
    <w:basedOn w:val="a1"/>
    <w:rsid w:val="00413CFB"/>
  </w:style>
  <w:style w:type="character" w:customStyle="1" w:styleId="c5">
    <w:name w:val="c5"/>
    <w:basedOn w:val="a1"/>
    <w:rsid w:val="00413CFB"/>
  </w:style>
  <w:style w:type="character" w:customStyle="1" w:styleId="c8">
    <w:name w:val="c8"/>
    <w:basedOn w:val="a1"/>
    <w:rsid w:val="00413CFB"/>
  </w:style>
  <w:style w:type="character" w:customStyle="1" w:styleId="UnresolvedMention">
    <w:name w:val="Unresolved Mention"/>
    <w:basedOn w:val="a1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b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a0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aff9">
    <w:name w:val="Document Map"/>
    <w:basedOn w:val="a0"/>
    <w:link w:val="affa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affa">
    <w:name w:val="Схема документа Знак"/>
    <w:basedOn w:val="a1"/>
    <w:link w:val="aff9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a0"/>
    <w:qFormat/>
    <w:rsid w:val="004B62FF"/>
    <w:pPr>
      <w:spacing w:before="0" w:after="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">
    <w:name w:val="Heading 1"/>
    <w:basedOn w:val="a0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ffb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ffc">
    <w:name w:val="Гипертекстовая ссылка"/>
    <w:basedOn w:val="affb"/>
    <w:uiPriority w:val="99"/>
    <w:rsid w:val="00183DA5"/>
    <w:rPr>
      <w:color w:val="106BBE"/>
    </w:rPr>
  </w:style>
  <w:style w:type="paragraph" w:customStyle="1" w:styleId="affd">
    <w:name w:val="Текст (справк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e">
    <w:name w:val="Комментарий"/>
    <w:basedOn w:val="affd"/>
    <w:next w:val="a0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fff">
    <w:name w:val="Информация о версии"/>
    <w:basedOn w:val="affe"/>
    <w:next w:val="a0"/>
    <w:uiPriority w:val="99"/>
    <w:rsid w:val="00183DA5"/>
    <w:rPr>
      <w:i/>
      <w:iCs/>
    </w:rPr>
  </w:style>
  <w:style w:type="paragraph" w:customStyle="1" w:styleId="afff0">
    <w:name w:val="Текст информации об изменениях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fff1">
    <w:name w:val="Информация об изменениях"/>
    <w:basedOn w:val="afff0"/>
    <w:next w:val="a0"/>
    <w:uiPriority w:val="99"/>
    <w:rsid w:val="00183DA5"/>
    <w:pPr>
      <w:spacing w:before="180"/>
      <w:ind w:left="360" w:right="360" w:firstLine="0"/>
    </w:pPr>
  </w:style>
  <w:style w:type="paragraph" w:customStyle="1" w:styleId="afff2">
    <w:name w:val="Нормальный (таблиц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f3">
    <w:name w:val="Подзаголовок для информации об изменениях"/>
    <w:basedOn w:val="afff0"/>
    <w:next w:val="a0"/>
    <w:uiPriority w:val="99"/>
    <w:rsid w:val="00183DA5"/>
    <w:rPr>
      <w:b/>
      <w:bCs/>
    </w:rPr>
  </w:style>
  <w:style w:type="paragraph" w:customStyle="1" w:styleId="afff4">
    <w:name w:val="Прижатый влево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ff5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afff6">
    <w:name w:val="Normal (Web)"/>
    <w:basedOn w:val="a0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  <w:style w:type="character" w:styleId="HTML">
    <w:name w:val="HTML Code"/>
    <w:basedOn w:val="a1"/>
    <w:uiPriority w:val="99"/>
    <w:semiHidden/>
    <w:unhideWhenUsed/>
    <w:rsid w:val="00CB01E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1"/>
    <w:rsid w:val="00CB01E9"/>
  </w:style>
  <w:style w:type="character" w:customStyle="1" w:styleId="hljs-keyword">
    <w:name w:val="hljs-keyword"/>
    <w:basedOn w:val="a1"/>
    <w:rsid w:val="00CB01E9"/>
  </w:style>
  <w:style w:type="character" w:customStyle="1" w:styleId="hljs-title">
    <w:name w:val="hljs-title"/>
    <w:basedOn w:val="a1"/>
    <w:rsid w:val="00CB01E9"/>
  </w:style>
  <w:style w:type="character" w:customStyle="1" w:styleId="hljs-params">
    <w:name w:val="hljs-params"/>
    <w:basedOn w:val="a1"/>
    <w:rsid w:val="00CB01E9"/>
  </w:style>
  <w:style w:type="character" w:customStyle="1" w:styleId="hljs-number">
    <w:name w:val="hljs-number"/>
    <w:basedOn w:val="a1"/>
    <w:rsid w:val="00CB01E9"/>
  </w:style>
  <w:style w:type="character" w:customStyle="1" w:styleId="hljs-comment">
    <w:name w:val="hljs-comment"/>
    <w:basedOn w:val="a1"/>
    <w:rsid w:val="00CB01E9"/>
  </w:style>
  <w:style w:type="character" w:customStyle="1" w:styleId="katex-mathml">
    <w:name w:val="katex-mathml"/>
    <w:basedOn w:val="a1"/>
    <w:rsid w:val="001A47A6"/>
  </w:style>
  <w:style w:type="character" w:customStyle="1" w:styleId="mord">
    <w:name w:val="mord"/>
    <w:basedOn w:val="a1"/>
    <w:rsid w:val="001A47A6"/>
  </w:style>
  <w:style w:type="character" w:customStyle="1" w:styleId="vlist-s">
    <w:name w:val="vlist-s"/>
    <w:basedOn w:val="a1"/>
    <w:rsid w:val="001A47A6"/>
  </w:style>
  <w:style w:type="character" w:customStyle="1" w:styleId="mspace">
    <w:name w:val="mspace"/>
    <w:basedOn w:val="a1"/>
    <w:rsid w:val="001A47A6"/>
  </w:style>
  <w:style w:type="character" w:customStyle="1" w:styleId="mrel">
    <w:name w:val="mrel"/>
    <w:basedOn w:val="a1"/>
    <w:rsid w:val="001A47A6"/>
  </w:style>
  <w:style w:type="character" w:customStyle="1" w:styleId="mopen">
    <w:name w:val="mopen"/>
    <w:basedOn w:val="a1"/>
    <w:rsid w:val="001A47A6"/>
  </w:style>
  <w:style w:type="character" w:customStyle="1" w:styleId="mbin">
    <w:name w:val="mbin"/>
    <w:basedOn w:val="a1"/>
    <w:rsid w:val="001A47A6"/>
  </w:style>
  <w:style w:type="character" w:customStyle="1" w:styleId="mclose">
    <w:name w:val="mclose"/>
    <w:basedOn w:val="a1"/>
    <w:rsid w:val="001A47A6"/>
  </w:style>
  <w:style w:type="character" w:customStyle="1" w:styleId="mop">
    <w:name w:val="mop"/>
    <w:basedOn w:val="a1"/>
    <w:rsid w:val="001A47A6"/>
  </w:style>
  <w:style w:type="character" w:customStyle="1" w:styleId="delimsizing">
    <w:name w:val="delimsizing"/>
    <w:basedOn w:val="a1"/>
    <w:rsid w:val="001A47A6"/>
  </w:style>
  <w:style w:type="character" w:customStyle="1" w:styleId="delimsizinginner">
    <w:name w:val="delimsizinginner"/>
    <w:basedOn w:val="a1"/>
    <w:rsid w:val="001A47A6"/>
  </w:style>
  <w:style w:type="character" w:customStyle="1" w:styleId="mpunct">
    <w:name w:val="mpunct"/>
    <w:basedOn w:val="a1"/>
    <w:rsid w:val="001A47A6"/>
  </w:style>
  <w:style w:type="paragraph" w:styleId="afff7">
    <w:name w:val="Title"/>
    <w:basedOn w:val="a0"/>
    <w:link w:val="1c"/>
    <w:uiPriority w:val="10"/>
    <w:qFormat/>
    <w:locked/>
    <w:rsid w:val="00D91A90"/>
    <w:rPr>
      <w:rFonts w:eastAsia="Times New Roman"/>
      <w:szCs w:val="24"/>
    </w:rPr>
  </w:style>
  <w:style w:type="character" w:customStyle="1" w:styleId="1c">
    <w:name w:val="Название Знак1"/>
    <w:basedOn w:val="a1"/>
    <w:link w:val="afff7"/>
    <w:uiPriority w:val="10"/>
    <w:rsid w:val="00D91A9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epik.org/lesson/380418/step/1?unit=36756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epik.org/lesson/389468/step/1?unit=37855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tepik.org/lesson/299541/step/1?unit=28137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660F7-F018-4006-AD3A-9B5C73DD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</Template>
  <TotalTime>223</TotalTime>
  <Pages>3</Pages>
  <Words>475</Words>
  <Characters>3883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4350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kovshov_sv</dc:creator>
  <cp:lastModifiedBy>User</cp:lastModifiedBy>
  <cp:revision>62</cp:revision>
  <cp:lastPrinted>2023-11-02T06:30:00Z</cp:lastPrinted>
  <dcterms:created xsi:type="dcterms:W3CDTF">2023-08-27T13:39:00Z</dcterms:created>
  <dcterms:modified xsi:type="dcterms:W3CDTF">2023-11-07T09:22:00Z</dcterms:modified>
</cp:coreProperties>
</file>