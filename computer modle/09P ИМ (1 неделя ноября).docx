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124" w:rsidRPr="00841C78" w:rsidRDefault="00293124" w:rsidP="00293124">
      <w:pPr>
        <w:spacing w:before="0" w:after="0"/>
        <w:jc w:val="center"/>
        <w:rPr>
          <w:b/>
          <w:color w:val="000080"/>
        </w:rPr>
      </w:pPr>
      <w:bookmarkStart w:id="0" w:name="_Toc144017990"/>
      <w:bookmarkStart w:id="1" w:name="_Toc149307744"/>
      <w:r w:rsidRPr="00841C78">
        <w:rPr>
          <w:b/>
          <w:color w:val="000080"/>
        </w:rPr>
        <w:t>ПЕРВОЕ ВЫСШЕЕ ТЕХНИЧЕСКОЕ УЧЕБНОЕ ЗАВЕДЕНИЕ РОССИИ</w:t>
      </w:r>
    </w:p>
    <w:p w:rsidR="00293124" w:rsidRPr="00841C78" w:rsidRDefault="00293124" w:rsidP="00293124">
      <w:pPr>
        <w:spacing w:before="0" w:after="0"/>
        <w:jc w:val="center"/>
        <w:rPr>
          <w:b/>
          <w:color w:val="000080"/>
        </w:rPr>
      </w:pPr>
      <w:r w:rsidRPr="00841C78">
        <w:rPr>
          <w:b/>
          <w:noProof/>
          <w:color w:val="000080"/>
        </w:rPr>
        <w:drawing>
          <wp:inline distT="0" distB="0" distL="0" distR="0">
            <wp:extent cx="397565" cy="510583"/>
            <wp:effectExtent l="19050" t="0" r="2485" b="0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18" cy="508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124" w:rsidRPr="00841C78" w:rsidRDefault="00293124" w:rsidP="00293124">
      <w:pPr>
        <w:spacing w:before="0" w:after="0"/>
        <w:jc w:val="center"/>
        <w:rPr>
          <w:b/>
          <w:color w:val="000080"/>
        </w:rPr>
      </w:pPr>
      <w:r w:rsidRPr="00841C78">
        <w:rPr>
          <w:b/>
          <w:color w:val="000080"/>
        </w:rPr>
        <w:t>МИНИСТЕРСТВО ОБРАЗОВАНИЯ И НАУКИ РОССИЙСКОЙ ФЕДЕРАЦИИ</w:t>
      </w:r>
    </w:p>
    <w:p w:rsidR="00293124" w:rsidRPr="00841C78" w:rsidRDefault="00293124" w:rsidP="00293124">
      <w:pPr>
        <w:spacing w:before="0" w:after="0"/>
        <w:jc w:val="center"/>
        <w:rPr>
          <w:b/>
          <w:color w:val="000080"/>
        </w:rPr>
      </w:pPr>
      <w:r w:rsidRPr="00841C78">
        <w:rPr>
          <w:b/>
          <w:color w:val="000080"/>
        </w:rPr>
        <w:t>федеральное государственное бюджетное образовательное учреждение</w:t>
      </w:r>
    </w:p>
    <w:p w:rsidR="00293124" w:rsidRPr="00841C78" w:rsidRDefault="00293124" w:rsidP="00293124">
      <w:pPr>
        <w:spacing w:before="0" w:after="0"/>
        <w:jc w:val="center"/>
        <w:rPr>
          <w:b/>
          <w:color w:val="000080"/>
        </w:rPr>
      </w:pPr>
      <w:r w:rsidRPr="00841C78">
        <w:rPr>
          <w:b/>
          <w:color w:val="000080"/>
        </w:rPr>
        <w:t>высшего профессионального образования</w:t>
      </w:r>
    </w:p>
    <w:p w:rsidR="00293124" w:rsidRPr="00BD3E9C" w:rsidRDefault="00293124" w:rsidP="00293124">
      <w:pPr>
        <w:pStyle w:val="afff7"/>
        <w:spacing w:before="0" w:after="0"/>
        <w:jc w:val="center"/>
        <w:rPr>
          <w:b/>
          <w:color w:val="000080"/>
        </w:rPr>
      </w:pPr>
      <w:r w:rsidRPr="00A803F2">
        <w:rPr>
          <w:b/>
          <w:color w:val="000080"/>
        </w:rPr>
        <w:t>САНКТ_ПЕТЕРБУРГСКИЙ ГОРНЫЙ УНИВЕРСИТЕТ</w:t>
      </w:r>
      <w:r>
        <w:rPr>
          <w:b/>
          <w:color w:val="000080"/>
        </w:rPr>
        <w:br/>
      </w:r>
      <w:r w:rsidRPr="00841C78">
        <w:rPr>
          <w:b/>
          <w:color w:val="000080"/>
        </w:rPr>
        <w:t>императрицы Екатерины II</w:t>
      </w:r>
    </w:p>
    <w:p w:rsidR="00293124" w:rsidRPr="00BD3E9C" w:rsidRDefault="00293124" w:rsidP="00293124">
      <w:pPr>
        <w:pStyle w:val="afff7"/>
        <w:spacing w:before="0" w:after="0"/>
        <w:jc w:val="center"/>
        <w:rPr>
          <w:b/>
          <w:color w:val="000080"/>
        </w:rPr>
      </w:pPr>
    </w:p>
    <w:tbl>
      <w:tblPr>
        <w:tblW w:w="5000" w:type="pct"/>
        <w:jc w:val="center"/>
        <w:tblLook w:val="01E0"/>
      </w:tblPr>
      <w:tblGrid>
        <w:gridCol w:w="4362"/>
        <w:gridCol w:w="1714"/>
        <w:gridCol w:w="4516"/>
      </w:tblGrid>
      <w:tr w:rsidR="00293124" w:rsidRPr="00841C78" w:rsidTr="00293124">
        <w:trPr>
          <w:jc w:val="center"/>
        </w:trPr>
        <w:tc>
          <w:tcPr>
            <w:tcW w:w="2059" w:type="pct"/>
          </w:tcPr>
          <w:p w:rsidR="00293124" w:rsidRPr="00841C78" w:rsidRDefault="00293124" w:rsidP="002D04F2">
            <w:pPr>
              <w:pStyle w:val="TableParagraph"/>
              <w:spacing w:before="0" w:after="0"/>
              <w:rPr>
                <w:szCs w:val="24"/>
              </w:rPr>
            </w:pPr>
          </w:p>
        </w:tc>
        <w:tc>
          <w:tcPr>
            <w:tcW w:w="809" w:type="pct"/>
          </w:tcPr>
          <w:p w:rsidR="00293124" w:rsidRPr="00841C78" w:rsidRDefault="00293124" w:rsidP="002D04F2">
            <w:pPr>
              <w:pStyle w:val="TableParagraph"/>
              <w:rPr>
                <w:szCs w:val="24"/>
              </w:rPr>
            </w:pPr>
          </w:p>
        </w:tc>
        <w:tc>
          <w:tcPr>
            <w:tcW w:w="2132" w:type="pct"/>
          </w:tcPr>
          <w:p w:rsidR="00293124" w:rsidRPr="00841C78" w:rsidRDefault="00293124" w:rsidP="002D04F2">
            <w:pPr>
              <w:pStyle w:val="TableParagraph"/>
              <w:jc w:val="center"/>
              <w:rPr>
                <w:rFonts w:eastAsia="Calibri"/>
                <w:szCs w:val="24"/>
              </w:rPr>
            </w:pPr>
            <w:r w:rsidRPr="00841C78">
              <w:rPr>
                <w:rFonts w:eastAsia="Calibri"/>
                <w:szCs w:val="24"/>
              </w:rPr>
              <w:t>«УТВЕРЖДАЮ»</w:t>
            </w:r>
          </w:p>
          <w:p w:rsidR="00293124" w:rsidRPr="00841C78" w:rsidRDefault="00293124" w:rsidP="002D04F2">
            <w:pPr>
              <w:pStyle w:val="TableParagraph"/>
              <w:jc w:val="center"/>
              <w:rPr>
                <w:rFonts w:eastAsia="Calibri"/>
                <w:szCs w:val="24"/>
              </w:rPr>
            </w:pPr>
            <w:r w:rsidRPr="00841C78">
              <w:rPr>
                <w:rFonts w:eastAsia="Calibri"/>
                <w:szCs w:val="24"/>
              </w:rPr>
              <w:t>______________________</w:t>
            </w:r>
          </w:p>
        </w:tc>
      </w:tr>
      <w:tr w:rsidR="00293124" w:rsidRPr="00841C78" w:rsidTr="00293124">
        <w:trPr>
          <w:trHeight w:val="1475"/>
          <w:jc w:val="center"/>
        </w:trPr>
        <w:tc>
          <w:tcPr>
            <w:tcW w:w="2059" w:type="pct"/>
          </w:tcPr>
          <w:p w:rsidR="00293124" w:rsidRPr="00841C78" w:rsidRDefault="00293124" w:rsidP="002D04F2">
            <w:pPr>
              <w:pStyle w:val="TableParagraph"/>
              <w:rPr>
                <w:szCs w:val="24"/>
              </w:rPr>
            </w:pPr>
          </w:p>
        </w:tc>
        <w:tc>
          <w:tcPr>
            <w:tcW w:w="809" w:type="pct"/>
          </w:tcPr>
          <w:p w:rsidR="00293124" w:rsidRPr="00841C78" w:rsidRDefault="00293124" w:rsidP="002D04F2">
            <w:pPr>
              <w:pStyle w:val="TableParagraph"/>
              <w:rPr>
                <w:szCs w:val="24"/>
              </w:rPr>
            </w:pPr>
          </w:p>
        </w:tc>
        <w:tc>
          <w:tcPr>
            <w:tcW w:w="2132" w:type="pct"/>
          </w:tcPr>
          <w:p w:rsidR="00293124" w:rsidRPr="00841C78" w:rsidRDefault="00293124" w:rsidP="002D04F2">
            <w:pPr>
              <w:pStyle w:val="TableParagraph"/>
              <w:rPr>
                <w:rFonts w:eastAsia="Calibri"/>
                <w:szCs w:val="24"/>
              </w:rPr>
            </w:pPr>
            <w:r w:rsidRPr="00841C78">
              <w:rPr>
                <w:rFonts w:eastAsia="Calibri"/>
                <w:szCs w:val="24"/>
              </w:rPr>
              <w:t xml:space="preserve">Зав. кафедрой ИСВТ доцент </w:t>
            </w:r>
          </w:p>
          <w:p w:rsidR="00293124" w:rsidRDefault="00293124" w:rsidP="002D04F2">
            <w:pPr>
              <w:pStyle w:val="TableParagraph"/>
              <w:jc w:val="right"/>
              <w:rPr>
                <w:rFonts w:eastAsia="Calibri"/>
                <w:szCs w:val="24"/>
              </w:rPr>
            </w:pPr>
            <w:r>
              <w:rPr>
                <w:rFonts w:eastAsia="Calibri"/>
                <w:noProof/>
                <w:szCs w:val="24"/>
                <w:lang w:bidi="ar-S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187477</wp:posOffset>
                  </wp:positionH>
                  <wp:positionV relativeFrom="paragraph">
                    <wp:posOffset>22631</wp:posOffset>
                  </wp:positionV>
                  <wp:extent cx="536906" cy="208767"/>
                  <wp:effectExtent l="19050" t="0" r="0" b="0"/>
                  <wp:wrapNone/>
                  <wp:docPr id="12" name="Рисунок 11" descr="МЕБ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МЕБ.bmp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439" cy="208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41C78">
              <w:rPr>
                <w:rFonts w:eastAsia="Calibri"/>
                <w:szCs w:val="24"/>
              </w:rPr>
              <w:t>Е.Б. Мазаков</w:t>
            </w:r>
          </w:p>
          <w:p w:rsidR="00293124" w:rsidRPr="00841C78" w:rsidRDefault="00293124" w:rsidP="002D04F2">
            <w:pPr>
              <w:pStyle w:val="TableParagraph"/>
              <w:jc w:val="right"/>
              <w:rPr>
                <w:rFonts w:eastAsia="Calibri"/>
                <w:szCs w:val="24"/>
              </w:rPr>
            </w:pPr>
          </w:p>
          <w:p w:rsidR="00293124" w:rsidRPr="00841C78" w:rsidRDefault="00293124" w:rsidP="002D04F2">
            <w:pPr>
              <w:pStyle w:val="TableParagraph"/>
              <w:rPr>
                <w:rFonts w:eastAsia="Calibri"/>
                <w:szCs w:val="24"/>
              </w:rPr>
            </w:pPr>
            <w:r w:rsidRPr="00841C78">
              <w:rPr>
                <w:rFonts w:eastAsia="Calibri"/>
                <w:szCs w:val="24"/>
              </w:rPr>
              <w:t xml:space="preserve"> «29» августа 2023 г.</w:t>
            </w:r>
          </w:p>
        </w:tc>
      </w:tr>
    </w:tbl>
    <w:p w:rsidR="00293124" w:rsidRDefault="00293124" w:rsidP="00293124">
      <w:pPr>
        <w:pStyle w:val="-0"/>
        <w:jc w:val="center"/>
      </w:pPr>
    </w:p>
    <w:p w:rsidR="00293124" w:rsidRDefault="00293124" w:rsidP="00293124">
      <w:pPr>
        <w:pStyle w:val="-0"/>
        <w:jc w:val="center"/>
      </w:pPr>
      <w:r>
        <w:t>МЕТОДИЧЕСКИЕ РЕКОМЕНДАЦИИ</w:t>
      </w:r>
    </w:p>
    <w:p w:rsidR="00293124" w:rsidRDefault="00293124" w:rsidP="00293124">
      <w:pPr>
        <w:pStyle w:val="-0"/>
        <w:jc w:val="center"/>
        <w:rPr>
          <w:rFonts w:ascii="TimesNewRomanPS-BoldMT" w:hAnsi="TimesNewRomanPS-BoldMT" w:cs="TimesNewRomanPS-BoldMT"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Cs/>
          <w:color w:val="000000"/>
          <w:sz w:val="28"/>
          <w:szCs w:val="28"/>
        </w:rPr>
        <w:t>для выполнения практических занятий по учебной дисциплине</w:t>
      </w:r>
    </w:p>
    <w:p w:rsidR="00293124" w:rsidRDefault="00293124" w:rsidP="00293124">
      <w:pPr>
        <w:pStyle w:val="-0"/>
        <w:jc w:val="center"/>
        <w:rPr>
          <w:sz w:val="32"/>
          <w:szCs w:val="32"/>
        </w:rPr>
      </w:pPr>
      <w:r w:rsidRPr="00816DE8">
        <w:rPr>
          <w:sz w:val="32"/>
          <w:szCs w:val="32"/>
        </w:rPr>
        <w:t>ОСНОВЫ ТЕХНОЛОГИИ ПРОИЗВОДСТВА</w:t>
      </w:r>
    </w:p>
    <w:p w:rsidR="00293124" w:rsidRDefault="00293124" w:rsidP="00293124">
      <w:pPr>
        <w:pStyle w:val="-0"/>
        <w:jc w:val="center"/>
      </w:pPr>
    </w:p>
    <w:p w:rsidR="00293124" w:rsidRPr="00EC45DD" w:rsidRDefault="00293124" w:rsidP="00293124"/>
    <w:tbl>
      <w:tblPr>
        <w:tblW w:w="5000" w:type="pct"/>
        <w:tblLook w:val="04A0"/>
      </w:tblPr>
      <w:tblGrid>
        <w:gridCol w:w="4207"/>
        <w:gridCol w:w="6385"/>
      </w:tblGrid>
      <w:tr w:rsidR="00293124" w:rsidRPr="00293124" w:rsidTr="002D04F2">
        <w:tc>
          <w:tcPr>
            <w:tcW w:w="1986" w:type="pct"/>
            <w:shd w:val="clear" w:color="auto" w:fill="auto"/>
          </w:tcPr>
          <w:p w:rsidR="00293124" w:rsidRPr="00293124" w:rsidRDefault="00293124" w:rsidP="00293124">
            <w:pPr>
              <w:pStyle w:val="TableParagraph"/>
              <w:rPr>
                <w:rFonts w:eastAsia="Calibri"/>
              </w:rPr>
            </w:pPr>
            <w:r w:rsidRPr="00293124">
              <w:rPr>
                <w:rFonts w:eastAsia="Calibri"/>
              </w:rPr>
              <w:t>Уровень высшего образования:</w:t>
            </w:r>
          </w:p>
        </w:tc>
        <w:tc>
          <w:tcPr>
            <w:tcW w:w="3014" w:type="pct"/>
            <w:shd w:val="clear" w:color="auto" w:fill="auto"/>
          </w:tcPr>
          <w:p w:rsidR="00293124" w:rsidRPr="00293124" w:rsidRDefault="00293124" w:rsidP="00293124">
            <w:pPr>
              <w:pStyle w:val="TableParagraph"/>
              <w:rPr>
                <w:rFonts w:eastAsia="Calibri"/>
              </w:rPr>
            </w:pPr>
            <w:r w:rsidRPr="00293124">
              <w:t>Инженер</w:t>
            </w:r>
          </w:p>
        </w:tc>
      </w:tr>
      <w:tr w:rsidR="00293124" w:rsidRPr="00293124" w:rsidTr="002D04F2">
        <w:tc>
          <w:tcPr>
            <w:tcW w:w="1986" w:type="pct"/>
            <w:shd w:val="clear" w:color="auto" w:fill="auto"/>
          </w:tcPr>
          <w:p w:rsidR="00293124" w:rsidRPr="00293124" w:rsidRDefault="00293124" w:rsidP="00293124">
            <w:pPr>
              <w:pStyle w:val="TableParagraph"/>
              <w:rPr>
                <w:rFonts w:eastAsia="Calibri"/>
              </w:rPr>
            </w:pPr>
            <w:r w:rsidRPr="00293124">
              <w:rPr>
                <w:rFonts w:eastAsia="Calibri"/>
              </w:rPr>
              <w:t>Направление подготовки:</w:t>
            </w:r>
          </w:p>
        </w:tc>
        <w:tc>
          <w:tcPr>
            <w:tcW w:w="3014" w:type="pct"/>
            <w:shd w:val="clear" w:color="auto" w:fill="auto"/>
          </w:tcPr>
          <w:p w:rsidR="00293124" w:rsidRPr="00293124" w:rsidRDefault="00293124" w:rsidP="00293124">
            <w:pPr>
              <w:pStyle w:val="TableParagraph"/>
              <w:rPr>
                <w:rFonts w:eastAsia="Calibri"/>
              </w:rPr>
            </w:pPr>
            <w:r w:rsidRPr="00293124">
              <w:rPr>
                <w:rFonts w:eastAsia="Calibri"/>
              </w:rPr>
              <w:t>09.05.01 – Информатика и вычислительная техника</w:t>
            </w:r>
          </w:p>
          <w:p w:rsidR="00293124" w:rsidRPr="00293124" w:rsidRDefault="00293124" w:rsidP="00293124">
            <w:pPr>
              <w:pStyle w:val="TableParagraph"/>
              <w:rPr>
                <w:rFonts w:eastAsia="Calibri"/>
              </w:rPr>
            </w:pPr>
            <w:r w:rsidRPr="00293124">
              <w:rPr>
                <w:rFonts w:eastAsia="Calibri"/>
              </w:rPr>
              <w:t>09.05.02 – Информационные системы и технологии</w:t>
            </w:r>
          </w:p>
        </w:tc>
      </w:tr>
      <w:tr w:rsidR="00293124" w:rsidRPr="00293124" w:rsidTr="002D04F2">
        <w:tc>
          <w:tcPr>
            <w:tcW w:w="1986" w:type="pct"/>
            <w:shd w:val="clear" w:color="auto" w:fill="auto"/>
          </w:tcPr>
          <w:p w:rsidR="00293124" w:rsidRPr="00293124" w:rsidRDefault="00293124" w:rsidP="00293124">
            <w:pPr>
              <w:pStyle w:val="TableParagraph"/>
              <w:rPr>
                <w:rFonts w:eastAsia="Calibri"/>
              </w:rPr>
            </w:pPr>
            <w:r w:rsidRPr="00293124">
              <w:rPr>
                <w:rFonts w:eastAsia="Calibri"/>
              </w:rPr>
              <w:t>Профиль подготовки:</w:t>
            </w:r>
          </w:p>
        </w:tc>
        <w:tc>
          <w:tcPr>
            <w:tcW w:w="3014" w:type="pct"/>
            <w:shd w:val="clear" w:color="auto" w:fill="auto"/>
            <w:vAlign w:val="center"/>
          </w:tcPr>
          <w:p w:rsidR="00293124" w:rsidRPr="00293124" w:rsidRDefault="00293124" w:rsidP="00293124">
            <w:pPr>
              <w:pStyle w:val="TableParagraph"/>
            </w:pPr>
            <w:r w:rsidRPr="00293124">
              <w:t>Автоматизированные системы обработки информации и управления</w:t>
            </w:r>
          </w:p>
          <w:p w:rsidR="00293124" w:rsidRPr="00293124" w:rsidRDefault="00293124" w:rsidP="00293124">
            <w:pPr>
              <w:pStyle w:val="TableParagraph"/>
            </w:pPr>
            <w:r w:rsidRPr="00293124">
              <w:rPr>
                <w:rFonts w:eastAsia="Calibri"/>
              </w:rPr>
              <w:t>Информационные системы и технологии</w:t>
            </w:r>
          </w:p>
        </w:tc>
      </w:tr>
      <w:tr w:rsidR="00293124" w:rsidRPr="00293124" w:rsidTr="002D04F2">
        <w:tc>
          <w:tcPr>
            <w:tcW w:w="1986" w:type="pct"/>
            <w:shd w:val="clear" w:color="auto" w:fill="auto"/>
          </w:tcPr>
          <w:p w:rsidR="00293124" w:rsidRPr="00293124" w:rsidRDefault="00293124" w:rsidP="00293124">
            <w:pPr>
              <w:pStyle w:val="TableParagraph"/>
              <w:rPr>
                <w:rFonts w:eastAsia="Calibri"/>
              </w:rPr>
            </w:pPr>
            <w:r w:rsidRPr="00293124">
              <w:rPr>
                <w:rFonts w:eastAsia="Calibri"/>
              </w:rPr>
              <w:t>Программа:</w:t>
            </w:r>
          </w:p>
        </w:tc>
        <w:tc>
          <w:tcPr>
            <w:tcW w:w="3014" w:type="pct"/>
            <w:shd w:val="clear" w:color="auto" w:fill="auto"/>
          </w:tcPr>
          <w:p w:rsidR="00293124" w:rsidRPr="00293124" w:rsidRDefault="00293124" w:rsidP="00293124">
            <w:pPr>
              <w:pStyle w:val="TableParagraph"/>
            </w:pPr>
            <w:r w:rsidRPr="00293124">
              <w:t>Бакалавриат</w:t>
            </w:r>
          </w:p>
        </w:tc>
      </w:tr>
      <w:tr w:rsidR="00293124" w:rsidRPr="00293124" w:rsidTr="002D04F2">
        <w:tc>
          <w:tcPr>
            <w:tcW w:w="1986" w:type="pct"/>
            <w:shd w:val="clear" w:color="auto" w:fill="auto"/>
          </w:tcPr>
          <w:p w:rsidR="00293124" w:rsidRPr="00293124" w:rsidRDefault="00293124" w:rsidP="00293124">
            <w:pPr>
              <w:pStyle w:val="TableParagraph"/>
              <w:rPr>
                <w:rFonts w:eastAsia="Calibri"/>
              </w:rPr>
            </w:pPr>
            <w:r w:rsidRPr="00293124">
              <w:rPr>
                <w:rFonts w:eastAsia="Calibri"/>
              </w:rPr>
              <w:t>Форма обучения:</w:t>
            </w:r>
          </w:p>
        </w:tc>
        <w:tc>
          <w:tcPr>
            <w:tcW w:w="3014" w:type="pct"/>
            <w:shd w:val="clear" w:color="auto" w:fill="auto"/>
          </w:tcPr>
          <w:p w:rsidR="00293124" w:rsidRPr="00293124" w:rsidRDefault="00293124" w:rsidP="00293124">
            <w:pPr>
              <w:pStyle w:val="TableParagraph"/>
            </w:pPr>
            <w:r w:rsidRPr="00293124">
              <w:t>Очная</w:t>
            </w:r>
          </w:p>
        </w:tc>
      </w:tr>
      <w:tr w:rsidR="00293124" w:rsidRPr="00293124" w:rsidTr="002D04F2">
        <w:tc>
          <w:tcPr>
            <w:tcW w:w="1986" w:type="pct"/>
            <w:shd w:val="clear" w:color="auto" w:fill="auto"/>
          </w:tcPr>
          <w:p w:rsidR="00293124" w:rsidRPr="00293124" w:rsidRDefault="00293124" w:rsidP="00293124">
            <w:pPr>
              <w:pStyle w:val="TableParagraph"/>
              <w:rPr>
                <w:rFonts w:eastAsia="Calibri"/>
              </w:rPr>
            </w:pPr>
            <w:r w:rsidRPr="00293124">
              <w:rPr>
                <w:rFonts w:eastAsia="Calibri"/>
              </w:rPr>
              <w:t>Составитель:</w:t>
            </w:r>
          </w:p>
        </w:tc>
        <w:tc>
          <w:tcPr>
            <w:tcW w:w="3014" w:type="pct"/>
            <w:shd w:val="clear" w:color="auto" w:fill="auto"/>
          </w:tcPr>
          <w:p w:rsidR="00293124" w:rsidRPr="00293124" w:rsidRDefault="00293124" w:rsidP="00293124">
            <w:pPr>
              <w:pStyle w:val="TableParagraph"/>
            </w:pPr>
            <w:r w:rsidRPr="00293124">
              <w:t>к.т.н. Гурко А.В.</w:t>
            </w:r>
          </w:p>
        </w:tc>
      </w:tr>
      <w:tr w:rsidR="00293124" w:rsidRPr="00293124" w:rsidTr="002D04F2">
        <w:tc>
          <w:tcPr>
            <w:tcW w:w="1986" w:type="pct"/>
            <w:shd w:val="clear" w:color="auto" w:fill="auto"/>
          </w:tcPr>
          <w:p w:rsidR="00293124" w:rsidRPr="00293124" w:rsidRDefault="00293124" w:rsidP="00293124">
            <w:pPr>
              <w:pStyle w:val="TableParagraph"/>
              <w:rPr>
                <w:rFonts w:eastAsia="Calibri"/>
              </w:rPr>
            </w:pPr>
            <w:r w:rsidRPr="00293124">
              <w:t>Годы приема:</w:t>
            </w:r>
          </w:p>
        </w:tc>
        <w:tc>
          <w:tcPr>
            <w:tcW w:w="3014" w:type="pct"/>
            <w:shd w:val="clear" w:color="auto" w:fill="auto"/>
          </w:tcPr>
          <w:p w:rsidR="00293124" w:rsidRPr="00293124" w:rsidRDefault="00293124" w:rsidP="00293124">
            <w:pPr>
              <w:pStyle w:val="TableParagraph"/>
            </w:pPr>
            <w:r w:rsidRPr="00293124">
              <w:t>2023</w:t>
            </w:r>
          </w:p>
        </w:tc>
      </w:tr>
    </w:tbl>
    <w:p w:rsidR="00293124" w:rsidRPr="00BD2272" w:rsidRDefault="00293124" w:rsidP="00293124">
      <w:r w:rsidRPr="00BD2272">
        <w:t>Обсуждены и одобрены на заседании кафедры</w:t>
      </w:r>
      <w:r>
        <w:t xml:space="preserve"> </w:t>
      </w:r>
      <w:r w:rsidRPr="00BD2272">
        <w:t xml:space="preserve">Протокол № </w:t>
      </w:r>
      <w:r>
        <w:t>1</w:t>
      </w:r>
      <w:r w:rsidRPr="00BD2272">
        <w:t xml:space="preserve"> от </w:t>
      </w:r>
      <w:r>
        <w:t>29.08.</w:t>
      </w:r>
      <w:r w:rsidRPr="00BD2272">
        <w:t>20</w:t>
      </w:r>
      <w:r>
        <w:t>23</w:t>
      </w:r>
      <w:r w:rsidRPr="00BD2272">
        <w:t xml:space="preserve"> г.</w:t>
      </w:r>
    </w:p>
    <w:p w:rsidR="00293124" w:rsidRDefault="00293124" w:rsidP="00293124">
      <w:pPr>
        <w:jc w:val="center"/>
      </w:pPr>
      <w:r>
        <w:t>Санкт-Петербург</w:t>
      </w:r>
    </w:p>
    <w:p w:rsidR="00293124" w:rsidRDefault="00293124">
      <w:pPr>
        <w:keepNext w:val="0"/>
        <w:keepLines w:val="0"/>
        <w:spacing w:before="0" w:after="0"/>
        <w:ind w:firstLine="0"/>
        <w:contextualSpacing w:val="0"/>
        <w:jc w:val="left"/>
        <w:rPr>
          <w:b/>
          <w:bCs/>
        </w:rPr>
      </w:pPr>
      <w:r>
        <w:br w:type="page"/>
      </w:r>
    </w:p>
    <w:p w:rsidR="001A47A6" w:rsidRDefault="00F63A20" w:rsidP="000C3B11">
      <w:pPr>
        <w:pStyle w:val="1"/>
      </w:pPr>
      <w:r w:rsidRPr="00281457">
        <w:lastRenderedPageBreak/>
        <w:t>Практическая работа №</w:t>
      </w:r>
      <w:r w:rsidR="00CB01E9">
        <w:t>9</w:t>
      </w:r>
      <w:r>
        <w:br/>
      </w:r>
      <w:bookmarkEnd w:id="0"/>
      <w:r w:rsidR="00B2154D" w:rsidRPr="002A1DB4">
        <w:rPr>
          <w:lang w:eastAsia="en-US"/>
        </w:rPr>
        <w:t xml:space="preserve">Анализ </w:t>
      </w:r>
      <w:r w:rsidR="00A07FF9" w:rsidRPr="002A1DB4">
        <w:rPr>
          <w:lang w:eastAsia="en-US"/>
        </w:rPr>
        <w:t>технологических процессов</w:t>
      </w:r>
      <w:r w:rsidR="001052E2" w:rsidRPr="001052E2">
        <w:rPr>
          <w:lang w:eastAsia="en-US"/>
        </w:rPr>
        <w:br/>
      </w:r>
      <w:r w:rsidR="00A07FF9">
        <w:t>(</w:t>
      </w:r>
      <w:r w:rsidR="001A47A6">
        <w:t>Моделирование случайных величин</w:t>
      </w:r>
      <w:r w:rsidR="00A07FF9">
        <w:t>)</w:t>
      </w:r>
      <w:bookmarkEnd w:id="1"/>
    </w:p>
    <w:p w:rsidR="00A07FF9" w:rsidRDefault="00A07FF9" w:rsidP="00A07FF9">
      <w:pPr>
        <w:pStyle w:val="-0"/>
      </w:pPr>
      <w:r w:rsidRPr="00281457">
        <w:t>Цели практической работы:</w:t>
      </w:r>
    </w:p>
    <w:p w:rsidR="00A07FF9" w:rsidRDefault="00A07FF9" w:rsidP="00A07FF9">
      <w:pPr>
        <w:pStyle w:val="a"/>
      </w:pPr>
      <w:r>
        <w:t>Научиться моделировать случайные величины с заданными законами распределения.</w:t>
      </w:r>
    </w:p>
    <w:p w:rsidR="00A07FF9" w:rsidRDefault="00A07FF9" w:rsidP="00245C64">
      <w:pPr>
        <w:pStyle w:val="2"/>
      </w:pPr>
      <w:bookmarkStart w:id="2" w:name="_Toc149307745"/>
      <w:r w:rsidRPr="00A07FF9">
        <w:t>Рассматриваемые</w:t>
      </w:r>
      <w:r w:rsidRPr="00281457">
        <w:t xml:space="preserve"> вопросы:</w:t>
      </w:r>
      <w:bookmarkEnd w:id="2"/>
    </w:p>
    <w:p w:rsidR="00A07FF9" w:rsidRPr="00281457" w:rsidRDefault="006A619B" w:rsidP="00A07FF9">
      <w:pPr>
        <w:pStyle w:val="a"/>
        <w:numPr>
          <w:ilvl w:val="0"/>
          <w:numId w:val="22"/>
        </w:numPr>
      </w:pPr>
      <w:r>
        <w:t>Разработка</w:t>
      </w:r>
      <w:r w:rsidR="00A07FF9">
        <w:t xml:space="preserve"> </w:t>
      </w:r>
      <w:r>
        <w:t xml:space="preserve">имитационных математических </w:t>
      </w:r>
      <w:r w:rsidR="00A07FF9">
        <w:t>модел</w:t>
      </w:r>
      <w:r>
        <w:t>ей</w:t>
      </w:r>
    </w:p>
    <w:p w:rsidR="001A47A6" w:rsidRDefault="001A47A6" w:rsidP="001052E2">
      <w:pPr>
        <w:pStyle w:val="2"/>
      </w:pPr>
      <w:bookmarkStart w:id="3" w:name="_Toc149307746"/>
      <w:r w:rsidRPr="00EA1712">
        <w:t>Методические указания</w:t>
      </w:r>
      <w:bookmarkEnd w:id="3"/>
    </w:p>
    <w:p w:rsidR="00E12331" w:rsidRDefault="00E12331" w:rsidP="00BD3E9C">
      <w:pPr>
        <w:pStyle w:val="3"/>
      </w:pPr>
      <w:r>
        <w:t>Полезные ссылки</w:t>
      </w:r>
    </w:p>
    <w:p w:rsidR="00E12331" w:rsidRDefault="006467FA" w:rsidP="00E12331">
      <w:hyperlink r:id="rId10" w:history="1">
        <w:r w:rsidR="00E12331" w:rsidRPr="0060381A">
          <w:rPr>
            <w:rStyle w:val="ae"/>
          </w:rPr>
          <w:t>https://stepik.org/lesson/299541/step/1?unit=281374</w:t>
        </w:r>
      </w:hyperlink>
    </w:p>
    <w:p w:rsidR="00E12331" w:rsidRDefault="006467FA" w:rsidP="00E12331">
      <w:hyperlink r:id="rId11" w:history="1">
        <w:r w:rsidR="00E12331" w:rsidRPr="0060381A">
          <w:rPr>
            <w:rStyle w:val="ae"/>
          </w:rPr>
          <w:t>https://stepik.org/lesson/389468/step/1?unit=378558</w:t>
        </w:r>
      </w:hyperlink>
    </w:p>
    <w:p w:rsidR="00E12331" w:rsidRDefault="006467FA" w:rsidP="00E12331">
      <w:hyperlink r:id="rId12" w:history="1">
        <w:r w:rsidR="00E12331" w:rsidRPr="0060381A">
          <w:rPr>
            <w:rStyle w:val="ae"/>
          </w:rPr>
          <w:t>https://stepik.org/lesson/380418/step/1?unit=367568</w:t>
        </w:r>
      </w:hyperlink>
    </w:p>
    <w:p w:rsidR="00BD3E9C" w:rsidRDefault="00BD3E9C" w:rsidP="00BD3E9C">
      <w:pPr>
        <w:pStyle w:val="3"/>
      </w:pPr>
      <w:r>
        <w:t>Алгоритм действий при применении имитационного моделирования</w:t>
      </w:r>
    </w:p>
    <w:p w:rsidR="00BD3E9C" w:rsidRPr="004F620B" w:rsidRDefault="00BD3E9C" w:rsidP="00BD3E9C">
      <w:pPr>
        <w:pStyle w:val="a"/>
        <w:numPr>
          <w:ilvl w:val="0"/>
          <w:numId w:val="4"/>
        </w:numPr>
        <w:ind w:left="1069" w:hanging="360"/>
      </w:pPr>
      <w:r w:rsidRPr="004F620B">
        <w:t>Определение цели моделирования</w:t>
      </w:r>
    </w:p>
    <w:p w:rsidR="00BD3E9C" w:rsidRPr="004F620B" w:rsidRDefault="00BD3E9C" w:rsidP="00BD3E9C">
      <w:pPr>
        <w:pStyle w:val="a"/>
        <w:ind w:firstLine="709"/>
      </w:pPr>
      <w:r w:rsidRPr="004F620B">
        <w:t>Разработка концептуальной модели</w:t>
      </w:r>
    </w:p>
    <w:p w:rsidR="00BD3E9C" w:rsidRPr="004F620B" w:rsidRDefault="00BD3E9C" w:rsidP="00BD3E9C">
      <w:pPr>
        <w:pStyle w:val="a"/>
        <w:ind w:firstLine="709"/>
      </w:pPr>
      <w:r w:rsidRPr="004F620B">
        <w:t>Формализация модели</w:t>
      </w:r>
    </w:p>
    <w:p w:rsidR="00BD3E9C" w:rsidRPr="004F620B" w:rsidRDefault="00BD3E9C" w:rsidP="00BD3E9C">
      <w:pPr>
        <w:pStyle w:val="a"/>
        <w:ind w:firstLine="709"/>
      </w:pPr>
      <w:r w:rsidRPr="004F620B">
        <w:t>Программная реализация модели</w:t>
      </w:r>
    </w:p>
    <w:p w:rsidR="00BD3E9C" w:rsidRPr="004F620B" w:rsidRDefault="00BD3E9C" w:rsidP="00BD3E9C">
      <w:pPr>
        <w:pStyle w:val="a"/>
        <w:ind w:firstLine="709"/>
      </w:pPr>
      <w:r w:rsidRPr="004F620B">
        <w:t>Планирование модельных экспериментов</w:t>
      </w:r>
    </w:p>
    <w:p w:rsidR="00BD3E9C" w:rsidRDefault="00BD3E9C" w:rsidP="00BD3E9C">
      <w:pPr>
        <w:pStyle w:val="a"/>
        <w:ind w:firstLine="709"/>
      </w:pPr>
      <w:r w:rsidRPr="004F620B">
        <w:t>Реализация плана эксперимента</w:t>
      </w:r>
    </w:p>
    <w:p w:rsidR="00BD3E9C" w:rsidRPr="004F620B" w:rsidRDefault="00BD3E9C" w:rsidP="00BD3E9C">
      <w:pPr>
        <w:pStyle w:val="a"/>
        <w:ind w:firstLine="709"/>
      </w:pPr>
      <w:r w:rsidRPr="004F620B">
        <w:t>Анализ и интерпретация результатов моделирования</w:t>
      </w:r>
    </w:p>
    <w:p w:rsidR="00BD3E9C" w:rsidRDefault="00BD3E9C" w:rsidP="00BD3E9C">
      <w:pPr>
        <w:shd w:val="clear" w:color="auto" w:fill="FFFFFF"/>
        <w:spacing w:before="240" w:after="240"/>
        <w:rPr>
          <w:rFonts w:ascii="Roboto" w:eastAsia="Times New Roman" w:hAnsi="Roboto"/>
          <w:color w:val="222222"/>
          <w:szCs w:val="24"/>
        </w:rPr>
      </w:pPr>
      <w:r w:rsidRPr="004F620B">
        <w:rPr>
          <w:rFonts w:ascii="Roboto" w:eastAsia="Times New Roman" w:hAnsi="Roboto"/>
          <w:color w:val="222222"/>
          <w:szCs w:val="24"/>
        </w:rPr>
        <w:t xml:space="preserve">Содержание первых двух этапов практически не зависит от математического метода, положенного в основу моделирования (наоборот - их результат определяет выбор метода). </w:t>
      </w:r>
    </w:p>
    <w:p w:rsidR="00BD3E9C" w:rsidRPr="004F620B" w:rsidRDefault="00BD3E9C" w:rsidP="00BD3E9C">
      <w:pPr>
        <w:shd w:val="clear" w:color="auto" w:fill="FFFFFF"/>
        <w:spacing w:before="240" w:after="240"/>
        <w:rPr>
          <w:rFonts w:ascii="Roboto" w:eastAsia="Times New Roman" w:hAnsi="Roboto"/>
          <w:color w:val="222222"/>
          <w:szCs w:val="24"/>
        </w:rPr>
      </w:pPr>
      <w:r w:rsidRPr="004F620B">
        <w:rPr>
          <w:rFonts w:ascii="Roboto" w:eastAsia="Times New Roman" w:hAnsi="Roboto"/>
          <w:color w:val="222222"/>
          <w:szCs w:val="24"/>
        </w:rPr>
        <w:t>Реализация остальных пяти этапов существенно различается для аналитического и имитационного моделирования.</w:t>
      </w:r>
    </w:p>
    <w:p w:rsidR="00BD3E9C" w:rsidRPr="004F620B" w:rsidRDefault="00BD3E9C" w:rsidP="00BD3E9C">
      <w:pPr>
        <w:shd w:val="clear" w:color="auto" w:fill="FFFFFF"/>
        <w:spacing w:before="240" w:after="240"/>
        <w:rPr>
          <w:rFonts w:ascii="Roboto" w:eastAsia="Times New Roman" w:hAnsi="Roboto"/>
          <w:color w:val="222222"/>
          <w:szCs w:val="24"/>
        </w:rPr>
      </w:pPr>
      <w:r w:rsidRPr="004F620B">
        <w:rPr>
          <w:rFonts w:ascii="Roboto" w:eastAsia="Times New Roman" w:hAnsi="Roboto"/>
          <w:color w:val="222222"/>
          <w:szCs w:val="24"/>
        </w:rPr>
        <w:t>При</w:t>
      </w:r>
      <w:r>
        <w:rPr>
          <w:rFonts w:ascii="Roboto" w:eastAsia="Times New Roman" w:hAnsi="Roboto"/>
          <w:color w:val="222222"/>
          <w:szCs w:val="24"/>
        </w:rPr>
        <w:t xml:space="preserve"> </w:t>
      </w:r>
      <w:r w:rsidRPr="004F620B">
        <w:rPr>
          <w:rFonts w:ascii="Roboto" w:eastAsia="Times New Roman" w:hAnsi="Roboto"/>
          <w:b/>
          <w:bCs/>
          <w:color w:val="222222"/>
          <w:szCs w:val="24"/>
        </w:rPr>
        <w:t>имитационном моделировании</w:t>
      </w:r>
      <w:r>
        <w:rPr>
          <w:rFonts w:ascii="Roboto" w:eastAsia="Times New Roman" w:hAnsi="Roboto"/>
          <w:b/>
          <w:bCs/>
          <w:color w:val="222222"/>
          <w:szCs w:val="24"/>
        </w:rPr>
        <w:t xml:space="preserve"> </w:t>
      </w:r>
      <w:proofErr w:type="gramStart"/>
      <w:r w:rsidRPr="004F620B">
        <w:rPr>
          <w:rFonts w:ascii="Roboto" w:eastAsia="Times New Roman" w:hAnsi="Roboto"/>
          <w:color w:val="222222"/>
          <w:szCs w:val="24"/>
        </w:rPr>
        <w:t>ММ</w:t>
      </w:r>
      <w:proofErr w:type="gramEnd"/>
      <w:r w:rsidRPr="004F620B">
        <w:rPr>
          <w:rFonts w:ascii="Roboto" w:eastAsia="Times New Roman" w:hAnsi="Roboto"/>
          <w:color w:val="222222"/>
          <w:szCs w:val="24"/>
        </w:rPr>
        <w:t xml:space="preserve"> воспроизводит алгоритм («логику») функционирования исследуемой системы во времени при различных сочетаниях значений параметров системы и внешней среды.</w:t>
      </w:r>
    </w:p>
    <w:p w:rsidR="00BD3E9C" w:rsidRDefault="00BD3E9C" w:rsidP="00BD3E9C">
      <w:pPr>
        <w:shd w:val="clear" w:color="auto" w:fill="FFFFFF"/>
        <w:spacing w:before="240" w:after="240"/>
        <w:rPr>
          <w:rFonts w:ascii="Roboto" w:eastAsia="Times New Roman" w:hAnsi="Roboto"/>
          <w:color w:val="222222"/>
          <w:szCs w:val="24"/>
        </w:rPr>
      </w:pPr>
      <w:r>
        <w:rPr>
          <w:rFonts w:ascii="Roboto" w:eastAsia="Times New Roman" w:hAnsi="Roboto"/>
          <w:color w:val="222222"/>
          <w:szCs w:val="24"/>
        </w:rPr>
        <w:t xml:space="preserve">При </w:t>
      </w:r>
      <w:r w:rsidRPr="00411627">
        <w:rPr>
          <w:rFonts w:ascii="Roboto" w:eastAsia="Times New Roman" w:hAnsi="Roboto"/>
          <w:b/>
          <w:color w:val="222222"/>
          <w:szCs w:val="24"/>
        </w:rPr>
        <w:t>аналитическо</w:t>
      </w:r>
      <w:r>
        <w:rPr>
          <w:rFonts w:ascii="Roboto" w:eastAsia="Times New Roman" w:hAnsi="Roboto"/>
          <w:b/>
          <w:color w:val="222222"/>
          <w:szCs w:val="24"/>
        </w:rPr>
        <w:t>м</w:t>
      </w:r>
      <w:r w:rsidRPr="00411627">
        <w:rPr>
          <w:rFonts w:ascii="Roboto" w:eastAsia="Times New Roman" w:hAnsi="Roboto"/>
          <w:b/>
          <w:color w:val="222222"/>
          <w:szCs w:val="24"/>
        </w:rPr>
        <w:t xml:space="preserve"> модели</w:t>
      </w:r>
      <w:r>
        <w:rPr>
          <w:rFonts w:ascii="Roboto" w:eastAsia="Times New Roman" w:hAnsi="Roboto"/>
          <w:b/>
          <w:color w:val="222222"/>
          <w:szCs w:val="24"/>
        </w:rPr>
        <w:t>ровании</w:t>
      </w:r>
      <w:r w:rsidRPr="004F620B">
        <w:rPr>
          <w:rFonts w:ascii="Roboto" w:eastAsia="Times New Roman" w:hAnsi="Roboto"/>
          <w:color w:val="222222"/>
          <w:szCs w:val="24"/>
        </w:rPr>
        <w:t xml:space="preserve"> </w:t>
      </w:r>
      <w:r>
        <w:rPr>
          <w:rFonts w:ascii="Roboto" w:eastAsia="Times New Roman" w:hAnsi="Roboto"/>
          <w:color w:val="222222"/>
          <w:szCs w:val="24"/>
        </w:rPr>
        <w:t>используется</w:t>
      </w:r>
      <w:r w:rsidRPr="004F620B">
        <w:rPr>
          <w:rFonts w:ascii="Roboto" w:eastAsia="Times New Roman" w:hAnsi="Roboto"/>
          <w:color w:val="222222"/>
          <w:szCs w:val="24"/>
        </w:rPr>
        <w:t xml:space="preserve"> уравнение прямолинейного равномерного движения. </w:t>
      </w:r>
    </w:p>
    <w:p w:rsidR="00BD3E9C" w:rsidRPr="004F620B" w:rsidRDefault="00BD3E9C" w:rsidP="00BD3E9C">
      <w:pPr>
        <w:shd w:val="clear" w:color="auto" w:fill="FFFFFF"/>
        <w:spacing w:before="240" w:after="240"/>
        <w:rPr>
          <w:rFonts w:ascii="Roboto" w:eastAsia="Times New Roman" w:hAnsi="Roboto"/>
          <w:color w:val="222222"/>
          <w:szCs w:val="24"/>
        </w:rPr>
      </w:pPr>
      <w:r w:rsidRPr="004F620B">
        <w:rPr>
          <w:rFonts w:ascii="Roboto" w:eastAsia="Times New Roman" w:hAnsi="Roboto"/>
          <w:color w:val="222222"/>
          <w:szCs w:val="24"/>
        </w:rPr>
        <w:t xml:space="preserve">При исследовании такого процесса с помощью </w:t>
      </w:r>
      <w:r w:rsidRPr="00BD3E9C">
        <w:rPr>
          <w:rFonts w:ascii="Roboto" w:eastAsia="Times New Roman" w:hAnsi="Roboto"/>
          <w:b/>
          <w:color w:val="222222"/>
          <w:szCs w:val="24"/>
        </w:rPr>
        <w:t>имитационной модели</w:t>
      </w:r>
      <w:r w:rsidRPr="004F620B">
        <w:rPr>
          <w:rFonts w:ascii="Roboto" w:eastAsia="Times New Roman" w:hAnsi="Roboto"/>
          <w:color w:val="222222"/>
          <w:szCs w:val="24"/>
        </w:rPr>
        <w:t xml:space="preserve"> должно быть реализовано наблюдение за изменением пройденного пути с течением времени.</w:t>
      </w:r>
    </w:p>
    <w:p w:rsidR="00BD3E9C" w:rsidRPr="004F620B" w:rsidRDefault="00BD3E9C" w:rsidP="00BD3E9C">
      <w:pPr>
        <w:shd w:val="clear" w:color="auto" w:fill="FFFFFF"/>
        <w:spacing w:before="240" w:after="240"/>
        <w:rPr>
          <w:rFonts w:ascii="Roboto" w:eastAsia="Times New Roman" w:hAnsi="Roboto"/>
          <w:color w:val="222222"/>
          <w:szCs w:val="24"/>
        </w:rPr>
      </w:pPr>
      <w:r w:rsidRPr="004F620B">
        <w:rPr>
          <w:rFonts w:ascii="Roboto" w:eastAsia="Times New Roman" w:hAnsi="Roboto"/>
          <w:color w:val="222222"/>
          <w:szCs w:val="24"/>
        </w:rPr>
        <w:t>Имитационное моделирование опосредованно рассматривается при изучении курсов:</w:t>
      </w:r>
    </w:p>
    <w:p w:rsidR="00BD3E9C" w:rsidRPr="004F620B" w:rsidRDefault="00BD3E9C" w:rsidP="00BD3E9C">
      <w:pPr>
        <w:pStyle w:val="a"/>
        <w:numPr>
          <w:ilvl w:val="0"/>
          <w:numId w:val="34"/>
        </w:numPr>
      </w:pPr>
      <w:r w:rsidRPr="004F620B">
        <w:t>Теория вероятности и теория случайных процессов -</w:t>
      </w:r>
      <w:r w:rsidRPr="00BD3E9C">
        <w:rPr>
          <w:b/>
          <w:bCs/>
          <w:i/>
          <w:iCs/>
        </w:rPr>
        <w:t xml:space="preserve"> Моделирование случайных величин и процессов</w:t>
      </w:r>
      <w:r w:rsidRPr="004F620B">
        <w:t>.</w:t>
      </w:r>
    </w:p>
    <w:p w:rsidR="00BD3E9C" w:rsidRPr="004F620B" w:rsidRDefault="00BD3E9C" w:rsidP="00BD3E9C">
      <w:pPr>
        <w:pStyle w:val="a"/>
        <w:numPr>
          <w:ilvl w:val="0"/>
          <w:numId w:val="34"/>
        </w:numPr>
      </w:pPr>
      <w:r w:rsidRPr="004F620B">
        <w:t>Теория массового обслуживания, теория автоматов -</w:t>
      </w:r>
      <w:r>
        <w:t xml:space="preserve"> </w:t>
      </w:r>
      <w:r w:rsidRPr="00BD3E9C">
        <w:rPr>
          <w:b/>
          <w:bCs/>
          <w:i/>
          <w:iCs/>
        </w:rPr>
        <w:t>Моделирование систем массового обслуживания</w:t>
      </w:r>
      <w:r w:rsidRPr="004F620B">
        <w:t>.</w:t>
      </w:r>
    </w:p>
    <w:p w:rsidR="00BD3E9C" w:rsidRPr="004F620B" w:rsidRDefault="00BD3E9C" w:rsidP="00BD3E9C">
      <w:pPr>
        <w:pStyle w:val="a"/>
        <w:numPr>
          <w:ilvl w:val="0"/>
          <w:numId w:val="34"/>
        </w:numPr>
      </w:pPr>
      <w:r w:rsidRPr="00BD3E9C">
        <w:rPr>
          <w:b/>
          <w:bCs/>
          <w:i/>
          <w:iCs/>
        </w:rPr>
        <w:t>Моделирование интеллектуальных систем</w:t>
      </w:r>
      <w:r w:rsidRPr="004F620B">
        <w:t>.</w:t>
      </w:r>
    </w:p>
    <w:p w:rsidR="00BD3E9C" w:rsidRDefault="00BD3E9C" w:rsidP="00BD3E9C">
      <w:pPr>
        <w:pStyle w:val="3"/>
      </w:pPr>
      <w:r>
        <w:t>Генерация Случайные числа</w:t>
      </w:r>
      <w:r w:rsidRPr="000C3B11">
        <w:t>,</w:t>
      </w:r>
      <w:r>
        <w:t xml:space="preserve"> равномерно распределенные на интервале</w:t>
      </w:r>
    </w:p>
    <w:p w:rsidR="001A47A6" w:rsidRDefault="001A47A6" w:rsidP="001A47A6">
      <w:r>
        <w:t>При моделировании случайных величин и событий на ЭВМ в подавляющем большинстве</w:t>
      </w:r>
      <w:r w:rsidR="000C3B11">
        <w:t xml:space="preserve"> </w:t>
      </w:r>
      <w:r>
        <w:t>применений генерация любых случайностей начинается с генерации случайных чисел с</w:t>
      </w:r>
      <w:r w:rsidR="000C3B11">
        <w:t xml:space="preserve"> </w:t>
      </w:r>
      <w:r>
        <w:t>равномерным распределением в диапазоне (0,1) с помощью программы - датчика случайных чисел. Наиболее просто случайные числа в диапазоне (0,1) получаются из рекуррентного соотношения:</w:t>
      </w:r>
    </w:p>
    <w:p w:rsidR="00BD3E9C" w:rsidRDefault="00BD3E9C" w:rsidP="001A47A6"/>
    <w:p w:rsidR="00B17954" w:rsidRPr="00B17954" w:rsidRDefault="006467FA" w:rsidP="001A47A6">
      <w:pPr>
        <w:rPr>
          <w:lang w:val="en-US"/>
        </w:rPr>
      </w:pPr>
      <m:oMathPara>
        <m:oMath>
          <m:sSub>
            <m:sSubPr>
              <m:ctrlPr>
                <w:rPr>
                  <w:rStyle w:val="mord"/>
                  <w:rFonts w:ascii="Cambria Math" w:hAnsi="Cambria Math"/>
                  <w:szCs w:val="1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  <w:szCs w:val="18"/>
                  <w:lang w:val="en-US"/>
                </w:rPr>
                <m:t>Y</m:t>
              </m:r>
            </m:e>
            <m:sub>
              <m:r>
                <w:rPr>
                  <w:rStyle w:val="mord"/>
                  <w:rFonts w:ascii="Cambria Math" w:hAnsi="Cambria Math"/>
                  <w:szCs w:val="18"/>
                </w:rPr>
                <m:t>i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  <w:szCs w:val="2"/>
              <w:vertAlign w:val="subscript"/>
              <w:lang w:val="en-US"/>
            </w:rPr>
            <m:t xml:space="preserve"> </m:t>
          </m:r>
          <m:r>
            <m:rPr>
              <m:sty m:val="p"/>
            </m:rPr>
            <w:rPr>
              <w:rStyle w:val="mrel"/>
              <w:rFonts w:ascii="Cambria Math" w:hAnsi="Cambria Math"/>
              <w:szCs w:val="18"/>
              <w:lang w:val="en-US"/>
            </w:rPr>
            <m:t>=</m:t>
          </m:r>
          <m:r>
            <m:rPr>
              <m:sty m:val="p"/>
            </m:rPr>
            <w:rPr>
              <w:rStyle w:val="mopen"/>
              <w:rFonts w:ascii="Cambria Math" w:hAnsi="Cambria Math"/>
              <w:szCs w:val="18"/>
              <w:lang w:val="en-US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  <w:szCs w:val="18"/>
              <w:lang w:val="en-US"/>
            </w:rPr>
            <m:t>A</m:t>
          </m:r>
          <m:r>
            <m:rPr>
              <m:sty m:val="p"/>
            </m:rPr>
            <w:rPr>
              <w:rStyle w:val="mord"/>
              <w:rFonts w:ascii="Cambria Math" w:hAnsi="Cambria Math" w:cs="Cambria Math"/>
              <w:szCs w:val="18"/>
              <w:lang w:val="en-US"/>
            </w:rPr>
            <m:t>*</m:t>
          </m:r>
          <m:sSub>
            <m:sSubPr>
              <m:ctrlPr>
                <w:rPr>
                  <w:rStyle w:val="mord"/>
                  <w:rFonts w:ascii="Cambria Math" w:hAnsi="Cambria Math"/>
                  <w:szCs w:val="1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  <w:szCs w:val="18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Style w:val="mord"/>
                  <w:rFonts w:ascii="Cambria Math" w:hAnsi="Cambria Math"/>
                  <w:szCs w:val="18"/>
                  <w:lang w:val="en-US"/>
                </w:rPr>
                <m:t>i-1</m:t>
              </m:r>
            </m:sub>
          </m:sSub>
          <m:r>
            <m:rPr>
              <m:sty m:val="p"/>
            </m:rPr>
            <w:rPr>
              <w:rStyle w:val="mord"/>
              <w:rFonts w:ascii="Cambria Math" w:hAnsi="Cambria Math"/>
              <w:szCs w:val="13"/>
              <w:lang w:val="en-US"/>
            </w:rPr>
            <m:t xml:space="preserve"> </m:t>
          </m:r>
          <m:r>
            <m:rPr>
              <m:sty m:val="p"/>
            </m:rPr>
            <w:rPr>
              <w:rStyle w:val="mbin"/>
              <w:rFonts w:ascii="Cambria Math" w:hAnsi="Cambria Math"/>
              <w:szCs w:val="18"/>
              <w:lang w:val="en-US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  <w:szCs w:val="18"/>
              <w:lang w:val="en-US"/>
            </w:rPr>
            <m:t>B</m:t>
          </m:r>
          <m:r>
            <m:rPr>
              <m:sty m:val="p"/>
            </m:rPr>
            <w:rPr>
              <w:rStyle w:val="mclose"/>
              <w:rFonts w:ascii="Cambria Math" w:hAnsi="Cambria Math"/>
              <w:szCs w:val="18"/>
              <w:lang w:val="en-US"/>
            </w:rPr>
            <m:t>)</m:t>
          </m:r>
          <m:r>
            <m:rPr>
              <m:sty m:val="p"/>
            </m:rPr>
            <w:rPr>
              <w:rStyle w:val="mord"/>
              <w:rFonts w:ascii="Cambria Math" w:hAnsi="Cambria Math"/>
              <w:szCs w:val="18"/>
              <w:lang w:val="en-US"/>
            </w:rPr>
            <m:t xml:space="preserve"> mod M</m:t>
          </m:r>
          <m:r>
            <m:rPr>
              <m:sty m:val="p"/>
            </m:rPr>
            <w:rPr>
              <w:rFonts w:ascii="Cambria Math" w:hAnsi="Cambria Math"/>
              <w:szCs w:val="15"/>
              <w:lang w:val="en-US"/>
            </w:rPr>
            <m:t> </m:t>
          </m:r>
        </m:oMath>
      </m:oMathPara>
    </w:p>
    <w:p w:rsidR="000C3B11" w:rsidRDefault="001A47A6" w:rsidP="00B17954">
      <w:pPr>
        <w:pStyle w:val="-"/>
      </w:pPr>
      <w:r w:rsidRPr="000C3B11">
        <w:t>A</w:t>
      </w:r>
      <w:r w:rsidR="000C3B11">
        <w:t xml:space="preserve"> и </w:t>
      </w:r>
      <w:r w:rsidRPr="000C3B11">
        <w:t>B</w:t>
      </w:r>
      <w:r>
        <w:t>-константы;</w:t>
      </w:r>
      <w:r w:rsidR="000C3B11">
        <w:t xml:space="preserve"> </w:t>
      </w:r>
    </w:p>
    <w:p w:rsidR="001A47A6" w:rsidRDefault="001A47A6" w:rsidP="00B17954">
      <w:pPr>
        <w:pStyle w:val="-"/>
      </w:pPr>
      <w:r w:rsidRPr="000C3B11">
        <w:t>M</w:t>
      </w:r>
      <w:r w:rsidR="00A07FF9">
        <w:rPr>
          <w:rStyle w:val="a6"/>
          <w:rFonts w:ascii="Roboto" w:hAnsi="Roboto"/>
          <w:color w:val="222222"/>
          <w:sz w:val="15"/>
          <w:szCs w:val="15"/>
        </w:rPr>
        <w:t xml:space="preserve"> </w:t>
      </w:r>
      <w:r>
        <w:t>- большое целое положительное число.</w:t>
      </w:r>
    </w:p>
    <w:p w:rsidR="001A47A6" w:rsidRDefault="001A47A6" w:rsidP="001A47A6">
      <w:r>
        <w:lastRenderedPageBreak/>
        <w:t>При соответствующем выборе констант и задания некоторого исходного значения</w:t>
      </w:r>
      <w:r w:rsidR="000C3B11">
        <w:t xml:space="preserve"> </w:t>
      </w:r>
      <w:r w:rsidRPr="000C3B11">
        <w:t>y</w:t>
      </w:r>
      <w:r w:rsidRPr="000C3B11">
        <w:rPr>
          <w:vertAlign w:val="subscript"/>
        </w:rPr>
        <w:t>0</w:t>
      </w:r>
      <w:r w:rsidR="000C3B11">
        <w:t xml:space="preserve"> </w:t>
      </w:r>
      <w:r>
        <w:rPr>
          <w:rStyle w:val="a6"/>
          <w:rFonts w:ascii="Roboto" w:hAnsi="Roboto"/>
          <w:color w:val="222222"/>
          <w:sz w:val="11"/>
          <w:szCs w:val="11"/>
          <w:vertAlign w:val="subscript"/>
        </w:rPr>
        <w:t> </w:t>
      </w:r>
      <w:r>
        <w:t xml:space="preserve"> формула позволяет получить последовательность целых чисел, равномерно распределенных в интервале (0,</w:t>
      </w:r>
      <w:r w:rsidR="000C3B11">
        <w:t xml:space="preserve"> </w:t>
      </w:r>
      <w:r w:rsidRPr="000C3B11">
        <w:t>M-</w:t>
      </w:r>
      <w:r>
        <w:t>1). Последовательность имеет период повторения, равный</w:t>
      </w:r>
      <w:r w:rsidR="000C3B11">
        <w:rPr>
          <w:rStyle w:val="a6"/>
          <w:rFonts w:ascii="Roboto" w:hAnsi="Roboto"/>
          <w:color w:val="222222"/>
          <w:sz w:val="15"/>
          <w:szCs w:val="15"/>
        </w:rPr>
        <w:t xml:space="preserve"> </w:t>
      </w:r>
      <w:r w:rsidRPr="000C3B11">
        <w:t>M</w:t>
      </w:r>
      <w:r>
        <w:t>, поэтому точнее называть эти числа псевдослучайными. Наличие периода повторений отрицательно сказываться при моделировании с числом реализаций, превышающим значение периода повторений. Для увеличения периода повторения без изменения</w:t>
      </w:r>
      <w:r w:rsidR="000C3B11">
        <w:t xml:space="preserve"> </w:t>
      </w:r>
      <w:r w:rsidRPr="000C3B11">
        <w:t>M</w:t>
      </w:r>
      <w:r w:rsidR="000C3B11">
        <w:rPr>
          <w:rStyle w:val="a6"/>
          <w:rFonts w:ascii="Roboto" w:hAnsi="Roboto"/>
          <w:color w:val="222222"/>
          <w:sz w:val="15"/>
          <w:szCs w:val="15"/>
        </w:rPr>
        <w:t xml:space="preserve"> </w:t>
      </w:r>
      <w:r>
        <w:t>применяют прием</w:t>
      </w:r>
      <w:r w:rsidR="00C95FE4" w:rsidRPr="00C95FE4">
        <w:t xml:space="preserve"> </w:t>
      </w:r>
      <w:r w:rsidR="00C95FE4">
        <w:t xml:space="preserve">принудительного </w:t>
      </w:r>
      <w:r w:rsidR="00C95FE4" w:rsidRPr="00C95FE4">
        <w:t xml:space="preserve">обновления </w:t>
      </w:r>
      <w:r>
        <w:t xml:space="preserve">датчика, </w:t>
      </w:r>
      <w:r w:rsidR="00C95FE4">
        <w:t xml:space="preserve">то есть инициализации </w:t>
      </w:r>
      <w:r w:rsidR="000C3B11">
        <w:t xml:space="preserve"> </w:t>
      </w:r>
      <w:r w:rsidRPr="000C3B11">
        <w:t>y</w:t>
      </w:r>
      <w:r w:rsidRPr="000C3B11">
        <w:rPr>
          <w:vertAlign w:val="subscript"/>
        </w:rPr>
        <w:t>i-1</w:t>
      </w:r>
      <w:r w:rsidR="00C95FE4">
        <w:rPr>
          <w:vertAlign w:val="subscript"/>
        </w:rPr>
        <w:t xml:space="preserve"> </w:t>
      </w:r>
      <w:r w:rsidR="00C95FE4">
        <w:t>прямо во время выполнения генерации случайных чисел</w:t>
      </w:r>
      <w:r w:rsidRPr="000C3B11">
        <w:t>.</w:t>
      </w:r>
    </w:p>
    <w:p w:rsidR="001A47A6" w:rsidRDefault="001A47A6" w:rsidP="001A47A6">
      <w:r>
        <w:t>Случайные числа</w:t>
      </w:r>
      <w:r w:rsidR="000C3B11">
        <w:rPr>
          <w:rStyle w:val="a6"/>
          <w:rFonts w:ascii="Roboto" w:hAnsi="Roboto"/>
          <w:color w:val="222222"/>
          <w:sz w:val="15"/>
          <w:szCs w:val="15"/>
        </w:rPr>
        <w:t xml:space="preserve"> </w:t>
      </w:r>
      <w:proofErr w:type="spellStart"/>
      <w:r w:rsidRPr="000C3B11">
        <w:t>z</w:t>
      </w:r>
      <w:r w:rsidRPr="000C3B11">
        <w:rPr>
          <w:vertAlign w:val="subscript"/>
        </w:rPr>
        <w:t>i</w:t>
      </w:r>
      <w:proofErr w:type="spellEnd"/>
      <w:r w:rsidRPr="000C3B11">
        <w:t>,</w:t>
      </w:r>
      <w:r>
        <w:t xml:space="preserve"> равномерно распределенные на интервале (0,</w:t>
      </w:r>
      <w:r w:rsidR="000C3B11">
        <w:t xml:space="preserve"> </w:t>
      </w:r>
      <w:r>
        <w:t>1),</w:t>
      </w:r>
      <w:r w:rsidR="000C3B11">
        <w:t xml:space="preserve"> </w:t>
      </w:r>
      <w:r>
        <w:t>получаются из чисел</w:t>
      </w:r>
      <w:r w:rsidR="000C3B11">
        <w:t xml:space="preserve"> </w:t>
      </w:r>
      <w:proofErr w:type="spellStart"/>
      <w:r w:rsidRPr="000C3B11">
        <w:t>y</w:t>
      </w:r>
      <w:r w:rsidRPr="000C3B11">
        <w:rPr>
          <w:vertAlign w:val="subscript"/>
        </w:rPr>
        <w:t>i</w:t>
      </w:r>
      <w:proofErr w:type="spellEnd"/>
      <w:r>
        <w:t>, распределенных на (0,</w:t>
      </w:r>
      <w:r w:rsidR="00D85C13">
        <w:t xml:space="preserve"> </w:t>
      </w:r>
      <w:r w:rsidRPr="000C3B11">
        <w:t>М-1</w:t>
      </w:r>
      <w:r>
        <w:t>) при помощи масштабного преобразования:</w:t>
      </w:r>
    </w:p>
    <w:p w:rsidR="000C3B11" w:rsidRDefault="006467FA" w:rsidP="00B17954">
      <m:oMathPara>
        <m:oMath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M-1</m:t>
              </m:r>
            </m:den>
          </m:f>
        </m:oMath>
      </m:oMathPara>
    </w:p>
    <w:p w:rsidR="00EA1712" w:rsidRPr="000B1FF5" w:rsidRDefault="00EA1712" w:rsidP="00BD3E9C">
      <w:pPr>
        <w:pStyle w:val="3"/>
      </w:pPr>
      <w:r w:rsidRPr="000B1FF5">
        <w:t>Равномерно распределенные величины</w:t>
      </w:r>
    </w:p>
    <w:p w:rsidR="00EA1712" w:rsidRDefault="00EA1712" w:rsidP="00EA1712">
      <w:r>
        <w:t>Для непрерывного равномерного распределения функция плотности вероятностей имеет вид</w:t>
      </w:r>
    </w:p>
    <w:p w:rsidR="00EA1712" w:rsidRDefault="00EA1712" w:rsidP="00EA1712">
      <w:pPr>
        <w:jc w:val="center"/>
      </w:pPr>
      <w:r>
        <w:rPr>
          <w:noProof/>
        </w:rPr>
        <w:drawing>
          <wp:inline distT="0" distB="0" distL="0" distR="0">
            <wp:extent cx="1817066" cy="1038773"/>
            <wp:effectExtent l="19050" t="0" r="0" b="0"/>
            <wp:docPr id="11" name="Рисунок 4" descr="15. Законы распределения непрерывных случайных величин Равномерный закон  распреде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5. Законы распределения непрерывных случайных величин Равномерный закон  распределения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428" cy="1041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712" w:rsidRDefault="00EA1712" w:rsidP="00EA1712">
      <m:oMathPara>
        <m:oMath>
          <m:r>
            <w:rPr>
              <w:rFonts w:ascii="Cambria Math" w:hAnsi="Cambria Math"/>
              <w:noProof/>
              <w:w w:val="105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noProof/>
                  <w:w w:val="105"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w w:val="105"/>
                </w:rPr>
                <m:t>x</m:t>
              </m:r>
              <m:ctrlPr>
                <w:rPr>
                  <w:rFonts w:ascii="Cambria Math" w:hAnsi="Cambria Math"/>
                  <w:i/>
                  <w:noProof/>
                  <w:w w:val="105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noProof/>
              <w:w w:val="105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noProof/>
                  <w:w w:val="105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noProof/>
                      <w:w w:val="105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noProof/>
                          <w:w w:val="105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w w:val="105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w w:val="105"/>
                        </w:rPr>
                        <m:t>a-b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w w:val="105"/>
                    </w:rPr>
                    <m:t>, a</m:t>
                  </m:r>
                  <m:r>
                    <w:rPr>
                      <w:rFonts w:ascii="Cambria Math" w:hAnsi="Cambria Math"/>
                      <w:noProof/>
                      <w:w w:val="105"/>
                    </w:rPr>
                    <m:t>&lt;x&lt;b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w w:val="105"/>
                    </w:rPr>
                    <m:t xml:space="preserve">0, в </m:t>
                  </m:r>
                  <m:r>
                    <w:rPr>
                      <w:rFonts w:ascii="Cambria Math" w:hAnsi="Cambria Math"/>
                      <w:noProof/>
                      <w:w w:val="105"/>
                    </w:rPr>
                    <m:t>ином случае</m:t>
                  </m:r>
                </m:e>
              </m:eqArr>
            </m:e>
          </m:d>
        </m:oMath>
      </m:oMathPara>
    </w:p>
    <w:p w:rsidR="00EA1712" w:rsidRDefault="00EA1712" w:rsidP="00EA1712">
      <w:proofErr w:type="spellStart"/>
      <w:r w:rsidRPr="007D6804">
        <w:t>x</w:t>
      </w:r>
      <w:proofErr w:type="spellEnd"/>
      <w:r>
        <w:rPr>
          <w:rStyle w:val="a6"/>
          <w:rFonts w:ascii="Roboto" w:hAnsi="Roboto"/>
          <w:color w:val="222222"/>
          <w:sz w:val="18"/>
          <w:szCs w:val="18"/>
        </w:rPr>
        <w:t xml:space="preserve"> </w:t>
      </w:r>
      <w:r>
        <w:t xml:space="preserve">- случайная величина, определенная на интервале </w:t>
      </w:r>
      <w:r w:rsidRPr="007D6804">
        <w:t xml:space="preserve">(а, </w:t>
      </w:r>
      <w:proofErr w:type="spellStart"/>
      <w:r w:rsidRPr="007D6804">
        <w:t>b</w:t>
      </w:r>
      <w:proofErr w:type="spellEnd"/>
      <w:r w:rsidRPr="007D6804">
        <w:t>).</w:t>
      </w:r>
      <w:r>
        <w:t xml:space="preserve"> Тогда формула для моделирования имеет вид:</w:t>
      </w:r>
    </w:p>
    <w:p w:rsidR="00EA1712" w:rsidRDefault="00EA1712" w:rsidP="00EA1712">
      <w:pPr>
        <w:pStyle w:val="afff6"/>
        <w:shd w:val="clear" w:color="auto" w:fill="FFFFFF"/>
        <w:spacing w:before="240" w:beforeAutospacing="0" w:after="240" w:afterAutospacing="0"/>
        <w:jc w:val="center"/>
        <w:rPr>
          <w:rFonts w:ascii="Roboto" w:hAnsi="Roboto"/>
          <w:color w:val="222222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w w:val="105"/>
            </w:rPr>
            <m:t>x=</m:t>
          </m:r>
          <m:r>
            <w:rPr>
              <w:rStyle w:val="mrel"/>
              <w:rFonts w:ascii="Cambria Math" w:hAnsi="Cambria Math"/>
              <w:color w:val="222222"/>
              <w:sz w:val="22"/>
              <w:szCs w:val="22"/>
            </w:rPr>
            <m:t>=</m:t>
          </m:r>
          <m:d>
            <m:dPr>
              <m:ctrlPr>
                <w:rPr>
                  <w:rStyle w:val="mopen"/>
                  <w:rFonts w:ascii="Cambria Math" w:hAnsi="Cambria Math"/>
                  <w:i/>
                  <w:iCs/>
                  <w:color w:val="222222"/>
                  <w:sz w:val="22"/>
                  <w:szCs w:val="22"/>
                </w:rPr>
              </m:ctrlPr>
            </m:dPr>
            <m:e>
              <m:r>
                <w:rPr>
                  <w:rStyle w:val="mord"/>
                  <w:rFonts w:ascii="Cambria Math" w:hAnsi="Cambria Math"/>
                  <w:color w:val="222222"/>
                  <w:sz w:val="22"/>
                  <w:szCs w:val="22"/>
                </w:rPr>
                <m:t>b</m:t>
              </m:r>
              <m:r>
                <w:rPr>
                  <w:rStyle w:val="mbin"/>
                  <w:rFonts w:ascii="Cambria Math" w:hAnsi="Cambria Math"/>
                  <w:color w:val="222222"/>
                  <w:sz w:val="22"/>
                  <w:szCs w:val="22"/>
                </w:rPr>
                <m:t>-</m:t>
              </m:r>
              <m:r>
                <w:rPr>
                  <w:rStyle w:val="mord"/>
                  <w:rFonts w:ascii="Cambria Math" w:hAnsi="Cambria Math"/>
                  <w:color w:val="222222"/>
                  <w:sz w:val="22"/>
                  <w:szCs w:val="22"/>
                </w:rPr>
                <m:t>a</m:t>
              </m:r>
              <m:ctrlPr>
                <w:rPr>
                  <w:rStyle w:val="mclose"/>
                  <w:rFonts w:ascii="Cambria Math" w:hAnsi="Cambria Math"/>
                  <w:i/>
                  <w:iCs/>
                  <w:color w:val="222222"/>
                  <w:sz w:val="22"/>
                  <w:szCs w:val="22"/>
                </w:rPr>
              </m:ctrlPr>
            </m:e>
          </m:d>
          <m:r>
            <w:rPr>
              <w:rStyle w:val="mclose"/>
              <w:rFonts w:ascii="Cambria Math" w:hAnsi="Cambria Math"/>
              <w:color w:val="222222"/>
              <w:sz w:val="22"/>
              <w:szCs w:val="22"/>
            </w:rPr>
            <m:t>*</m:t>
          </m:r>
          <m:r>
            <w:rPr>
              <w:rStyle w:val="mord"/>
              <w:rFonts w:ascii="Cambria Math" w:hAnsi="Cambria Math"/>
              <w:color w:val="222222"/>
              <w:sz w:val="22"/>
              <w:szCs w:val="22"/>
            </w:rPr>
            <m:t>z</m:t>
          </m:r>
          <m:r>
            <w:rPr>
              <w:rStyle w:val="mbin"/>
              <w:rFonts w:ascii="Cambria Math" w:hAnsi="Cambria Math"/>
              <w:color w:val="222222"/>
              <w:sz w:val="22"/>
              <w:szCs w:val="22"/>
            </w:rPr>
            <m:t>+</m:t>
          </m:r>
          <m:r>
            <w:rPr>
              <w:rStyle w:val="mord"/>
              <w:rFonts w:ascii="Cambria Math" w:hAnsi="Cambria Math"/>
              <w:color w:val="222222"/>
              <w:sz w:val="22"/>
              <w:szCs w:val="22"/>
            </w:rPr>
            <m:t>a</m:t>
          </m:r>
        </m:oMath>
      </m:oMathPara>
    </w:p>
    <w:p w:rsidR="00241079" w:rsidRDefault="00BD3E9C" w:rsidP="00BD3E9C">
      <w:pPr>
        <w:pStyle w:val="3"/>
      </w:pPr>
      <w:r>
        <w:t xml:space="preserve">Пример. </w:t>
      </w:r>
      <w:r w:rsidR="00EA1712">
        <w:t>Моделирование Равномерного закона распределения</w:t>
      </w:r>
    </w:p>
    <w:p w:rsidR="00241079" w:rsidRDefault="001A47A6" w:rsidP="001A47A6">
      <w:r>
        <w:t xml:space="preserve">1. По заданным </w:t>
      </w:r>
      <w:r w:rsidRPr="00D85C13">
        <w:t>значениям</w:t>
      </w:r>
      <w:proofErr w:type="gramStart"/>
      <w:r w:rsidRPr="00D85C13">
        <w:t xml:space="preserve"> А</w:t>
      </w:r>
      <w:proofErr w:type="gramEnd"/>
      <w:r w:rsidRPr="00D85C13">
        <w:t>, В и М смоделировать</w:t>
      </w:r>
      <w:r>
        <w:t xml:space="preserve"> последовате</w:t>
      </w:r>
      <w:r w:rsidR="00D85C13">
        <w:t xml:space="preserve">льность из </w:t>
      </w:r>
      <w:r w:rsidR="00241079">
        <w:t>3</w:t>
      </w:r>
      <w:r w:rsidR="00D85C13">
        <w:t xml:space="preserve">0 случайных чисел. </w:t>
      </w:r>
      <w:r>
        <w:t>Пусть даны следующие значения</w:t>
      </w:r>
      <w:proofErr w:type="gramStart"/>
      <w:r>
        <w:t xml:space="preserve"> А</w:t>
      </w:r>
      <w:proofErr w:type="gramEnd"/>
      <w:r>
        <w:t xml:space="preserve">=4,5, В=23 и М=87.. </w:t>
      </w:r>
    </w:p>
    <w:p w:rsidR="0019166E" w:rsidRDefault="001A47A6" w:rsidP="001A47A6">
      <w:r>
        <w:t>Необходимо</w:t>
      </w:r>
    </w:p>
    <w:p w:rsidR="001A47A6" w:rsidRDefault="001A47A6" w:rsidP="0019166E">
      <w:pPr>
        <w:pStyle w:val="a"/>
        <w:numPr>
          <w:ilvl w:val="0"/>
          <w:numId w:val="27"/>
        </w:numPr>
      </w:pPr>
      <w:r>
        <w:t xml:space="preserve">построить таблицу последовательности </w:t>
      </w:r>
      <w:r w:rsidR="00241079">
        <w:t>3</w:t>
      </w:r>
      <w:r>
        <w:t>0 чисел</w:t>
      </w:r>
      <w:r w:rsidR="009B2D52">
        <w:t xml:space="preserve"> Z и X</w:t>
      </w:r>
      <w:r w:rsidR="00241079">
        <w:t>.</w:t>
      </w:r>
      <w:r>
        <w:t xml:space="preserve"> </w:t>
      </w:r>
    </w:p>
    <w:p w:rsidR="00241079" w:rsidRPr="00D85C13" w:rsidRDefault="00241079" w:rsidP="0019166E">
      <w:pPr>
        <w:pStyle w:val="a"/>
        <w:numPr>
          <w:ilvl w:val="0"/>
          <w:numId w:val="27"/>
        </w:numPr>
      </w:pPr>
      <w:r>
        <w:t xml:space="preserve">Разработать схему алгоритма, </w:t>
      </w:r>
      <w:r w:rsidRPr="00A71C07">
        <w:t>https://drakonhub.com/</w:t>
      </w:r>
    </w:p>
    <w:p w:rsidR="00241079" w:rsidRDefault="00241079" w:rsidP="0019166E">
      <w:pPr>
        <w:pStyle w:val="a"/>
        <w:numPr>
          <w:ilvl w:val="0"/>
          <w:numId w:val="27"/>
        </w:numPr>
      </w:pPr>
      <w:r>
        <w:t>Запрограммировать алгоритм на любом языке программирования.</w:t>
      </w:r>
      <w:r w:rsidRPr="00386DA7">
        <w:t xml:space="preserve"> </w:t>
      </w:r>
    </w:p>
    <w:p w:rsidR="00241079" w:rsidRDefault="00241079" w:rsidP="0019166E">
      <w:pPr>
        <w:pStyle w:val="a"/>
        <w:numPr>
          <w:ilvl w:val="0"/>
          <w:numId w:val="27"/>
        </w:numPr>
      </w:pPr>
      <w:r>
        <w:t xml:space="preserve">Построить </w:t>
      </w:r>
      <w:r w:rsidR="0019166E">
        <w:t xml:space="preserve">программно </w:t>
      </w:r>
      <w:r>
        <w:t>график</w:t>
      </w:r>
    </w:p>
    <w:p w:rsidR="00241079" w:rsidRDefault="00241079" w:rsidP="00241079">
      <w:r>
        <w:t xml:space="preserve">Необходимо построить таблицу последовательности </w:t>
      </w:r>
      <w:r w:rsidR="007A6D46">
        <w:t>3</w:t>
      </w:r>
      <w:r>
        <w:t>0 чисел (Рис.1).</w:t>
      </w:r>
      <w:r w:rsidR="007A6D46">
        <w:t xml:space="preserve"> Первый элемент псевдослучайной последовательности равен 3.</w:t>
      </w:r>
    </w:p>
    <w:p w:rsidR="001A47A6" w:rsidRDefault="001A47A6" w:rsidP="00D85C13">
      <w:r>
        <w:rPr>
          <w:noProof/>
        </w:rPr>
        <w:drawing>
          <wp:inline distT="0" distB="0" distL="0" distR="0">
            <wp:extent cx="1657350" cy="1077538"/>
            <wp:effectExtent l="19050" t="0" r="0" b="0"/>
            <wp:docPr id="1" name="Рисунок 95" descr="https://ucarecdn.com/49d6d79d-3aeb-4942-ac5e-2fb071678307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s://ucarecdn.com/49d6d79d-3aeb-4942-ac5e-2fb071678307/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409" cy="1078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7A6" w:rsidRDefault="001A47A6" w:rsidP="001A47A6">
      <w:r>
        <w:t xml:space="preserve">Рис. 1. Таблица последовательности </w:t>
      </w:r>
      <w:r w:rsidR="00404FA4" w:rsidRPr="00480DEB">
        <w:t>30</w:t>
      </w:r>
      <w:r>
        <w:t xml:space="preserve"> чисел</w:t>
      </w:r>
    </w:p>
    <w:p w:rsidR="001A47A6" w:rsidRPr="00D85C13" w:rsidRDefault="001A47A6" w:rsidP="00D85C13">
      <w:r w:rsidRPr="00D85C13">
        <w:t>Для этого в ячейку</w:t>
      </w:r>
      <w:r w:rsidR="00D85C13" w:rsidRPr="00D85C13">
        <w:t xml:space="preserve"> </w:t>
      </w:r>
      <w:r w:rsidRPr="00D85C13">
        <w:t>B5</w:t>
      </w:r>
      <w:r w:rsidR="00D85C13" w:rsidRPr="00D85C13">
        <w:t xml:space="preserve"> </w:t>
      </w:r>
      <w:r w:rsidRPr="00D85C13">
        <w:t>вводим первый элемент последовательности, равный</w:t>
      </w:r>
      <w:r w:rsidR="00D85C13" w:rsidRPr="00D85C13">
        <w:t xml:space="preserve"> </w:t>
      </w:r>
      <w:r w:rsidRPr="00D85C13">
        <w:t>3, а в ячейку</w:t>
      </w:r>
      <w:r w:rsidR="00D85C13" w:rsidRPr="00D85C13">
        <w:t xml:space="preserve"> </w:t>
      </w:r>
      <w:r w:rsidRPr="00D85C13">
        <w:t>C5</w:t>
      </w:r>
      <w:r w:rsidR="00D85C13" w:rsidRPr="00D85C13">
        <w:t xml:space="preserve"> </w:t>
      </w:r>
      <w:r w:rsidRPr="00D85C13">
        <w:t>формулу:</w:t>
      </w:r>
    </w:p>
    <w:p w:rsidR="001A47A6" w:rsidRPr="00D85C13" w:rsidRDefault="001A47A6" w:rsidP="00D95F14">
      <w:pPr>
        <w:pStyle w:val="afc"/>
      </w:pPr>
      <w:r w:rsidRPr="00D85C13">
        <w:t>=ОСТАТ((C2*B5+E2); G2)</w:t>
      </w:r>
    </w:p>
    <w:p w:rsidR="001A47A6" w:rsidRDefault="001A47A6" w:rsidP="00D85C13">
      <w:r>
        <w:t>Полученное значение</w:t>
      </w:r>
      <w:r w:rsidR="00D85C13">
        <w:rPr>
          <w:rStyle w:val="a6"/>
          <w:rFonts w:ascii="Roboto" w:hAnsi="Roboto"/>
          <w:color w:val="222222"/>
          <w:sz w:val="15"/>
          <w:szCs w:val="15"/>
        </w:rPr>
        <w:t xml:space="preserve"> </w:t>
      </w:r>
      <w:r>
        <w:rPr>
          <w:rStyle w:val="a6"/>
          <w:rFonts w:ascii="Roboto" w:hAnsi="Roboto"/>
          <w:color w:val="222222"/>
          <w:sz w:val="15"/>
          <w:szCs w:val="15"/>
        </w:rPr>
        <w:t>y</w:t>
      </w:r>
      <w:r w:rsidR="00D85C13">
        <w:rPr>
          <w:rStyle w:val="a6"/>
          <w:rFonts w:ascii="Roboto" w:hAnsi="Roboto"/>
          <w:color w:val="222222"/>
          <w:sz w:val="15"/>
          <w:szCs w:val="15"/>
        </w:rPr>
        <w:t xml:space="preserve"> </w:t>
      </w:r>
      <w:r>
        <w:t>вводим в ячейку B6 (Рис. 2).</w:t>
      </w:r>
    </w:p>
    <w:p w:rsidR="001A47A6" w:rsidRDefault="001A47A6" w:rsidP="00D85C13">
      <w:r>
        <w:rPr>
          <w:noProof/>
        </w:rPr>
        <w:drawing>
          <wp:inline distT="0" distB="0" distL="0" distR="0">
            <wp:extent cx="1692707" cy="881756"/>
            <wp:effectExtent l="19050" t="0" r="2743" b="0"/>
            <wp:docPr id="2" name="Рисунок 96" descr="https://ucarecdn.com/f2841595-490c-4db6-a498-3ceffb070fd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s://ucarecdn.com/f2841595-490c-4db6-a498-3ceffb070fd0/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776" cy="881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7A6" w:rsidRPr="00D85C13" w:rsidRDefault="001A47A6" w:rsidP="001A47A6">
      <w:pPr>
        <w:shd w:val="clear" w:color="auto" w:fill="FFFFFF"/>
        <w:jc w:val="center"/>
      </w:pPr>
      <w:r w:rsidRPr="00D85C13">
        <w:lastRenderedPageBreak/>
        <w:t xml:space="preserve">Рис. 2. Таблица последовательности </w:t>
      </w:r>
      <w:r w:rsidR="00404FA4" w:rsidRPr="00404FA4">
        <w:t>30</w:t>
      </w:r>
      <w:r w:rsidRPr="00D85C13">
        <w:t xml:space="preserve"> чисел y и yi-1</w:t>
      </w:r>
    </w:p>
    <w:p w:rsidR="001A47A6" w:rsidRPr="00235A7D" w:rsidRDefault="001A47A6" w:rsidP="00D85C13">
      <w:r>
        <w:t xml:space="preserve">Получаем рекуррентную формулу, зависящую от y. Заполняем </w:t>
      </w:r>
      <w:r w:rsidR="007A6D46">
        <w:t>3</w:t>
      </w:r>
      <w:r>
        <w:t>0 значений.</w:t>
      </w:r>
    </w:p>
    <w:p w:rsidR="00404FA4" w:rsidRDefault="00404FA4" w:rsidP="00404FA4">
      <w:r w:rsidRPr="00D85C13">
        <w:t xml:space="preserve">На основе этой последовательности необходимо сформировать </w:t>
      </w:r>
      <w:r w:rsidR="007A6D46">
        <w:t>3</w:t>
      </w:r>
      <w:r w:rsidRPr="00D85C13">
        <w:t xml:space="preserve">0 чисел </w:t>
      </w:r>
      <w:proofErr w:type="spellStart"/>
      <w:r w:rsidRPr="007A6D46">
        <w:t>z</w:t>
      </w:r>
      <w:proofErr w:type="spellEnd"/>
      <w:r w:rsidRPr="00145FC7">
        <w:t>,</w:t>
      </w:r>
      <w:r w:rsidRPr="00D85C13">
        <w:t xml:space="preserve"> равномерно распределенных на</w:t>
      </w:r>
      <w:r w:rsidR="0016744C">
        <w:t xml:space="preserve"> интервале</w:t>
      </w:r>
      <w:r w:rsidRPr="00D85C13">
        <w:t xml:space="preserve"> (0,</w:t>
      </w:r>
      <w:r>
        <w:t xml:space="preserve"> </w:t>
      </w:r>
      <w:r w:rsidRPr="00D85C13">
        <w:t>1).</w:t>
      </w:r>
      <w:r>
        <w:t xml:space="preserve"> Для этого в ячейку </w:t>
      </w:r>
      <w:r w:rsidRPr="00D85C13">
        <w:t>D5</w:t>
      </w:r>
      <w:r>
        <w:t xml:space="preserve"> </w:t>
      </w:r>
      <w:r w:rsidRPr="00D85C13">
        <w:t>(Рис. 3) вводим первый элемент последовательности, т.е. формулу:</w:t>
      </w:r>
    </w:p>
    <w:p w:rsidR="00404FA4" w:rsidRDefault="00404FA4" w:rsidP="00D95F14">
      <w:pPr>
        <w:pStyle w:val="afc"/>
      </w:pPr>
      <w:r w:rsidRPr="00D85C13">
        <w:t>=C5/(G2-1)</w:t>
      </w:r>
    </w:p>
    <w:p w:rsidR="00EA1712" w:rsidRDefault="00EA1712" w:rsidP="006A619B">
      <w:pPr>
        <w:pStyle w:val="-0"/>
      </w:pPr>
      <w:r>
        <w:t>Случайные величины – равномерный закон</w:t>
      </w:r>
    </w:p>
    <w:p w:rsidR="00EA1712" w:rsidRDefault="00EA1712" w:rsidP="00EA1712">
      <w:r>
        <w:t xml:space="preserve">В </w:t>
      </w:r>
      <w:r>
        <w:rPr>
          <w:lang w:val="en-US"/>
        </w:rPr>
        <w:t>Excel</w:t>
      </w:r>
      <w:r w:rsidRPr="008058AD">
        <w:t xml:space="preserve"> </w:t>
      </w:r>
      <w:r>
        <w:t>сформировать случайные величины (</w:t>
      </w:r>
      <w:r w:rsidRPr="008058AD">
        <w:t>3</w:t>
      </w:r>
      <w:r>
        <w:t xml:space="preserve">0 штук), распределенные </w:t>
      </w:r>
      <w:r w:rsidRPr="000B1FF5">
        <w:rPr>
          <w:b/>
        </w:rPr>
        <w:t>по равномерному закону</w:t>
      </w:r>
      <w:r>
        <w:t xml:space="preserve"> на интервале [3, 7]. Для этого в ячейку H5 (Рис) вводим формулу: </w:t>
      </w:r>
      <w:r w:rsidRPr="00D85C13">
        <w:t>=(7-3)*D5+3</w:t>
      </w:r>
    </w:p>
    <w:p w:rsidR="00EA1712" w:rsidRPr="00386DA7" w:rsidRDefault="00EA1712" w:rsidP="00EA1712">
      <w:r>
        <w:t>Повторить решение, запрограммировав его на любом языке программирования. Построить график</w:t>
      </w:r>
    </w:p>
    <w:p w:rsidR="00EA1712" w:rsidRDefault="00EA1712" w:rsidP="00EA1712">
      <w:r>
        <w:rPr>
          <w:noProof/>
        </w:rPr>
        <w:drawing>
          <wp:inline distT="0" distB="0" distL="0" distR="0">
            <wp:extent cx="1509827" cy="992921"/>
            <wp:effectExtent l="19050" t="0" r="0" b="0"/>
            <wp:docPr id="7" name="Рисунок 98" descr="https://ucarecdn.com/8343bfdf-7b68-4a07-ac60-80ccd86f106e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s://ucarecdn.com/8343bfdf-7b68-4a07-ac60-80ccd86f106e/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463" cy="993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712" w:rsidRPr="00A07FF9" w:rsidRDefault="00EA1712" w:rsidP="00EA1712">
      <w:pPr>
        <w:shd w:val="clear" w:color="auto" w:fill="FFFFFF"/>
        <w:jc w:val="center"/>
      </w:pPr>
      <w:r w:rsidRPr="00D85C13">
        <w:t xml:space="preserve"> Случайные величины</w:t>
      </w:r>
      <w:r>
        <w:t xml:space="preserve"> -</w:t>
      </w:r>
      <w:r w:rsidRPr="00D85C13">
        <w:t xml:space="preserve"> равномерн</w:t>
      </w:r>
      <w:r>
        <w:t>ый</w:t>
      </w:r>
      <w:r w:rsidRPr="00D85C13">
        <w:t xml:space="preserve"> закон</w:t>
      </w:r>
    </w:p>
    <w:p w:rsidR="00404FA4" w:rsidRPr="00386DA7" w:rsidRDefault="00404FA4" w:rsidP="00404FA4">
      <w:r>
        <w:t>Повторить решение, запрограммировав его на любом языке программирования. Построить график.</w:t>
      </w:r>
    </w:p>
    <w:p w:rsidR="00404FA4" w:rsidRDefault="00404FA4" w:rsidP="00404FA4">
      <w:r>
        <w:rPr>
          <w:noProof/>
        </w:rPr>
        <w:drawing>
          <wp:inline distT="0" distB="0" distL="0" distR="0">
            <wp:extent cx="990065" cy="599847"/>
            <wp:effectExtent l="19050" t="0" r="535" b="0"/>
            <wp:docPr id="5" name="Рисунок 97" descr="https://ucarecdn.com/4a351fb8-96e6-4971-9768-46974893abc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s://ucarecdn.com/4a351fb8-96e6-4971-9768-46974893abc8/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717" cy="598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A7D" w:rsidRDefault="00404FA4" w:rsidP="00404FA4">
      <w:r>
        <w:t xml:space="preserve">Рис. 3. Таблица последовательности </w:t>
      </w:r>
      <w:r w:rsidRPr="00404FA4">
        <w:t>30</w:t>
      </w:r>
      <w:r>
        <w:t xml:space="preserve"> чисел y и y</w:t>
      </w:r>
      <w:r w:rsidRPr="00D85C13">
        <w:rPr>
          <w:vertAlign w:val="subscript"/>
        </w:rPr>
        <w:t>i-1</w:t>
      </w:r>
      <w:r>
        <w:t xml:space="preserve"> и </w:t>
      </w:r>
      <w:proofErr w:type="spellStart"/>
      <w:r>
        <w:t>z</w:t>
      </w:r>
      <w:r w:rsidRPr="00D85C13">
        <w:rPr>
          <w:vertAlign w:val="subscript"/>
        </w:rPr>
        <w:t>i</w:t>
      </w:r>
      <w:proofErr w:type="spellEnd"/>
    </w:p>
    <w:tbl>
      <w:tblPr>
        <w:tblStyle w:val="a9"/>
        <w:tblW w:w="0" w:type="auto"/>
        <w:tblLook w:val="04A0"/>
      </w:tblPr>
      <w:tblGrid>
        <w:gridCol w:w="2748"/>
        <w:gridCol w:w="4448"/>
      </w:tblGrid>
      <w:tr w:rsidR="00DB662D" w:rsidTr="0016744C">
        <w:trPr>
          <w:trHeight w:val="5628"/>
        </w:trPr>
        <w:tc>
          <w:tcPr>
            <w:tcW w:w="2748" w:type="dxa"/>
          </w:tcPr>
          <w:p w:rsidR="00DB662D" w:rsidRDefault="00DB662D" w:rsidP="00404FA4">
            <w:pPr>
              <w:ind w:firstLine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88757" cy="4700954"/>
                  <wp:effectExtent l="19050" t="0" r="0" b="0"/>
                  <wp:docPr id="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9777" cy="47039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8" w:type="dxa"/>
          </w:tcPr>
          <w:p w:rsidR="00DB662D" w:rsidRPr="00DB662D" w:rsidRDefault="00DB662D" w:rsidP="00DB662D">
            <w:pPr>
              <w:ind w:firstLine="0"/>
            </w:pPr>
            <w:r w:rsidRPr="00DB662D">
              <w:t>#Генерация случайных чисел</w:t>
            </w:r>
          </w:p>
          <w:p w:rsidR="00DB662D" w:rsidRPr="00DB662D" w:rsidRDefault="00DB662D" w:rsidP="00DB662D">
            <w:pPr>
              <w:ind w:firstLine="0"/>
            </w:pPr>
            <w:r w:rsidRPr="00DB662D">
              <w:rPr>
                <w:lang w:val="en-US"/>
              </w:rPr>
              <w:t>a</w:t>
            </w:r>
            <w:r w:rsidRPr="00DB662D">
              <w:t>=5.4</w:t>
            </w:r>
          </w:p>
          <w:p w:rsidR="00DB662D" w:rsidRPr="00DB662D" w:rsidRDefault="00DB662D" w:rsidP="00DB662D">
            <w:pPr>
              <w:ind w:firstLine="0"/>
            </w:pPr>
            <w:r w:rsidRPr="00DB662D">
              <w:rPr>
                <w:lang w:val="en-US"/>
              </w:rPr>
              <w:t>b</w:t>
            </w:r>
            <w:r w:rsidRPr="00DB662D">
              <w:t>=18</w:t>
            </w:r>
          </w:p>
          <w:p w:rsidR="00DB662D" w:rsidRPr="00DB662D" w:rsidRDefault="00DB662D" w:rsidP="00DB662D">
            <w:pPr>
              <w:ind w:firstLine="0"/>
              <w:rPr>
                <w:lang w:val="en-US"/>
              </w:rPr>
            </w:pPr>
            <w:r w:rsidRPr="00DB662D">
              <w:rPr>
                <w:lang w:val="en-US"/>
              </w:rPr>
              <w:t>m=79</w:t>
            </w:r>
          </w:p>
          <w:p w:rsidR="00DB662D" w:rsidRPr="00DB662D" w:rsidRDefault="00DB662D" w:rsidP="00DB662D">
            <w:pPr>
              <w:ind w:firstLine="0"/>
              <w:rPr>
                <w:lang w:val="en-US"/>
              </w:rPr>
            </w:pPr>
            <w:r w:rsidRPr="00DB662D">
              <w:rPr>
                <w:lang w:val="en-US"/>
              </w:rPr>
              <w:t>y0=2</w:t>
            </w:r>
          </w:p>
          <w:p w:rsidR="00DB662D" w:rsidRPr="00DB662D" w:rsidRDefault="00DB662D" w:rsidP="00DB662D">
            <w:pPr>
              <w:ind w:firstLine="0"/>
              <w:rPr>
                <w:lang w:val="en-US"/>
              </w:rPr>
            </w:pPr>
            <w:r w:rsidRPr="00DB662D">
              <w:rPr>
                <w:lang w:val="en-US"/>
              </w:rPr>
              <w:t>y = []</w:t>
            </w:r>
          </w:p>
          <w:p w:rsidR="00DB662D" w:rsidRPr="00DB662D" w:rsidRDefault="00DB662D" w:rsidP="00DB662D">
            <w:pPr>
              <w:ind w:firstLine="0"/>
              <w:rPr>
                <w:lang w:val="en-US"/>
              </w:rPr>
            </w:pPr>
            <w:r w:rsidRPr="00DB662D">
              <w:rPr>
                <w:lang w:val="en-US"/>
              </w:rPr>
              <w:t>for i in range(10):</w:t>
            </w:r>
          </w:p>
          <w:p w:rsidR="00DB662D" w:rsidRPr="00DB662D" w:rsidRDefault="00DB662D" w:rsidP="00DB662D">
            <w:pPr>
              <w:ind w:firstLine="0"/>
              <w:rPr>
                <w:lang w:val="en-US"/>
              </w:rPr>
            </w:pPr>
            <w:r w:rsidRPr="00DB662D">
              <w:rPr>
                <w:lang w:val="en-US"/>
              </w:rPr>
              <w:t xml:space="preserve">    </w:t>
            </w:r>
            <w:proofErr w:type="spellStart"/>
            <w:r w:rsidRPr="00DB662D">
              <w:rPr>
                <w:lang w:val="en-US"/>
              </w:rPr>
              <w:t>yi</w:t>
            </w:r>
            <w:proofErr w:type="spellEnd"/>
            <w:r w:rsidRPr="00DB662D">
              <w:rPr>
                <w:lang w:val="en-US"/>
              </w:rPr>
              <w:t xml:space="preserve"> = (a*y0+b) % 79</w:t>
            </w:r>
          </w:p>
          <w:p w:rsidR="00DB662D" w:rsidRPr="00DB662D" w:rsidRDefault="00DB662D" w:rsidP="00DB662D">
            <w:pPr>
              <w:ind w:firstLine="0"/>
              <w:rPr>
                <w:lang w:val="en-US"/>
              </w:rPr>
            </w:pPr>
            <w:r w:rsidRPr="00DB662D">
              <w:rPr>
                <w:lang w:val="en-US"/>
              </w:rPr>
              <w:t xml:space="preserve">    z=</w:t>
            </w:r>
            <w:proofErr w:type="spellStart"/>
            <w:r w:rsidRPr="00DB662D">
              <w:rPr>
                <w:lang w:val="en-US"/>
              </w:rPr>
              <w:t>yi</w:t>
            </w:r>
            <w:proofErr w:type="spellEnd"/>
            <w:r w:rsidRPr="00DB662D">
              <w:rPr>
                <w:lang w:val="en-US"/>
              </w:rPr>
              <w:t>/(m-1)</w:t>
            </w:r>
          </w:p>
          <w:p w:rsidR="00DB662D" w:rsidRPr="00DB662D" w:rsidRDefault="00DB662D" w:rsidP="00DB662D">
            <w:pPr>
              <w:ind w:firstLine="0"/>
              <w:rPr>
                <w:lang w:val="en-US"/>
              </w:rPr>
            </w:pPr>
            <w:r w:rsidRPr="00DB662D">
              <w:rPr>
                <w:lang w:val="en-US"/>
              </w:rPr>
              <w:t xml:space="preserve">    print (z)</w:t>
            </w:r>
          </w:p>
          <w:p w:rsidR="00DB662D" w:rsidRPr="00DB662D" w:rsidRDefault="00DB662D" w:rsidP="00DB662D">
            <w:pPr>
              <w:ind w:firstLine="0"/>
              <w:rPr>
                <w:lang w:val="en-US"/>
              </w:rPr>
            </w:pPr>
            <w:r w:rsidRPr="00DB662D">
              <w:rPr>
                <w:lang w:val="en-US"/>
              </w:rPr>
              <w:t xml:space="preserve">    y0=</w:t>
            </w:r>
            <w:proofErr w:type="spellStart"/>
            <w:r w:rsidRPr="00DB662D">
              <w:rPr>
                <w:lang w:val="en-US"/>
              </w:rPr>
              <w:t>yi</w:t>
            </w:r>
            <w:proofErr w:type="spellEnd"/>
          </w:p>
          <w:p w:rsidR="00DB662D" w:rsidRPr="00DB662D" w:rsidRDefault="00DB662D" w:rsidP="00DB662D">
            <w:pPr>
              <w:ind w:firstLine="0"/>
              <w:rPr>
                <w:lang w:val="en-US"/>
              </w:rPr>
            </w:pPr>
            <w:r w:rsidRPr="00DB662D">
              <w:rPr>
                <w:lang w:val="en-US"/>
              </w:rPr>
              <w:t xml:space="preserve">    </w:t>
            </w:r>
            <w:proofErr w:type="spellStart"/>
            <w:r w:rsidRPr="00DB662D">
              <w:rPr>
                <w:lang w:val="en-US"/>
              </w:rPr>
              <w:t>y.append</w:t>
            </w:r>
            <w:proofErr w:type="spellEnd"/>
            <w:r w:rsidRPr="00DB662D">
              <w:rPr>
                <w:lang w:val="en-US"/>
              </w:rPr>
              <w:t>(</w:t>
            </w:r>
            <w:proofErr w:type="spellStart"/>
            <w:r w:rsidRPr="00DB662D">
              <w:rPr>
                <w:lang w:val="en-US"/>
              </w:rPr>
              <w:t>yi</w:t>
            </w:r>
            <w:proofErr w:type="spellEnd"/>
            <w:r w:rsidRPr="00DB662D">
              <w:rPr>
                <w:lang w:val="en-US"/>
              </w:rPr>
              <w:t xml:space="preserve">)  </w:t>
            </w:r>
          </w:p>
          <w:p w:rsidR="00DB662D" w:rsidRPr="00DB662D" w:rsidRDefault="00DB662D" w:rsidP="00DB662D">
            <w:pPr>
              <w:ind w:firstLine="0"/>
              <w:rPr>
                <w:lang w:val="en-US"/>
              </w:rPr>
            </w:pPr>
            <w:r w:rsidRPr="00DB662D">
              <w:rPr>
                <w:lang w:val="en-US"/>
              </w:rPr>
              <w:t xml:space="preserve">import </w:t>
            </w:r>
            <w:proofErr w:type="spellStart"/>
            <w:r w:rsidRPr="00DB662D">
              <w:rPr>
                <w:lang w:val="en-US"/>
              </w:rPr>
              <w:t>matplotlib.pyplot</w:t>
            </w:r>
            <w:proofErr w:type="spellEnd"/>
            <w:r w:rsidRPr="00DB662D">
              <w:rPr>
                <w:lang w:val="en-US"/>
              </w:rPr>
              <w:t xml:space="preserve"> as </w:t>
            </w:r>
            <w:proofErr w:type="spellStart"/>
            <w:r w:rsidRPr="00DB662D">
              <w:rPr>
                <w:lang w:val="en-US"/>
              </w:rPr>
              <w:t>plt</w:t>
            </w:r>
            <w:proofErr w:type="spellEnd"/>
          </w:p>
          <w:p w:rsidR="00DB662D" w:rsidRPr="00DB662D" w:rsidRDefault="00DB662D" w:rsidP="00DB662D">
            <w:pPr>
              <w:ind w:firstLine="0"/>
              <w:rPr>
                <w:lang w:val="en-US"/>
              </w:rPr>
            </w:pPr>
            <w:r w:rsidRPr="00DB662D">
              <w:rPr>
                <w:lang w:val="en-US"/>
              </w:rPr>
              <w:t>x = range(10)</w:t>
            </w:r>
          </w:p>
          <w:p w:rsidR="00DB662D" w:rsidRPr="00DB662D" w:rsidRDefault="00DB662D" w:rsidP="00DB662D">
            <w:pPr>
              <w:ind w:firstLine="0"/>
              <w:rPr>
                <w:lang w:val="en-US"/>
              </w:rPr>
            </w:pPr>
            <w:proofErr w:type="spellStart"/>
            <w:r w:rsidRPr="00DB662D">
              <w:rPr>
                <w:lang w:val="en-US"/>
              </w:rPr>
              <w:t>plt.plot</w:t>
            </w:r>
            <w:proofErr w:type="spellEnd"/>
            <w:r w:rsidRPr="00DB662D">
              <w:rPr>
                <w:lang w:val="en-US"/>
              </w:rPr>
              <w:t>(x, y)</w:t>
            </w:r>
          </w:p>
          <w:p w:rsidR="00DB662D" w:rsidRDefault="00DB662D" w:rsidP="00DB662D">
            <w:pPr>
              <w:ind w:firstLine="0"/>
              <w:rPr>
                <w:lang w:val="en-US"/>
              </w:rPr>
            </w:pPr>
            <w:proofErr w:type="spellStart"/>
            <w:r w:rsidRPr="00DB662D">
              <w:rPr>
                <w:lang w:val="en-US"/>
              </w:rPr>
              <w:t>plt.show</w:t>
            </w:r>
            <w:proofErr w:type="spellEnd"/>
            <w:r w:rsidRPr="00DB662D">
              <w:rPr>
                <w:lang w:val="en-US"/>
              </w:rPr>
              <w:t>()</w:t>
            </w:r>
          </w:p>
          <w:p w:rsidR="00045771" w:rsidRDefault="00045771" w:rsidP="00DB662D">
            <w:pPr>
              <w:ind w:firstLine="0"/>
              <w:rPr>
                <w:lang w:val="en-US"/>
              </w:rPr>
            </w:pPr>
          </w:p>
          <w:p w:rsidR="00045771" w:rsidRDefault="00045771" w:rsidP="00DB662D">
            <w:pPr>
              <w:ind w:firstLine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2667909" cy="1975167"/>
                  <wp:effectExtent l="1905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8051" cy="19752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15DF" w:rsidRDefault="00241079" w:rsidP="0016744C">
      <w:pPr>
        <w:pStyle w:val="3"/>
      </w:pPr>
      <w:r>
        <w:t>Задание 1</w:t>
      </w:r>
      <w:r w:rsidR="0016744C">
        <w:t xml:space="preserve">. </w:t>
      </w:r>
      <w:r w:rsidR="00E615DF">
        <w:t>Моделирование случайных величин по Равномерному закону.</w:t>
      </w:r>
    </w:p>
    <w:p w:rsidR="009B2D52" w:rsidRDefault="00241079" w:rsidP="00045771">
      <w:r>
        <w:lastRenderedPageBreak/>
        <w:t xml:space="preserve">По заданным </w:t>
      </w:r>
      <w:r w:rsidRPr="00D85C13">
        <w:t>значениям</w:t>
      </w:r>
      <w:proofErr w:type="gramStart"/>
      <w:r w:rsidRPr="00D85C13">
        <w:t xml:space="preserve"> А</w:t>
      </w:r>
      <w:proofErr w:type="gramEnd"/>
      <w:r w:rsidRPr="00D85C13">
        <w:t>, В и М смоделировать</w:t>
      </w:r>
      <w:r>
        <w:t xml:space="preserve"> последовательность из 30 случайных чисел. </w:t>
      </w:r>
      <w:r w:rsidR="0016744C">
        <w:t xml:space="preserve">Дано: </w:t>
      </w:r>
      <w:r>
        <w:t xml:space="preserve">А=4,5, В=18 и М=79. </w:t>
      </w:r>
      <w:r w:rsidR="0016744C">
        <w:t xml:space="preserve"> </w:t>
      </w:r>
      <w:r>
        <w:t>Первый элемент псевдослучайной последовательности равен 3. Необходимо построить таблицу последовательности 30 чисел</w:t>
      </w:r>
      <w:r w:rsidR="009B2D52" w:rsidRPr="009B2D52">
        <w:t xml:space="preserve"> </w:t>
      </w:r>
      <w:r w:rsidR="009B2D52">
        <w:rPr>
          <w:lang w:val="en-US"/>
        </w:rPr>
        <w:t>Z</w:t>
      </w:r>
      <w:r w:rsidR="0016744C">
        <w:t xml:space="preserve">. </w:t>
      </w:r>
      <w:r w:rsidR="009B2D52" w:rsidRPr="009B2D52">
        <w:t>Сформировать равномерно распределенны</w:t>
      </w:r>
      <w:r w:rsidR="0016744C">
        <w:t>е</w:t>
      </w:r>
      <w:r w:rsidR="009B2D52" w:rsidRPr="009B2D52">
        <w:t xml:space="preserve"> значени</w:t>
      </w:r>
      <w:r w:rsidR="0016744C">
        <w:t>я</w:t>
      </w:r>
      <w:r w:rsidR="009B2D52" w:rsidRPr="009B2D52">
        <w:t xml:space="preserve"> </w:t>
      </w:r>
      <w:r w:rsidR="009B2D52">
        <w:rPr>
          <w:lang w:val="en-US"/>
        </w:rPr>
        <w:t>X</w:t>
      </w:r>
      <w:r w:rsidR="0016744C">
        <w:t xml:space="preserve"> </w:t>
      </w:r>
      <w:r w:rsidR="0016744C" w:rsidRPr="0016744C">
        <w:t>на интервале [2,</w:t>
      </w:r>
      <w:r w:rsidR="0016744C">
        <w:t xml:space="preserve"> </w:t>
      </w:r>
      <w:r w:rsidR="0016744C" w:rsidRPr="0016744C">
        <w:t>5]</w:t>
      </w:r>
      <w:r w:rsidR="009B2D52" w:rsidRPr="009B2D52">
        <w:t>.</w:t>
      </w:r>
    </w:p>
    <w:p w:rsidR="009B2D52" w:rsidRDefault="0016744C" w:rsidP="0016744C">
      <w:pPr>
        <w:pStyle w:val="a"/>
        <w:numPr>
          <w:ilvl w:val="0"/>
          <w:numId w:val="35"/>
        </w:numPr>
      </w:pPr>
      <w:r>
        <w:t xml:space="preserve">В </w:t>
      </w:r>
      <w:r>
        <w:rPr>
          <w:lang w:val="en-US"/>
        </w:rPr>
        <w:t>EXCEL</w:t>
      </w:r>
      <w:r w:rsidRPr="0016744C">
        <w:t xml:space="preserve"> построить </w:t>
      </w:r>
      <w:r w:rsidR="009B2D52" w:rsidRPr="0016744C">
        <w:t>таблицу последовательности 30 чисел</w:t>
      </w:r>
      <w:r w:rsidRPr="0016744C">
        <w:t xml:space="preserve"> -</w:t>
      </w:r>
      <w:r w:rsidR="009B2D52" w:rsidRPr="0016744C">
        <w:t xml:space="preserve"> Z и X. </w:t>
      </w:r>
    </w:p>
    <w:p w:rsidR="009B2D52" w:rsidRPr="0016744C" w:rsidRDefault="009B2D52" w:rsidP="0016744C">
      <w:pPr>
        <w:pStyle w:val="a"/>
      </w:pPr>
      <w:r w:rsidRPr="0016744C">
        <w:t xml:space="preserve">Разработать схему алгоритма, </w:t>
      </w:r>
      <w:hyperlink r:id="rId20" w:history="1">
        <w:r w:rsidR="0016744C" w:rsidRPr="00FB179A">
          <w:rPr>
            <w:rStyle w:val="ae"/>
          </w:rPr>
          <w:t>https://drakonhub.com/</w:t>
        </w:r>
      </w:hyperlink>
    </w:p>
    <w:p w:rsidR="009B2D52" w:rsidRPr="0016744C" w:rsidRDefault="009B2D52" w:rsidP="0016744C">
      <w:pPr>
        <w:pStyle w:val="a"/>
      </w:pPr>
      <w:r w:rsidRPr="0016744C">
        <w:t xml:space="preserve">Запрограммировать алгоритм на любом языке программирования. </w:t>
      </w:r>
    </w:p>
    <w:p w:rsidR="0016744C" w:rsidRPr="0016744C" w:rsidRDefault="009B2D52" w:rsidP="0016744C">
      <w:pPr>
        <w:pStyle w:val="a"/>
      </w:pPr>
      <w:r w:rsidRPr="0016744C">
        <w:t>Построить программно график</w:t>
      </w:r>
      <w:r w:rsidR="0016744C">
        <w:rPr>
          <w:lang w:val="en-US"/>
        </w:rPr>
        <w:t xml:space="preserve"> </w:t>
      </w:r>
      <w:proofErr w:type="spellStart"/>
      <w:r w:rsidR="0016744C">
        <w:rPr>
          <w:lang w:val="en-US"/>
        </w:rPr>
        <w:t>распределения</w:t>
      </w:r>
      <w:proofErr w:type="spellEnd"/>
      <w:r w:rsidRPr="0016744C">
        <w:t>.</w:t>
      </w:r>
    </w:p>
    <w:p w:rsidR="00241079" w:rsidRPr="009B2D52" w:rsidRDefault="00241079" w:rsidP="00E615DF">
      <w:pPr>
        <w:pStyle w:val="a"/>
        <w:keepNext w:val="0"/>
        <w:keepLines w:val="0"/>
        <w:numPr>
          <w:ilvl w:val="0"/>
          <w:numId w:val="32"/>
        </w:numPr>
        <w:ind w:firstLine="0"/>
        <w:contextualSpacing w:val="0"/>
        <w:jc w:val="left"/>
      </w:pPr>
      <w:r w:rsidRPr="009B2D52">
        <w:br w:type="page"/>
      </w:r>
    </w:p>
    <w:p w:rsidR="00241079" w:rsidRDefault="00241079" w:rsidP="006A619B">
      <w:pPr>
        <w:pStyle w:val="3"/>
      </w:pPr>
      <w:r>
        <w:lastRenderedPageBreak/>
        <w:t>Форма отчета</w:t>
      </w:r>
    </w:p>
    <w:p w:rsidR="00241079" w:rsidRPr="00241079" w:rsidRDefault="00241079" w:rsidP="00241079">
      <w:pPr>
        <w:pStyle w:val="-0"/>
        <w:rPr>
          <w:i/>
        </w:rPr>
      </w:pPr>
      <w:r w:rsidRPr="00241079">
        <w:rPr>
          <w:i/>
        </w:rPr>
        <w:t>Титульный лист</w:t>
      </w:r>
    </w:p>
    <w:p w:rsidR="00241079" w:rsidRPr="00072D0C" w:rsidRDefault="00241079" w:rsidP="00241079">
      <w:pPr>
        <w:jc w:val="center"/>
      </w:pPr>
      <w:r w:rsidRPr="00072D0C">
        <w:t>М</w:t>
      </w:r>
      <w:r w:rsidRPr="00072D0C">
        <w:rPr>
          <w:spacing w:val="1"/>
        </w:rPr>
        <w:t>и</w:t>
      </w:r>
      <w:r w:rsidRPr="00072D0C">
        <w:rPr>
          <w:spacing w:val="-2"/>
        </w:rPr>
        <w:t>н</w:t>
      </w:r>
      <w:r w:rsidRPr="00072D0C">
        <w:t>и</w:t>
      </w:r>
      <w:r w:rsidRPr="00072D0C">
        <w:rPr>
          <w:spacing w:val="-1"/>
        </w:rPr>
        <w:t>с</w:t>
      </w:r>
      <w:r w:rsidRPr="00072D0C">
        <w:t>тер</w:t>
      </w:r>
      <w:r w:rsidRPr="00072D0C">
        <w:rPr>
          <w:spacing w:val="-2"/>
        </w:rPr>
        <w:t>с</w:t>
      </w:r>
      <w:r w:rsidRPr="00072D0C">
        <w:t xml:space="preserve">тво </w:t>
      </w:r>
      <w:r w:rsidRPr="00072D0C">
        <w:rPr>
          <w:spacing w:val="1"/>
        </w:rPr>
        <w:t>на</w:t>
      </w:r>
      <w:r w:rsidRPr="00072D0C">
        <w:rPr>
          <w:spacing w:val="-5"/>
        </w:rPr>
        <w:t>у</w:t>
      </w:r>
      <w:r w:rsidRPr="00072D0C">
        <w:t>ки и в</w:t>
      </w:r>
      <w:r w:rsidRPr="00072D0C">
        <w:rPr>
          <w:spacing w:val="-1"/>
        </w:rPr>
        <w:t>ыс</w:t>
      </w:r>
      <w:r w:rsidRPr="00072D0C">
        <w:t>ш</w:t>
      </w:r>
      <w:r w:rsidRPr="00072D0C">
        <w:rPr>
          <w:spacing w:val="-1"/>
        </w:rPr>
        <w:t>е</w:t>
      </w:r>
      <w:r w:rsidRPr="00072D0C">
        <w:t>го об</w:t>
      </w:r>
      <w:r w:rsidRPr="00072D0C">
        <w:rPr>
          <w:spacing w:val="2"/>
        </w:rPr>
        <w:t>р</w:t>
      </w:r>
      <w:r w:rsidRPr="00072D0C">
        <w:rPr>
          <w:spacing w:val="-1"/>
        </w:rPr>
        <w:t>а</w:t>
      </w:r>
      <w:r w:rsidRPr="00072D0C">
        <w:t>зов</w:t>
      </w:r>
      <w:r w:rsidRPr="00072D0C">
        <w:rPr>
          <w:spacing w:val="-2"/>
        </w:rPr>
        <w:t>а</w:t>
      </w:r>
      <w:r w:rsidRPr="00072D0C">
        <w:t xml:space="preserve">ния </w:t>
      </w:r>
      <w:r w:rsidRPr="00072D0C">
        <w:rPr>
          <w:spacing w:val="-2"/>
        </w:rPr>
        <w:t>Р</w:t>
      </w:r>
      <w:r w:rsidRPr="00072D0C">
        <w:t>о</w:t>
      </w:r>
      <w:r w:rsidRPr="00072D0C">
        <w:rPr>
          <w:spacing w:val="-1"/>
        </w:rPr>
        <w:t>сс</w:t>
      </w:r>
      <w:r w:rsidRPr="00072D0C">
        <w:t>ий</w:t>
      </w:r>
      <w:r w:rsidRPr="00072D0C">
        <w:rPr>
          <w:spacing w:val="-1"/>
        </w:rPr>
        <w:t>с</w:t>
      </w:r>
      <w:r w:rsidRPr="00072D0C">
        <w:t>кой Ф</w:t>
      </w:r>
      <w:r w:rsidRPr="00072D0C">
        <w:rPr>
          <w:spacing w:val="-1"/>
        </w:rPr>
        <w:t>е</w:t>
      </w:r>
      <w:r w:rsidRPr="00072D0C">
        <w:t>д</w:t>
      </w:r>
      <w:r w:rsidRPr="00072D0C">
        <w:rPr>
          <w:spacing w:val="-1"/>
        </w:rPr>
        <w:t>е</w:t>
      </w:r>
      <w:r w:rsidRPr="00072D0C">
        <w:t>р</w:t>
      </w:r>
      <w:r w:rsidRPr="00072D0C">
        <w:rPr>
          <w:spacing w:val="-1"/>
        </w:rPr>
        <w:t>а</w:t>
      </w:r>
      <w:r w:rsidRPr="00072D0C">
        <w:t>ции</w:t>
      </w:r>
    </w:p>
    <w:p w:rsidR="00241079" w:rsidRDefault="00241079" w:rsidP="00241079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410308" cy="516506"/>
            <wp:effectExtent l="19050" t="0" r="8792" b="0"/>
            <wp:docPr id="6" name="Рисунок 2" descr="Изображение выглядит как текст, коллекция карти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коллекция картино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03" cy="516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079" w:rsidRPr="00072D0C" w:rsidRDefault="00241079" w:rsidP="00241079">
      <w:pPr>
        <w:jc w:val="center"/>
      </w:pPr>
      <w:r w:rsidRPr="00072D0C">
        <w:t>Ф</w:t>
      </w:r>
      <w:r w:rsidRPr="00072D0C">
        <w:rPr>
          <w:spacing w:val="-1"/>
        </w:rPr>
        <w:t>е</w:t>
      </w:r>
      <w:r w:rsidRPr="00072D0C">
        <w:t>д</w:t>
      </w:r>
      <w:r w:rsidRPr="00072D0C">
        <w:rPr>
          <w:spacing w:val="-1"/>
        </w:rPr>
        <w:t>е</w:t>
      </w:r>
      <w:r w:rsidRPr="00072D0C">
        <w:t>р</w:t>
      </w:r>
      <w:r w:rsidRPr="00072D0C">
        <w:rPr>
          <w:spacing w:val="-1"/>
        </w:rPr>
        <w:t>а</w:t>
      </w:r>
      <w:r w:rsidRPr="00072D0C">
        <w:t>льное</w:t>
      </w:r>
      <w:r w:rsidRPr="00072D0C">
        <w:rPr>
          <w:spacing w:val="-1"/>
        </w:rPr>
        <w:t xml:space="preserve"> </w:t>
      </w:r>
      <w:r w:rsidRPr="00072D0C">
        <w:t>го</w:t>
      </w:r>
      <w:r w:rsidRPr="00072D0C">
        <w:rPr>
          <w:spacing w:val="3"/>
        </w:rPr>
        <w:t>с</w:t>
      </w:r>
      <w:r w:rsidRPr="00072D0C">
        <w:rPr>
          <w:spacing w:val="-5"/>
        </w:rPr>
        <w:t>у</w:t>
      </w:r>
      <w:r w:rsidRPr="00072D0C">
        <w:t>д</w:t>
      </w:r>
      <w:r w:rsidRPr="00072D0C">
        <w:rPr>
          <w:spacing w:val="-1"/>
        </w:rPr>
        <w:t>а</w:t>
      </w:r>
      <w:r w:rsidRPr="00072D0C">
        <w:rPr>
          <w:spacing w:val="2"/>
        </w:rPr>
        <w:t>р</w:t>
      </w:r>
      <w:r w:rsidRPr="00072D0C">
        <w:rPr>
          <w:spacing w:val="-1"/>
        </w:rPr>
        <w:t>с</w:t>
      </w:r>
      <w:r w:rsidRPr="00072D0C">
        <w:t>тв</w:t>
      </w:r>
      <w:r w:rsidRPr="00072D0C">
        <w:rPr>
          <w:spacing w:val="-1"/>
        </w:rPr>
        <w:t>е</w:t>
      </w:r>
      <w:r w:rsidRPr="00072D0C">
        <w:t>нное</w:t>
      </w:r>
      <w:r w:rsidRPr="00072D0C">
        <w:rPr>
          <w:spacing w:val="-1"/>
        </w:rPr>
        <w:t xml:space="preserve"> </w:t>
      </w:r>
      <w:r w:rsidRPr="00072D0C">
        <w:t>бюдж</w:t>
      </w:r>
      <w:r w:rsidRPr="00072D0C">
        <w:rPr>
          <w:spacing w:val="-1"/>
        </w:rPr>
        <w:t>е</w:t>
      </w:r>
      <w:r w:rsidRPr="00072D0C">
        <w:t>т</w:t>
      </w:r>
      <w:r w:rsidRPr="00072D0C">
        <w:rPr>
          <w:spacing w:val="1"/>
        </w:rPr>
        <w:t>н</w:t>
      </w:r>
      <w:r w:rsidRPr="00072D0C">
        <w:t>ое</w:t>
      </w:r>
      <w:r w:rsidRPr="00072D0C">
        <w:rPr>
          <w:spacing w:val="-1"/>
        </w:rPr>
        <w:t xml:space="preserve"> </w:t>
      </w:r>
      <w:r w:rsidRPr="00072D0C">
        <w:t>обр</w:t>
      </w:r>
      <w:r w:rsidRPr="00072D0C">
        <w:rPr>
          <w:spacing w:val="-1"/>
        </w:rPr>
        <w:t>а</w:t>
      </w:r>
      <w:r w:rsidRPr="00072D0C">
        <w:t>зов</w:t>
      </w:r>
      <w:r w:rsidRPr="00072D0C">
        <w:rPr>
          <w:spacing w:val="-2"/>
        </w:rPr>
        <w:t>а</w:t>
      </w:r>
      <w:r w:rsidRPr="00072D0C">
        <w:t>тельное</w:t>
      </w:r>
      <w:r w:rsidRPr="00072D0C">
        <w:rPr>
          <w:spacing w:val="1"/>
        </w:rPr>
        <w:t xml:space="preserve"> </w:t>
      </w:r>
      <w:r w:rsidRPr="00072D0C">
        <w:rPr>
          <w:spacing w:val="-5"/>
        </w:rPr>
        <w:t>у</w:t>
      </w:r>
      <w:r w:rsidRPr="00072D0C">
        <w:rPr>
          <w:spacing w:val="-1"/>
        </w:rPr>
        <w:t>ч</w:t>
      </w:r>
      <w:r w:rsidRPr="00072D0C">
        <w:t>р</w:t>
      </w:r>
      <w:r w:rsidRPr="00072D0C">
        <w:rPr>
          <w:spacing w:val="-1"/>
        </w:rPr>
        <w:t>е</w:t>
      </w:r>
      <w:r w:rsidRPr="00072D0C">
        <w:t>ж</w:t>
      </w:r>
      <w:r w:rsidRPr="00072D0C">
        <w:rPr>
          <w:spacing w:val="2"/>
        </w:rPr>
        <w:t>д</w:t>
      </w:r>
      <w:r w:rsidRPr="00072D0C">
        <w:rPr>
          <w:spacing w:val="-1"/>
        </w:rPr>
        <w:t>е</w:t>
      </w:r>
      <w:r w:rsidRPr="00072D0C">
        <w:t>ние</w:t>
      </w:r>
      <w:r w:rsidRPr="00072D0C">
        <w:br/>
        <w:t xml:space="preserve"> в</w:t>
      </w:r>
      <w:r w:rsidRPr="00072D0C">
        <w:rPr>
          <w:spacing w:val="-1"/>
        </w:rPr>
        <w:t>ыс</w:t>
      </w:r>
      <w:r w:rsidRPr="00072D0C">
        <w:t>ш</w:t>
      </w:r>
      <w:r w:rsidRPr="00072D0C">
        <w:rPr>
          <w:spacing w:val="-1"/>
        </w:rPr>
        <w:t>е</w:t>
      </w:r>
      <w:r w:rsidRPr="00072D0C">
        <w:t>го об</w:t>
      </w:r>
      <w:r w:rsidRPr="00072D0C">
        <w:rPr>
          <w:spacing w:val="2"/>
        </w:rPr>
        <w:t>р</w:t>
      </w:r>
      <w:r w:rsidRPr="00072D0C">
        <w:rPr>
          <w:spacing w:val="-1"/>
        </w:rPr>
        <w:t>а</w:t>
      </w:r>
      <w:r w:rsidRPr="00072D0C">
        <w:t>зов</w:t>
      </w:r>
      <w:r w:rsidRPr="00072D0C">
        <w:rPr>
          <w:spacing w:val="-2"/>
        </w:rPr>
        <w:t>а</w:t>
      </w:r>
      <w:r w:rsidRPr="00072D0C">
        <w:t>ния</w:t>
      </w:r>
    </w:p>
    <w:p w:rsidR="00241079" w:rsidRPr="009A374B" w:rsidRDefault="00241079" w:rsidP="00241079">
      <w:pPr>
        <w:jc w:val="center"/>
      </w:pPr>
      <w:r w:rsidRPr="00072D0C">
        <w:t>С</w:t>
      </w:r>
      <w:r w:rsidRPr="00072D0C">
        <w:rPr>
          <w:spacing w:val="-1"/>
        </w:rPr>
        <w:t>а</w:t>
      </w:r>
      <w:r w:rsidRPr="00072D0C">
        <w:t>нк</w:t>
      </w:r>
      <w:r w:rsidRPr="00072D0C">
        <w:rPr>
          <w:spacing w:val="1"/>
        </w:rPr>
        <w:t>т</w:t>
      </w:r>
      <w:r w:rsidRPr="00072D0C">
        <w:rPr>
          <w:spacing w:val="-1"/>
        </w:rPr>
        <w:t>-</w:t>
      </w:r>
      <w:r w:rsidRPr="00072D0C">
        <w:t>П</w:t>
      </w:r>
      <w:r w:rsidRPr="00072D0C">
        <w:rPr>
          <w:spacing w:val="-2"/>
        </w:rPr>
        <w:t>е</w:t>
      </w:r>
      <w:r w:rsidRPr="00072D0C">
        <w:t>тер</w:t>
      </w:r>
      <w:r w:rsidRPr="00072D0C">
        <w:rPr>
          <w:spacing w:val="2"/>
        </w:rPr>
        <w:t>б</w:t>
      </w:r>
      <w:r w:rsidRPr="00072D0C">
        <w:rPr>
          <w:spacing w:val="-5"/>
        </w:rPr>
        <w:t>у</w:t>
      </w:r>
      <w:r w:rsidRPr="00072D0C">
        <w:t>рг</w:t>
      </w:r>
      <w:r w:rsidRPr="00072D0C">
        <w:rPr>
          <w:spacing w:val="-1"/>
        </w:rPr>
        <w:t>с</w:t>
      </w:r>
      <w:r w:rsidRPr="00072D0C">
        <w:t>кий горный</w:t>
      </w:r>
      <w:r w:rsidRPr="00072D0C">
        <w:rPr>
          <w:spacing w:val="2"/>
        </w:rPr>
        <w:t xml:space="preserve"> </w:t>
      </w:r>
      <w:r w:rsidRPr="00072D0C">
        <w:rPr>
          <w:spacing w:val="-8"/>
        </w:rPr>
        <w:t>у</w:t>
      </w:r>
      <w:r w:rsidRPr="00072D0C">
        <w:t>нив</w:t>
      </w:r>
      <w:r w:rsidRPr="00072D0C">
        <w:rPr>
          <w:spacing w:val="-2"/>
        </w:rPr>
        <w:t>е</w:t>
      </w:r>
      <w:r w:rsidRPr="00072D0C">
        <w:t>р</w:t>
      </w:r>
      <w:r w:rsidRPr="00072D0C">
        <w:rPr>
          <w:spacing w:val="-1"/>
        </w:rPr>
        <w:t>с</w:t>
      </w:r>
      <w:r w:rsidRPr="00072D0C">
        <w:t>итет</w:t>
      </w:r>
      <w:r>
        <w:br/>
        <w:t xml:space="preserve">императрицы Екатерины </w:t>
      </w:r>
      <w:r>
        <w:rPr>
          <w:lang w:val="en-US"/>
        </w:rPr>
        <w:t>II</w:t>
      </w:r>
    </w:p>
    <w:p w:rsidR="00241079" w:rsidRPr="009A374B" w:rsidRDefault="00241079" w:rsidP="00241079">
      <w:pPr>
        <w:jc w:val="center"/>
      </w:pPr>
    </w:p>
    <w:p w:rsidR="00241079" w:rsidRPr="00072D0C" w:rsidRDefault="00241079" w:rsidP="00241079">
      <w:pPr>
        <w:jc w:val="center"/>
      </w:pPr>
      <w:r w:rsidRPr="00072D0C">
        <w:t>К</w:t>
      </w:r>
      <w:r w:rsidRPr="00072D0C">
        <w:rPr>
          <w:spacing w:val="-1"/>
        </w:rPr>
        <w:t>а</w:t>
      </w:r>
      <w:r w:rsidRPr="00072D0C">
        <w:t>федра</w:t>
      </w:r>
      <w:r w:rsidRPr="00072D0C">
        <w:rPr>
          <w:spacing w:val="-1"/>
        </w:rPr>
        <w:t xml:space="preserve"> </w:t>
      </w:r>
      <w:r w:rsidRPr="00072D0C">
        <w:rPr>
          <w:spacing w:val="1"/>
        </w:rPr>
        <w:t>и</w:t>
      </w:r>
      <w:r w:rsidRPr="00072D0C">
        <w:t>нформ</w:t>
      </w:r>
      <w:r w:rsidRPr="00072D0C">
        <w:rPr>
          <w:spacing w:val="-2"/>
        </w:rPr>
        <w:t>а</w:t>
      </w:r>
      <w:r w:rsidRPr="00072D0C">
        <w:t>цио</w:t>
      </w:r>
      <w:r w:rsidRPr="00072D0C">
        <w:rPr>
          <w:spacing w:val="-2"/>
        </w:rPr>
        <w:t>н</w:t>
      </w:r>
      <w:r w:rsidRPr="00072D0C">
        <w:t>ных</w:t>
      </w:r>
      <w:r w:rsidRPr="00072D0C">
        <w:rPr>
          <w:spacing w:val="1"/>
        </w:rPr>
        <w:t xml:space="preserve"> </w:t>
      </w:r>
      <w:r w:rsidRPr="00072D0C">
        <w:rPr>
          <w:spacing w:val="-1"/>
        </w:rPr>
        <w:t>с</w:t>
      </w:r>
      <w:r w:rsidRPr="00072D0C">
        <w:t>и</w:t>
      </w:r>
      <w:r w:rsidRPr="00072D0C">
        <w:rPr>
          <w:spacing w:val="-1"/>
        </w:rPr>
        <w:t>с</w:t>
      </w:r>
      <w:r w:rsidRPr="00072D0C">
        <w:t>тем</w:t>
      </w:r>
      <w:r w:rsidRPr="00072D0C">
        <w:rPr>
          <w:spacing w:val="-1"/>
        </w:rPr>
        <w:t xml:space="preserve"> </w:t>
      </w:r>
      <w:r w:rsidRPr="00072D0C">
        <w:t>и в</w:t>
      </w:r>
      <w:r w:rsidRPr="00072D0C">
        <w:rPr>
          <w:spacing w:val="-1"/>
        </w:rPr>
        <w:t>ыч</w:t>
      </w:r>
      <w:r w:rsidRPr="00072D0C">
        <w:t>и</w:t>
      </w:r>
      <w:r w:rsidRPr="00072D0C">
        <w:rPr>
          <w:spacing w:val="-1"/>
        </w:rPr>
        <w:t>с</w:t>
      </w:r>
      <w:r w:rsidRPr="00072D0C">
        <w:t>л</w:t>
      </w:r>
      <w:r w:rsidRPr="00072D0C">
        <w:rPr>
          <w:spacing w:val="1"/>
        </w:rPr>
        <w:t>и</w:t>
      </w:r>
      <w:r w:rsidRPr="00072D0C">
        <w:rPr>
          <w:spacing w:val="-2"/>
        </w:rPr>
        <w:t>т</w:t>
      </w:r>
      <w:r w:rsidRPr="00072D0C">
        <w:rPr>
          <w:spacing w:val="-1"/>
        </w:rPr>
        <w:t>е</w:t>
      </w:r>
      <w:r w:rsidRPr="00072D0C">
        <w:t>льной т</w:t>
      </w:r>
      <w:r w:rsidRPr="00072D0C">
        <w:rPr>
          <w:spacing w:val="-3"/>
        </w:rPr>
        <w:t>е</w:t>
      </w:r>
      <w:r w:rsidRPr="00072D0C">
        <w:rPr>
          <w:spacing w:val="2"/>
        </w:rPr>
        <w:t>х</w:t>
      </w:r>
      <w:r w:rsidRPr="00072D0C">
        <w:rPr>
          <w:spacing w:val="-2"/>
        </w:rPr>
        <w:t>н</w:t>
      </w:r>
      <w:r w:rsidRPr="00072D0C">
        <w:t>и</w:t>
      </w:r>
      <w:r w:rsidRPr="00072D0C">
        <w:rPr>
          <w:spacing w:val="-2"/>
        </w:rPr>
        <w:t>к</w:t>
      </w:r>
      <w:r w:rsidRPr="00072D0C">
        <w:t>и</w:t>
      </w:r>
    </w:p>
    <w:p w:rsidR="00241079" w:rsidRPr="00072D0C" w:rsidRDefault="00241079" w:rsidP="00241079">
      <w:pPr>
        <w:jc w:val="center"/>
      </w:pPr>
    </w:p>
    <w:p w:rsidR="00241079" w:rsidRPr="00072D0C" w:rsidRDefault="00241079" w:rsidP="00241079">
      <w:pPr>
        <w:jc w:val="center"/>
        <w:rPr>
          <w:b/>
          <w:bCs/>
        </w:rPr>
      </w:pPr>
      <w:r>
        <w:rPr>
          <w:b/>
          <w:bCs/>
        </w:rPr>
        <w:t xml:space="preserve">КОНТРОЛЬНАЯ РАБОТА </w:t>
      </w:r>
    </w:p>
    <w:p w:rsidR="00241079" w:rsidRPr="00072D0C" w:rsidRDefault="00241079" w:rsidP="00241079">
      <w:pPr>
        <w:jc w:val="center"/>
      </w:pPr>
      <w:r>
        <w:t>(</w:t>
      </w:r>
      <w:r w:rsidRPr="00072D0C">
        <w:t>Практическ</w:t>
      </w:r>
      <w:r>
        <w:t xml:space="preserve">ие </w:t>
      </w:r>
      <w:r w:rsidRPr="00072D0C">
        <w:t>заняти</w:t>
      </w:r>
      <w:r>
        <w:t>я</w:t>
      </w:r>
      <w:r w:rsidRPr="00072D0C">
        <w:t xml:space="preserve"> № </w:t>
      </w:r>
      <w:r>
        <w:t>9-12)</w:t>
      </w:r>
    </w:p>
    <w:p w:rsidR="00241079" w:rsidRPr="00072D0C" w:rsidRDefault="00241079" w:rsidP="00241079">
      <w:pPr>
        <w:jc w:val="center"/>
      </w:pPr>
    </w:p>
    <w:p w:rsidR="00241079" w:rsidRPr="00072D0C" w:rsidRDefault="00241079" w:rsidP="00241079">
      <w:pPr>
        <w:jc w:val="center"/>
      </w:pPr>
    </w:p>
    <w:p w:rsidR="00241079" w:rsidRPr="00072D0C" w:rsidRDefault="00241079" w:rsidP="00241079">
      <w:pPr>
        <w:jc w:val="center"/>
      </w:pPr>
      <w:r w:rsidRPr="00072D0C">
        <w:t>По ди</w:t>
      </w:r>
      <w:r w:rsidRPr="00072D0C">
        <w:rPr>
          <w:spacing w:val="-1"/>
        </w:rPr>
        <w:t>с</w:t>
      </w:r>
      <w:r w:rsidRPr="00072D0C">
        <w:t>ци</w:t>
      </w:r>
      <w:r w:rsidRPr="00072D0C">
        <w:rPr>
          <w:spacing w:val="-2"/>
        </w:rPr>
        <w:t>п</w:t>
      </w:r>
      <w:r w:rsidRPr="00072D0C">
        <w:t>л</w:t>
      </w:r>
      <w:r w:rsidRPr="00072D0C">
        <w:rPr>
          <w:spacing w:val="1"/>
        </w:rPr>
        <w:t>и</w:t>
      </w:r>
      <w:r w:rsidRPr="00072D0C">
        <w:t>н</w:t>
      </w:r>
      <w:r w:rsidRPr="00072D0C">
        <w:rPr>
          <w:spacing w:val="-1"/>
        </w:rPr>
        <w:t>е</w:t>
      </w:r>
      <w:r w:rsidRPr="00072D0C">
        <w:t>:</w:t>
      </w:r>
    </w:p>
    <w:p w:rsidR="00241079" w:rsidRPr="009A374B" w:rsidRDefault="00241079" w:rsidP="00241079">
      <w:pPr>
        <w:jc w:val="center"/>
        <w:rPr>
          <w:b/>
          <w:bCs/>
          <w:u w:color="000000"/>
        </w:rPr>
      </w:pPr>
      <w:r>
        <w:rPr>
          <w:b/>
          <w:bCs/>
          <w:u w:color="000000"/>
        </w:rPr>
        <w:t>ОСНОВЫ ТЕХНОЛОГИИ ПРОИЗВОДСТВА</w:t>
      </w:r>
    </w:p>
    <w:p w:rsidR="00241079" w:rsidRDefault="00241079" w:rsidP="00241079">
      <w:pPr>
        <w:jc w:val="center"/>
      </w:pPr>
      <w:r w:rsidRPr="004C4E2C">
        <w:rPr>
          <w:b/>
          <w:bCs/>
        </w:rPr>
        <w:t>Т</w:t>
      </w:r>
      <w:r w:rsidRPr="004C4E2C">
        <w:rPr>
          <w:b/>
          <w:bCs/>
          <w:spacing w:val="-2"/>
        </w:rPr>
        <w:t>Е</w:t>
      </w:r>
      <w:r w:rsidRPr="004C4E2C">
        <w:rPr>
          <w:b/>
          <w:bCs/>
          <w:spacing w:val="-1"/>
        </w:rPr>
        <w:t>М</w:t>
      </w:r>
      <w:r w:rsidRPr="004C4E2C">
        <w:rPr>
          <w:b/>
          <w:bCs/>
        </w:rPr>
        <w:t>А</w:t>
      </w:r>
      <w:r w:rsidRPr="004C4E2C">
        <w:t>:</w:t>
      </w:r>
    </w:p>
    <w:p w:rsidR="00241079" w:rsidRPr="004C4E2C" w:rsidRDefault="00241079" w:rsidP="00241079">
      <w:pPr>
        <w:jc w:val="center"/>
      </w:pPr>
      <w:r>
        <w:t xml:space="preserve">Разработка имитационных математических моделей технологических процессов </w:t>
      </w:r>
    </w:p>
    <w:p w:rsidR="00241079" w:rsidRDefault="00241079" w:rsidP="00241079">
      <w:pPr>
        <w:jc w:val="center"/>
      </w:pPr>
    </w:p>
    <w:p w:rsidR="00241079" w:rsidRDefault="00241079" w:rsidP="00241079">
      <w:pPr>
        <w:jc w:val="center"/>
      </w:pPr>
    </w:p>
    <w:p w:rsidR="00241079" w:rsidRDefault="00241079" w:rsidP="00241079">
      <w:pPr>
        <w:jc w:val="center"/>
      </w:pPr>
    </w:p>
    <w:p w:rsidR="00241079" w:rsidRDefault="00241079" w:rsidP="00241079">
      <w:pPr>
        <w:jc w:val="center"/>
      </w:pPr>
    </w:p>
    <w:p w:rsidR="00241079" w:rsidRDefault="00241079" w:rsidP="00241079">
      <w:pPr>
        <w:jc w:val="center"/>
      </w:pPr>
    </w:p>
    <w:p w:rsidR="00241079" w:rsidRPr="0008444D" w:rsidRDefault="00241079" w:rsidP="00241079">
      <w:pPr>
        <w:jc w:val="center"/>
      </w:pPr>
    </w:p>
    <w:tbl>
      <w:tblPr>
        <w:tblStyle w:val="TableNormal"/>
        <w:tblW w:w="5000" w:type="pct"/>
        <w:tblLook w:val="01E0"/>
      </w:tblPr>
      <w:tblGrid>
        <w:gridCol w:w="2104"/>
        <w:gridCol w:w="3432"/>
        <w:gridCol w:w="2420"/>
        <w:gridCol w:w="2420"/>
      </w:tblGrid>
      <w:tr w:rsidR="00241079" w:rsidTr="001B0704">
        <w:trPr>
          <w:trHeight w:hRule="exact" w:val="378"/>
        </w:trPr>
        <w:tc>
          <w:tcPr>
            <w:tcW w:w="2668" w:type="pct"/>
            <w:gridSpan w:val="2"/>
          </w:tcPr>
          <w:p w:rsidR="00241079" w:rsidRPr="00D861A7" w:rsidRDefault="00241079" w:rsidP="00241079">
            <w:pPr>
              <w:pStyle w:val="TableParagraph"/>
              <w:spacing w:before="0" w:after="0"/>
              <w:rPr>
                <w:lang w:val="ru-RU"/>
              </w:rPr>
            </w:pPr>
            <w:r w:rsidRPr="00F20E4E">
              <w:rPr>
                <w:spacing w:val="-2"/>
              </w:rPr>
              <w:t>В</w:t>
            </w:r>
            <w:r w:rsidRPr="00F20E4E">
              <w:t>ыпол</w:t>
            </w:r>
            <w:r w:rsidRPr="00F20E4E">
              <w:rPr>
                <w:spacing w:val="1"/>
              </w:rPr>
              <w:t>н</w:t>
            </w:r>
            <w:r w:rsidRPr="00F20E4E">
              <w:t xml:space="preserve">ил: </w:t>
            </w:r>
            <w:r w:rsidRPr="00F20E4E">
              <w:rPr>
                <w:spacing w:val="-1"/>
              </w:rPr>
              <w:t>с</w:t>
            </w:r>
            <w:r w:rsidRPr="00F20E4E">
              <w:rPr>
                <w:spacing w:val="2"/>
              </w:rPr>
              <w:t>т</w:t>
            </w:r>
            <w:r w:rsidRPr="00F20E4E">
              <w:rPr>
                <w:spacing w:val="-8"/>
              </w:rPr>
              <w:t>у</w:t>
            </w:r>
            <w:r w:rsidRPr="00F20E4E">
              <w:t>д</w:t>
            </w:r>
            <w:r w:rsidRPr="00F20E4E">
              <w:rPr>
                <w:spacing w:val="-1"/>
              </w:rPr>
              <w:t>е</w:t>
            </w:r>
            <w:r w:rsidRPr="00F20E4E">
              <w:t xml:space="preserve">нт </w:t>
            </w:r>
            <w:proofErr w:type="spellStart"/>
            <w:r w:rsidRPr="00F20E4E">
              <w:t>гр</w:t>
            </w:r>
            <w:proofErr w:type="spellEnd"/>
            <w:r w:rsidRPr="00F20E4E">
              <w:t>.</w:t>
            </w:r>
            <w:r>
              <w:rPr>
                <w:lang w:val="ru-RU"/>
              </w:rPr>
              <w:t>_________</w:t>
            </w:r>
          </w:p>
        </w:tc>
        <w:tc>
          <w:tcPr>
            <w:tcW w:w="1166" w:type="pct"/>
          </w:tcPr>
          <w:p w:rsidR="00241079" w:rsidRPr="00F20E4E" w:rsidRDefault="00241079" w:rsidP="00241079">
            <w:pPr>
              <w:pStyle w:val="TableParagraph"/>
              <w:spacing w:before="0" w:after="0"/>
              <w:jc w:val="center"/>
            </w:pPr>
            <w:r w:rsidRPr="00F20E4E">
              <w:rPr>
                <w:u w:color="000000"/>
              </w:rPr>
              <w:t>__________</w:t>
            </w:r>
          </w:p>
        </w:tc>
        <w:tc>
          <w:tcPr>
            <w:tcW w:w="1166" w:type="pct"/>
          </w:tcPr>
          <w:p w:rsidR="00241079" w:rsidRPr="00F20E4E" w:rsidRDefault="00241079" w:rsidP="00241079">
            <w:pPr>
              <w:pStyle w:val="TableParagraph"/>
              <w:spacing w:before="0" w:after="0"/>
              <w:jc w:val="center"/>
            </w:pPr>
            <w:r w:rsidRPr="00F20E4E">
              <w:rPr>
                <w:spacing w:val="1"/>
              </w:rPr>
              <w:t>/</w:t>
            </w:r>
            <w:r w:rsidRPr="00F20E4E">
              <w:t xml:space="preserve">                        /</w:t>
            </w:r>
          </w:p>
        </w:tc>
      </w:tr>
      <w:tr w:rsidR="00241079" w:rsidRPr="005274D1" w:rsidTr="001B0704">
        <w:trPr>
          <w:trHeight w:hRule="exact" w:val="378"/>
        </w:trPr>
        <w:tc>
          <w:tcPr>
            <w:tcW w:w="2668" w:type="pct"/>
            <w:gridSpan w:val="2"/>
          </w:tcPr>
          <w:p w:rsidR="00241079" w:rsidRPr="005274D1" w:rsidRDefault="00241079" w:rsidP="00241079">
            <w:pPr>
              <w:pStyle w:val="TableParagraph"/>
              <w:spacing w:before="0" w:after="0"/>
              <w:jc w:val="center"/>
              <w:rPr>
                <w:sz w:val="16"/>
                <w:szCs w:val="16"/>
              </w:rPr>
            </w:pPr>
            <w:r w:rsidRPr="005274D1">
              <w:rPr>
                <w:sz w:val="16"/>
                <w:szCs w:val="16"/>
              </w:rPr>
              <w:t>(</w:t>
            </w:r>
            <w:proofErr w:type="spellStart"/>
            <w:r w:rsidRPr="005274D1">
              <w:rPr>
                <w:sz w:val="16"/>
                <w:szCs w:val="16"/>
              </w:rPr>
              <w:t>шифр</w:t>
            </w:r>
            <w:proofErr w:type="spellEnd"/>
            <w:r w:rsidRPr="005274D1">
              <w:rPr>
                <w:sz w:val="16"/>
                <w:szCs w:val="16"/>
              </w:rPr>
              <w:t xml:space="preserve"> </w:t>
            </w:r>
            <w:proofErr w:type="spellStart"/>
            <w:r w:rsidRPr="005274D1">
              <w:rPr>
                <w:sz w:val="16"/>
                <w:szCs w:val="16"/>
              </w:rPr>
              <w:t>г</w:t>
            </w:r>
            <w:r w:rsidRPr="005274D1">
              <w:rPr>
                <w:spacing w:val="2"/>
                <w:sz w:val="16"/>
                <w:szCs w:val="16"/>
              </w:rPr>
              <w:t>р</w:t>
            </w:r>
            <w:r w:rsidRPr="005274D1">
              <w:rPr>
                <w:spacing w:val="-5"/>
                <w:sz w:val="16"/>
                <w:szCs w:val="16"/>
              </w:rPr>
              <w:t>у</w:t>
            </w:r>
            <w:r w:rsidRPr="005274D1">
              <w:rPr>
                <w:sz w:val="16"/>
                <w:szCs w:val="16"/>
              </w:rPr>
              <w:t>ппы</w:t>
            </w:r>
            <w:proofErr w:type="spellEnd"/>
            <w:r w:rsidRPr="005274D1">
              <w:rPr>
                <w:sz w:val="16"/>
                <w:szCs w:val="16"/>
              </w:rPr>
              <w:t>)</w:t>
            </w:r>
          </w:p>
        </w:tc>
        <w:tc>
          <w:tcPr>
            <w:tcW w:w="1166" w:type="pct"/>
          </w:tcPr>
          <w:p w:rsidR="00241079" w:rsidRPr="005274D1" w:rsidRDefault="00241079" w:rsidP="00241079">
            <w:pPr>
              <w:pStyle w:val="TableParagraph"/>
              <w:tabs>
                <w:tab w:val="left" w:pos="524"/>
                <w:tab w:val="center" w:pos="1058"/>
              </w:tabs>
              <w:spacing w:before="0" w:after="0"/>
              <w:jc w:val="center"/>
              <w:rPr>
                <w:sz w:val="16"/>
                <w:szCs w:val="16"/>
              </w:rPr>
            </w:pPr>
            <w:r w:rsidRPr="005274D1">
              <w:rPr>
                <w:spacing w:val="-1"/>
                <w:sz w:val="16"/>
                <w:szCs w:val="16"/>
              </w:rPr>
              <w:t>(</w:t>
            </w:r>
            <w:proofErr w:type="spellStart"/>
            <w:r w:rsidRPr="005274D1">
              <w:rPr>
                <w:sz w:val="16"/>
                <w:szCs w:val="16"/>
              </w:rPr>
              <w:t>под</w:t>
            </w:r>
            <w:r w:rsidRPr="005274D1">
              <w:rPr>
                <w:spacing w:val="1"/>
                <w:sz w:val="16"/>
                <w:szCs w:val="16"/>
              </w:rPr>
              <w:t>п</w:t>
            </w:r>
            <w:r w:rsidRPr="005274D1">
              <w:rPr>
                <w:sz w:val="16"/>
                <w:szCs w:val="16"/>
              </w:rPr>
              <w:t>и</w:t>
            </w:r>
            <w:r w:rsidRPr="005274D1">
              <w:rPr>
                <w:spacing w:val="-1"/>
                <w:sz w:val="16"/>
                <w:szCs w:val="16"/>
              </w:rPr>
              <w:t>с</w:t>
            </w:r>
            <w:r w:rsidRPr="005274D1">
              <w:rPr>
                <w:sz w:val="16"/>
                <w:szCs w:val="16"/>
              </w:rPr>
              <w:t>ь</w:t>
            </w:r>
            <w:proofErr w:type="spellEnd"/>
            <w:r w:rsidRPr="005274D1">
              <w:rPr>
                <w:sz w:val="16"/>
                <w:szCs w:val="16"/>
              </w:rPr>
              <w:t>)</w:t>
            </w:r>
          </w:p>
        </w:tc>
        <w:tc>
          <w:tcPr>
            <w:tcW w:w="1166" w:type="pct"/>
          </w:tcPr>
          <w:p w:rsidR="00241079" w:rsidRPr="005274D1" w:rsidRDefault="00241079" w:rsidP="00241079">
            <w:pPr>
              <w:pStyle w:val="TableParagraph"/>
              <w:spacing w:before="0" w:after="0"/>
              <w:jc w:val="center"/>
              <w:rPr>
                <w:sz w:val="16"/>
                <w:szCs w:val="16"/>
              </w:rPr>
            </w:pPr>
            <w:r w:rsidRPr="005274D1">
              <w:rPr>
                <w:sz w:val="16"/>
                <w:szCs w:val="16"/>
              </w:rPr>
              <w:t>(</w:t>
            </w:r>
            <w:r w:rsidRPr="005274D1">
              <w:rPr>
                <w:spacing w:val="-1"/>
                <w:sz w:val="16"/>
                <w:szCs w:val="16"/>
              </w:rPr>
              <w:t>Ф</w:t>
            </w:r>
            <w:r w:rsidRPr="005274D1">
              <w:rPr>
                <w:sz w:val="16"/>
                <w:szCs w:val="16"/>
              </w:rPr>
              <w:t>.И.</w:t>
            </w:r>
            <w:r w:rsidRPr="005274D1">
              <w:rPr>
                <w:spacing w:val="-1"/>
                <w:sz w:val="16"/>
                <w:szCs w:val="16"/>
              </w:rPr>
              <w:t>О</w:t>
            </w:r>
            <w:r w:rsidRPr="005274D1">
              <w:rPr>
                <w:sz w:val="16"/>
                <w:szCs w:val="16"/>
              </w:rPr>
              <w:t>)</w:t>
            </w:r>
          </w:p>
        </w:tc>
      </w:tr>
      <w:tr w:rsidR="00241079" w:rsidRPr="005274D1" w:rsidTr="001B0704">
        <w:trPr>
          <w:trHeight w:hRule="exact" w:val="378"/>
        </w:trPr>
        <w:tc>
          <w:tcPr>
            <w:tcW w:w="2668" w:type="pct"/>
            <w:gridSpan w:val="2"/>
          </w:tcPr>
          <w:p w:rsidR="00241079" w:rsidRPr="005274D1" w:rsidRDefault="00241079" w:rsidP="00241079">
            <w:pPr>
              <w:pStyle w:val="TableParagraph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166" w:type="pct"/>
          </w:tcPr>
          <w:p w:rsidR="00241079" w:rsidRPr="005274D1" w:rsidRDefault="00241079" w:rsidP="00241079">
            <w:pPr>
              <w:pStyle w:val="TableParagraph"/>
              <w:tabs>
                <w:tab w:val="left" w:pos="524"/>
                <w:tab w:val="center" w:pos="1058"/>
              </w:tabs>
              <w:spacing w:before="0" w:after="0"/>
              <w:jc w:val="center"/>
              <w:rPr>
                <w:spacing w:val="-1"/>
                <w:sz w:val="16"/>
                <w:szCs w:val="16"/>
              </w:rPr>
            </w:pPr>
          </w:p>
        </w:tc>
        <w:tc>
          <w:tcPr>
            <w:tcW w:w="1166" w:type="pct"/>
          </w:tcPr>
          <w:p w:rsidR="00241079" w:rsidRPr="005274D1" w:rsidRDefault="00241079" w:rsidP="00241079">
            <w:pPr>
              <w:pStyle w:val="TableParagraph"/>
              <w:spacing w:before="0" w:after="0"/>
              <w:jc w:val="center"/>
              <w:rPr>
                <w:sz w:val="16"/>
                <w:szCs w:val="16"/>
              </w:rPr>
            </w:pPr>
          </w:p>
        </w:tc>
      </w:tr>
      <w:tr w:rsidR="00241079" w:rsidTr="001B0704">
        <w:trPr>
          <w:trHeight w:hRule="exact" w:val="378"/>
        </w:trPr>
        <w:tc>
          <w:tcPr>
            <w:tcW w:w="1014" w:type="pct"/>
          </w:tcPr>
          <w:p w:rsidR="00241079" w:rsidRPr="00F20E4E" w:rsidRDefault="00241079" w:rsidP="00241079">
            <w:pPr>
              <w:pStyle w:val="TableParagraph"/>
              <w:spacing w:before="0" w:after="0"/>
            </w:pPr>
            <w:r w:rsidRPr="00F20E4E">
              <w:t>Про</w:t>
            </w:r>
            <w:r w:rsidRPr="00F20E4E">
              <w:rPr>
                <w:spacing w:val="-1"/>
              </w:rPr>
              <w:t>ве</w:t>
            </w:r>
            <w:r w:rsidRPr="00F20E4E">
              <w:t>рил:</w:t>
            </w:r>
          </w:p>
        </w:tc>
        <w:tc>
          <w:tcPr>
            <w:tcW w:w="1654" w:type="pct"/>
          </w:tcPr>
          <w:p w:rsidR="00241079" w:rsidRPr="00F20E4E" w:rsidRDefault="00241079" w:rsidP="00241079">
            <w:pPr>
              <w:pStyle w:val="TableParagraph"/>
              <w:spacing w:before="0" w:after="0"/>
              <w:jc w:val="center"/>
            </w:pPr>
            <w:r w:rsidRPr="00F20E4E">
              <w:rPr>
                <w:u w:color="000000"/>
              </w:rPr>
              <w:t>доц</w:t>
            </w:r>
            <w:r w:rsidRPr="00F20E4E">
              <w:rPr>
                <w:spacing w:val="-1"/>
                <w:u w:color="000000"/>
              </w:rPr>
              <w:t>е</w:t>
            </w:r>
            <w:r w:rsidRPr="00F20E4E">
              <w:rPr>
                <w:u w:color="000000"/>
              </w:rPr>
              <w:t>нт</w:t>
            </w:r>
          </w:p>
        </w:tc>
        <w:tc>
          <w:tcPr>
            <w:tcW w:w="1166" w:type="pct"/>
          </w:tcPr>
          <w:p w:rsidR="00241079" w:rsidRPr="00F9285B" w:rsidRDefault="00241079" w:rsidP="00241079">
            <w:pPr>
              <w:pStyle w:val="TableParagraph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_______________</w:t>
            </w:r>
          </w:p>
        </w:tc>
        <w:tc>
          <w:tcPr>
            <w:tcW w:w="1166" w:type="pct"/>
          </w:tcPr>
          <w:p w:rsidR="00241079" w:rsidRPr="00F20E4E" w:rsidRDefault="00241079" w:rsidP="00241079">
            <w:pPr>
              <w:pStyle w:val="TableParagraph"/>
              <w:spacing w:before="0" w:after="0"/>
              <w:jc w:val="center"/>
            </w:pPr>
            <w:r w:rsidRPr="00F20E4E">
              <w:t>/</w:t>
            </w:r>
            <w:r w:rsidRPr="00F20E4E">
              <w:rPr>
                <w:u w:color="000000"/>
              </w:rPr>
              <w:t xml:space="preserve"> А.</w:t>
            </w:r>
            <w:r w:rsidRPr="00F20E4E">
              <w:rPr>
                <w:spacing w:val="-3"/>
                <w:u w:color="000000"/>
              </w:rPr>
              <w:t>В</w:t>
            </w:r>
            <w:r w:rsidRPr="00F20E4E">
              <w:rPr>
                <w:u w:color="000000"/>
              </w:rPr>
              <w:t>. Г</w:t>
            </w:r>
            <w:r w:rsidRPr="00F20E4E">
              <w:rPr>
                <w:spacing w:val="-5"/>
                <w:u w:color="000000"/>
              </w:rPr>
              <w:t>у</w:t>
            </w:r>
            <w:r w:rsidRPr="00F20E4E">
              <w:rPr>
                <w:u w:color="000000"/>
              </w:rPr>
              <w:t>рко /</w:t>
            </w:r>
          </w:p>
        </w:tc>
      </w:tr>
      <w:tr w:rsidR="00241079" w:rsidRPr="005274D1" w:rsidTr="001B0704">
        <w:trPr>
          <w:trHeight w:hRule="exact" w:val="378"/>
        </w:trPr>
        <w:tc>
          <w:tcPr>
            <w:tcW w:w="1014" w:type="pct"/>
          </w:tcPr>
          <w:p w:rsidR="00241079" w:rsidRPr="005274D1" w:rsidRDefault="00241079" w:rsidP="00241079">
            <w:pPr>
              <w:pStyle w:val="TableParagraph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54" w:type="pct"/>
          </w:tcPr>
          <w:p w:rsidR="00241079" w:rsidRPr="005274D1" w:rsidRDefault="00241079" w:rsidP="00241079">
            <w:pPr>
              <w:pStyle w:val="TableParagraph"/>
              <w:spacing w:before="0" w:after="0"/>
              <w:jc w:val="center"/>
              <w:rPr>
                <w:sz w:val="16"/>
                <w:szCs w:val="16"/>
              </w:rPr>
            </w:pPr>
            <w:r w:rsidRPr="005274D1">
              <w:rPr>
                <w:sz w:val="16"/>
                <w:szCs w:val="16"/>
              </w:rPr>
              <w:t>(</w:t>
            </w:r>
            <w:proofErr w:type="spellStart"/>
            <w:r w:rsidRPr="005274D1">
              <w:rPr>
                <w:sz w:val="16"/>
                <w:szCs w:val="16"/>
              </w:rPr>
              <w:t>должност</w:t>
            </w:r>
            <w:r w:rsidRPr="005274D1">
              <w:rPr>
                <w:spacing w:val="1"/>
                <w:sz w:val="16"/>
                <w:szCs w:val="16"/>
              </w:rPr>
              <w:t>ь</w:t>
            </w:r>
            <w:proofErr w:type="spellEnd"/>
            <w:r w:rsidRPr="005274D1">
              <w:rPr>
                <w:sz w:val="16"/>
                <w:szCs w:val="16"/>
              </w:rPr>
              <w:t>)</w:t>
            </w:r>
          </w:p>
        </w:tc>
        <w:tc>
          <w:tcPr>
            <w:tcW w:w="1166" w:type="pct"/>
          </w:tcPr>
          <w:p w:rsidR="00241079" w:rsidRPr="005274D1" w:rsidRDefault="00241079" w:rsidP="00241079">
            <w:pPr>
              <w:pStyle w:val="TableParagraph"/>
              <w:spacing w:before="0" w:after="0"/>
              <w:jc w:val="center"/>
              <w:rPr>
                <w:sz w:val="16"/>
                <w:szCs w:val="16"/>
              </w:rPr>
            </w:pPr>
            <w:r w:rsidRPr="005274D1">
              <w:rPr>
                <w:spacing w:val="-1"/>
                <w:sz w:val="16"/>
                <w:szCs w:val="16"/>
              </w:rPr>
              <w:t>(</w:t>
            </w:r>
            <w:proofErr w:type="spellStart"/>
            <w:r w:rsidRPr="005274D1">
              <w:rPr>
                <w:sz w:val="16"/>
                <w:szCs w:val="16"/>
              </w:rPr>
              <w:t>под</w:t>
            </w:r>
            <w:r w:rsidRPr="005274D1">
              <w:rPr>
                <w:spacing w:val="-1"/>
                <w:sz w:val="16"/>
                <w:szCs w:val="16"/>
              </w:rPr>
              <w:t>п</w:t>
            </w:r>
            <w:r w:rsidRPr="005274D1">
              <w:rPr>
                <w:sz w:val="16"/>
                <w:szCs w:val="16"/>
              </w:rPr>
              <w:t>и</w:t>
            </w:r>
            <w:r w:rsidRPr="005274D1">
              <w:rPr>
                <w:spacing w:val="-1"/>
                <w:sz w:val="16"/>
                <w:szCs w:val="16"/>
              </w:rPr>
              <w:t>с</w:t>
            </w:r>
            <w:r w:rsidRPr="005274D1">
              <w:rPr>
                <w:sz w:val="16"/>
                <w:szCs w:val="16"/>
              </w:rPr>
              <w:t>ь</w:t>
            </w:r>
            <w:proofErr w:type="spellEnd"/>
            <w:r w:rsidRPr="005274D1">
              <w:rPr>
                <w:sz w:val="16"/>
                <w:szCs w:val="16"/>
              </w:rPr>
              <w:t>)</w:t>
            </w:r>
          </w:p>
        </w:tc>
        <w:tc>
          <w:tcPr>
            <w:tcW w:w="1166" w:type="pct"/>
          </w:tcPr>
          <w:p w:rsidR="00241079" w:rsidRPr="005274D1" w:rsidRDefault="00241079" w:rsidP="00241079">
            <w:pPr>
              <w:pStyle w:val="TableParagraph"/>
              <w:spacing w:before="0" w:after="0"/>
              <w:jc w:val="center"/>
              <w:rPr>
                <w:sz w:val="16"/>
                <w:szCs w:val="16"/>
              </w:rPr>
            </w:pPr>
            <w:r w:rsidRPr="005274D1">
              <w:rPr>
                <w:sz w:val="16"/>
                <w:szCs w:val="16"/>
              </w:rPr>
              <w:t>(</w:t>
            </w:r>
            <w:r w:rsidRPr="005274D1">
              <w:rPr>
                <w:spacing w:val="-1"/>
                <w:sz w:val="16"/>
                <w:szCs w:val="16"/>
              </w:rPr>
              <w:t>Ф</w:t>
            </w:r>
            <w:r w:rsidRPr="005274D1">
              <w:rPr>
                <w:sz w:val="16"/>
                <w:szCs w:val="16"/>
              </w:rPr>
              <w:t>.И.</w:t>
            </w:r>
            <w:r w:rsidRPr="005274D1">
              <w:rPr>
                <w:spacing w:val="-1"/>
                <w:sz w:val="16"/>
                <w:szCs w:val="16"/>
              </w:rPr>
              <w:t>О</w:t>
            </w:r>
            <w:r w:rsidRPr="005274D1">
              <w:rPr>
                <w:sz w:val="16"/>
                <w:szCs w:val="16"/>
              </w:rPr>
              <w:t>.)</w:t>
            </w:r>
          </w:p>
        </w:tc>
      </w:tr>
    </w:tbl>
    <w:p w:rsidR="00241079" w:rsidRDefault="00241079" w:rsidP="00241079">
      <w:pPr>
        <w:spacing w:before="0" w:after="0"/>
        <w:jc w:val="center"/>
      </w:pPr>
      <w:r>
        <w:t>С</w:t>
      </w:r>
      <w:r>
        <w:rPr>
          <w:spacing w:val="-1"/>
        </w:rPr>
        <w:t>а</w:t>
      </w:r>
      <w:r>
        <w:t>нк</w:t>
      </w:r>
      <w:r>
        <w:rPr>
          <w:spacing w:val="1"/>
        </w:rPr>
        <w:t>т</w:t>
      </w:r>
      <w:r>
        <w:rPr>
          <w:spacing w:val="-1"/>
        </w:rPr>
        <w:t>-</w:t>
      </w:r>
      <w:r>
        <w:t>П</w:t>
      </w:r>
      <w:r>
        <w:rPr>
          <w:spacing w:val="-2"/>
        </w:rPr>
        <w:t>е</w:t>
      </w:r>
      <w:r>
        <w:t>тер</w:t>
      </w:r>
      <w:r>
        <w:rPr>
          <w:spacing w:val="2"/>
        </w:rPr>
        <w:t>б</w:t>
      </w:r>
      <w:r>
        <w:rPr>
          <w:spacing w:val="-5"/>
        </w:rPr>
        <w:t>у</w:t>
      </w:r>
      <w:r>
        <w:t>рг</w:t>
      </w:r>
    </w:p>
    <w:p w:rsidR="00241079" w:rsidRPr="005E17E3" w:rsidRDefault="00241079" w:rsidP="00241079">
      <w:pPr>
        <w:jc w:val="center"/>
      </w:pPr>
      <w:r>
        <w:t>2023</w:t>
      </w:r>
    </w:p>
    <w:p w:rsidR="00241079" w:rsidRDefault="00241079">
      <w:pPr>
        <w:keepNext w:val="0"/>
        <w:keepLines w:val="0"/>
        <w:spacing w:before="0" w:after="0"/>
        <w:ind w:firstLine="0"/>
        <w:contextualSpacing w:val="0"/>
        <w:jc w:val="left"/>
        <w:rPr>
          <w:b/>
        </w:rPr>
      </w:pPr>
      <w:r>
        <w:br w:type="page"/>
      </w:r>
    </w:p>
    <w:p w:rsidR="00241079" w:rsidRDefault="00241079" w:rsidP="006A619B">
      <w:pPr>
        <w:pStyle w:val="-0"/>
      </w:pPr>
      <w:r w:rsidRPr="00712261">
        <w:lastRenderedPageBreak/>
        <w:t xml:space="preserve">Задание №  1. </w:t>
      </w:r>
    </w:p>
    <w:p w:rsidR="00241079" w:rsidRDefault="00241079" w:rsidP="00241079">
      <w:r>
        <w:t>Повторить задание, рассмотрение в Практическом занятии 09P. Подготовить отчет согласно пла</w:t>
      </w:r>
      <w:r w:rsidRPr="00987849">
        <w:t>н</w:t>
      </w:r>
      <w:r>
        <w:t>у:</w:t>
      </w:r>
    </w:p>
    <w:p w:rsidR="00EA1712" w:rsidRDefault="00EA1712" w:rsidP="00EA1712">
      <w:pPr>
        <w:pStyle w:val="a"/>
        <w:numPr>
          <w:ilvl w:val="0"/>
          <w:numId w:val="28"/>
        </w:numPr>
      </w:pPr>
      <w:r>
        <w:t xml:space="preserve">построить таблицу последовательности 30 чисел. </w:t>
      </w:r>
    </w:p>
    <w:p w:rsidR="00EA1712" w:rsidRPr="00D85C13" w:rsidRDefault="00EA1712" w:rsidP="00EA1712">
      <w:pPr>
        <w:pStyle w:val="a"/>
        <w:numPr>
          <w:ilvl w:val="0"/>
          <w:numId w:val="28"/>
        </w:numPr>
      </w:pPr>
      <w:r>
        <w:t xml:space="preserve">Разработать схему алгоритма, </w:t>
      </w:r>
      <w:r w:rsidRPr="00A71C07">
        <w:t>https://drakonhub.com/</w:t>
      </w:r>
    </w:p>
    <w:p w:rsidR="00EA1712" w:rsidRDefault="00EA1712" w:rsidP="00EA1712">
      <w:pPr>
        <w:pStyle w:val="a"/>
        <w:numPr>
          <w:ilvl w:val="0"/>
          <w:numId w:val="28"/>
        </w:numPr>
      </w:pPr>
      <w:r>
        <w:t>Запрограммировать алгоритм на любом языке программирования.</w:t>
      </w:r>
      <w:r w:rsidRPr="00386DA7">
        <w:t xml:space="preserve"> </w:t>
      </w:r>
    </w:p>
    <w:p w:rsidR="00EA1712" w:rsidRDefault="00EA1712" w:rsidP="00EA1712">
      <w:pPr>
        <w:pStyle w:val="a"/>
        <w:numPr>
          <w:ilvl w:val="0"/>
          <w:numId w:val="28"/>
        </w:numPr>
      </w:pPr>
      <w:r>
        <w:t>Построить программно график</w:t>
      </w:r>
    </w:p>
    <w:p w:rsidR="00241079" w:rsidRDefault="00241079" w:rsidP="006A619B">
      <w:pPr>
        <w:pStyle w:val="-0"/>
      </w:pPr>
      <w:r w:rsidRPr="00712261">
        <w:t xml:space="preserve">Задание №  </w:t>
      </w:r>
      <w:r>
        <w:t>2</w:t>
      </w:r>
      <w:r w:rsidRPr="00712261">
        <w:t xml:space="preserve">. </w:t>
      </w:r>
    </w:p>
    <w:p w:rsidR="00241079" w:rsidRDefault="00241079" w:rsidP="00241079">
      <w:r>
        <w:t>Выполнить задание, рассмотрение в Практическом занятии 10P. Подготовить отчет согласно пла</w:t>
      </w:r>
      <w:r w:rsidRPr="00241079">
        <w:t>н</w:t>
      </w:r>
      <w:r>
        <w:t>у:</w:t>
      </w:r>
    </w:p>
    <w:p w:rsidR="00EA1712" w:rsidRDefault="00EA1712" w:rsidP="00EA1712">
      <w:pPr>
        <w:pStyle w:val="a"/>
        <w:numPr>
          <w:ilvl w:val="0"/>
          <w:numId w:val="29"/>
        </w:numPr>
      </w:pPr>
      <w:r>
        <w:t xml:space="preserve">построить таблицу последовательности 30 чисел. </w:t>
      </w:r>
    </w:p>
    <w:p w:rsidR="00EA1712" w:rsidRPr="00D85C13" w:rsidRDefault="00EA1712" w:rsidP="00EA1712">
      <w:pPr>
        <w:pStyle w:val="a"/>
        <w:numPr>
          <w:ilvl w:val="0"/>
          <w:numId w:val="29"/>
        </w:numPr>
      </w:pPr>
      <w:r>
        <w:t xml:space="preserve">Разработать схему алгоритма, </w:t>
      </w:r>
      <w:r w:rsidRPr="00A71C07">
        <w:t>https://drakonhub.com/</w:t>
      </w:r>
    </w:p>
    <w:p w:rsidR="00EA1712" w:rsidRDefault="00EA1712" w:rsidP="00EA1712">
      <w:pPr>
        <w:pStyle w:val="a"/>
        <w:numPr>
          <w:ilvl w:val="0"/>
          <w:numId w:val="29"/>
        </w:numPr>
      </w:pPr>
      <w:r>
        <w:t>Запрограммировать алгоритм на любом языке программирования.</w:t>
      </w:r>
      <w:r w:rsidRPr="00386DA7">
        <w:t xml:space="preserve"> </w:t>
      </w:r>
    </w:p>
    <w:p w:rsidR="00EA1712" w:rsidRDefault="00EA1712" w:rsidP="00EA1712">
      <w:pPr>
        <w:pStyle w:val="a"/>
        <w:numPr>
          <w:ilvl w:val="0"/>
          <w:numId w:val="29"/>
        </w:numPr>
      </w:pPr>
      <w:r>
        <w:t>Построить программно график</w:t>
      </w:r>
    </w:p>
    <w:p w:rsidR="00241079" w:rsidRDefault="00241079" w:rsidP="006A619B">
      <w:pPr>
        <w:pStyle w:val="-0"/>
      </w:pPr>
      <w:r w:rsidRPr="00712261">
        <w:t xml:space="preserve">Задание №  </w:t>
      </w:r>
      <w:r>
        <w:t>3</w:t>
      </w:r>
      <w:r w:rsidRPr="00712261">
        <w:t xml:space="preserve">. </w:t>
      </w:r>
    </w:p>
    <w:p w:rsidR="00241079" w:rsidRDefault="00241079" w:rsidP="00CD351A">
      <w:r>
        <w:t>Выполнить задание, рассмотрение в Практическом занятии 11P. Подготовить отчет согласно пла</w:t>
      </w:r>
      <w:r w:rsidRPr="00241079">
        <w:t>н</w:t>
      </w:r>
      <w:r>
        <w:t>у:</w:t>
      </w:r>
    </w:p>
    <w:p w:rsidR="00EA1712" w:rsidRDefault="00EA1712" w:rsidP="00EA1712">
      <w:pPr>
        <w:pStyle w:val="a"/>
        <w:numPr>
          <w:ilvl w:val="0"/>
          <w:numId w:val="30"/>
        </w:numPr>
      </w:pPr>
      <w:r>
        <w:t xml:space="preserve">построить таблицу последовательности 30 чисел. </w:t>
      </w:r>
    </w:p>
    <w:p w:rsidR="00EA1712" w:rsidRPr="00D85C13" w:rsidRDefault="00EA1712" w:rsidP="00EA1712">
      <w:pPr>
        <w:pStyle w:val="a"/>
        <w:numPr>
          <w:ilvl w:val="0"/>
          <w:numId w:val="30"/>
        </w:numPr>
      </w:pPr>
      <w:r>
        <w:t xml:space="preserve">Разработать схему алгоритма, </w:t>
      </w:r>
      <w:r w:rsidRPr="00A71C07">
        <w:t>https://drakonhub.com/</w:t>
      </w:r>
    </w:p>
    <w:p w:rsidR="00EA1712" w:rsidRDefault="00EA1712" w:rsidP="00EA1712">
      <w:pPr>
        <w:pStyle w:val="a"/>
        <w:numPr>
          <w:ilvl w:val="0"/>
          <w:numId w:val="30"/>
        </w:numPr>
      </w:pPr>
      <w:r>
        <w:t>Запрограммировать алгоритм на любом языке программирования.</w:t>
      </w:r>
      <w:r w:rsidRPr="00386DA7">
        <w:t xml:space="preserve"> </w:t>
      </w:r>
    </w:p>
    <w:p w:rsidR="00EA1712" w:rsidRDefault="00EA1712" w:rsidP="00EA1712">
      <w:pPr>
        <w:pStyle w:val="a"/>
        <w:numPr>
          <w:ilvl w:val="0"/>
          <w:numId w:val="30"/>
        </w:numPr>
      </w:pPr>
      <w:r>
        <w:t>Построить программно график</w:t>
      </w:r>
    </w:p>
    <w:p w:rsidR="00241079" w:rsidRDefault="00241079" w:rsidP="006A619B">
      <w:pPr>
        <w:pStyle w:val="-0"/>
      </w:pPr>
      <w:r w:rsidRPr="00712261">
        <w:t xml:space="preserve">Задание №  </w:t>
      </w:r>
      <w:r>
        <w:t>4</w:t>
      </w:r>
      <w:r w:rsidRPr="00712261">
        <w:t xml:space="preserve">. </w:t>
      </w:r>
    </w:p>
    <w:p w:rsidR="00241079" w:rsidRDefault="00241079" w:rsidP="00241079">
      <w:r>
        <w:t>Выполнить задание, рассмотрение в Практическом занятии 12P. Подготовить отчет согласно пла</w:t>
      </w:r>
      <w:r w:rsidRPr="00241079">
        <w:t>н</w:t>
      </w:r>
      <w:r>
        <w:t>у:</w:t>
      </w:r>
    </w:p>
    <w:p w:rsidR="00EA1712" w:rsidRDefault="00EA1712" w:rsidP="00EA1712">
      <w:pPr>
        <w:pStyle w:val="a"/>
        <w:numPr>
          <w:ilvl w:val="0"/>
          <w:numId w:val="31"/>
        </w:numPr>
      </w:pPr>
      <w:r>
        <w:t xml:space="preserve">построить таблицу последовательности 30 чисел. </w:t>
      </w:r>
    </w:p>
    <w:p w:rsidR="00EA1712" w:rsidRPr="00D85C13" w:rsidRDefault="00EA1712" w:rsidP="00EA1712">
      <w:pPr>
        <w:pStyle w:val="a"/>
        <w:numPr>
          <w:ilvl w:val="0"/>
          <w:numId w:val="31"/>
        </w:numPr>
      </w:pPr>
      <w:r>
        <w:t xml:space="preserve">Разработать схему алгоритма, </w:t>
      </w:r>
      <w:r w:rsidRPr="00A71C07">
        <w:t>https://drakonhub.com/</w:t>
      </w:r>
    </w:p>
    <w:p w:rsidR="00EA1712" w:rsidRDefault="00EA1712" w:rsidP="00EA1712">
      <w:pPr>
        <w:pStyle w:val="a"/>
        <w:numPr>
          <w:ilvl w:val="0"/>
          <w:numId w:val="31"/>
        </w:numPr>
      </w:pPr>
      <w:r>
        <w:t>Запрограммировать алгоритм на любом языке программирования.</w:t>
      </w:r>
      <w:r w:rsidRPr="00386DA7">
        <w:t xml:space="preserve"> </w:t>
      </w:r>
    </w:p>
    <w:p w:rsidR="00EA1712" w:rsidRDefault="00EA1712" w:rsidP="00EA1712">
      <w:pPr>
        <w:pStyle w:val="a"/>
        <w:numPr>
          <w:ilvl w:val="0"/>
          <w:numId w:val="31"/>
        </w:numPr>
      </w:pPr>
      <w:r>
        <w:t>Построить программно график</w:t>
      </w:r>
    </w:p>
    <w:sectPr w:rsidR="00EA1712" w:rsidSect="001E60C8">
      <w:headerReference w:type="even" r:id="rId22"/>
      <w:footerReference w:type="even" r:id="rId23"/>
      <w:pgSz w:w="11907" w:h="16839" w:code="9"/>
      <w:pgMar w:top="624" w:right="510" w:bottom="624" w:left="1021" w:header="0" w:footer="34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1ECE" w:rsidRDefault="00941ECE" w:rsidP="008A6485">
      <w:r>
        <w:separator/>
      </w:r>
    </w:p>
  </w:endnote>
  <w:endnote w:type="continuationSeparator" w:id="0">
    <w:p w:rsidR="00941ECE" w:rsidRDefault="00941ECE" w:rsidP="008A64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920" w:rsidRDefault="00C91920" w:rsidP="008A6485">
    <w:pPr>
      <w:pStyle w:val="ac"/>
    </w:pPr>
  </w:p>
  <w:p w:rsidR="00C91920" w:rsidRDefault="00C91920" w:rsidP="008A6485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1ECE" w:rsidRDefault="00941ECE" w:rsidP="008A6485">
      <w:r>
        <w:separator/>
      </w:r>
    </w:p>
  </w:footnote>
  <w:footnote w:type="continuationSeparator" w:id="0">
    <w:p w:rsidR="00941ECE" w:rsidRDefault="00941ECE" w:rsidP="008A64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920" w:rsidRDefault="00C91920" w:rsidP="008A6485">
    <w:pPr>
      <w:pStyle w:val="aa"/>
    </w:pPr>
  </w:p>
  <w:p w:rsidR="00C91920" w:rsidRDefault="00C91920" w:rsidP="008A6485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E38BA"/>
    <w:multiLevelType w:val="hybridMultilevel"/>
    <w:tmpl w:val="056098A6"/>
    <w:lvl w:ilvl="0" w:tplc="B87843AE">
      <w:start w:val="1"/>
      <w:numFmt w:val="decimal"/>
      <w:pStyle w:val="a"/>
      <w:suff w:val="space"/>
      <w:lvlText w:val="%1."/>
      <w:lvlJc w:val="left"/>
      <w:pPr>
        <w:ind w:left="0" w:firstLine="6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2614" w:hanging="360"/>
      </w:pPr>
    </w:lvl>
    <w:lvl w:ilvl="2" w:tplc="0419001B" w:tentative="1">
      <w:start w:val="1"/>
      <w:numFmt w:val="lowerRoman"/>
      <w:lvlText w:val="%3."/>
      <w:lvlJc w:val="right"/>
      <w:pPr>
        <w:ind w:left="3334" w:hanging="180"/>
      </w:pPr>
    </w:lvl>
    <w:lvl w:ilvl="3" w:tplc="0419000F" w:tentative="1">
      <w:start w:val="1"/>
      <w:numFmt w:val="decimal"/>
      <w:lvlText w:val="%4."/>
      <w:lvlJc w:val="left"/>
      <w:pPr>
        <w:ind w:left="4054" w:hanging="360"/>
      </w:pPr>
    </w:lvl>
    <w:lvl w:ilvl="4" w:tplc="04190019" w:tentative="1">
      <w:start w:val="1"/>
      <w:numFmt w:val="lowerLetter"/>
      <w:lvlText w:val="%5."/>
      <w:lvlJc w:val="left"/>
      <w:pPr>
        <w:ind w:left="4774" w:hanging="360"/>
      </w:pPr>
    </w:lvl>
    <w:lvl w:ilvl="5" w:tplc="0419001B" w:tentative="1">
      <w:start w:val="1"/>
      <w:numFmt w:val="lowerRoman"/>
      <w:lvlText w:val="%6."/>
      <w:lvlJc w:val="right"/>
      <w:pPr>
        <w:ind w:left="5494" w:hanging="180"/>
      </w:pPr>
    </w:lvl>
    <w:lvl w:ilvl="6" w:tplc="0419000F" w:tentative="1">
      <w:start w:val="1"/>
      <w:numFmt w:val="decimal"/>
      <w:lvlText w:val="%7."/>
      <w:lvlJc w:val="left"/>
      <w:pPr>
        <w:ind w:left="6214" w:hanging="360"/>
      </w:pPr>
    </w:lvl>
    <w:lvl w:ilvl="7" w:tplc="04190019" w:tentative="1">
      <w:start w:val="1"/>
      <w:numFmt w:val="lowerLetter"/>
      <w:lvlText w:val="%8."/>
      <w:lvlJc w:val="left"/>
      <w:pPr>
        <w:ind w:left="6934" w:hanging="360"/>
      </w:pPr>
    </w:lvl>
    <w:lvl w:ilvl="8" w:tplc="0419001B" w:tentative="1">
      <w:start w:val="1"/>
      <w:numFmt w:val="lowerRoman"/>
      <w:lvlText w:val="%9."/>
      <w:lvlJc w:val="right"/>
      <w:pPr>
        <w:ind w:left="7654" w:hanging="180"/>
      </w:pPr>
    </w:lvl>
  </w:abstractNum>
  <w:abstractNum w:abstractNumId="1">
    <w:nsid w:val="03657159"/>
    <w:multiLevelType w:val="hybridMultilevel"/>
    <w:tmpl w:val="4176CD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3A87C78"/>
    <w:multiLevelType w:val="hybridMultilevel"/>
    <w:tmpl w:val="9490C1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55D5416"/>
    <w:multiLevelType w:val="hybridMultilevel"/>
    <w:tmpl w:val="0D12D8E2"/>
    <w:lvl w:ilvl="0" w:tplc="DCE4CB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85EEFD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5904F5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D5CE7A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9B06AD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970A07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F483FD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3BC2B6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D60AE7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7D204B5"/>
    <w:multiLevelType w:val="hybridMultilevel"/>
    <w:tmpl w:val="7F660628"/>
    <w:lvl w:ilvl="0" w:tplc="D7B614E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210646E2" w:tentative="1">
      <w:start w:val="1"/>
      <w:numFmt w:val="lowerLetter"/>
      <w:lvlText w:val="%2."/>
      <w:lvlJc w:val="left"/>
      <w:pPr>
        <w:ind w:left="1440" w:hanging="360"/>
      </w:pPr>
    </w:lvl>
    <w:lvl w:ilvl="2" w:tplc="BEF20540" w:tentative="1">
      <w:start w:val="1"/>
      <w:numFmt w:val="lowerRoman"/>
      <w:lvlText w:val="%3."/>
      <w:lvlJc w:val="right"/>
      <w:pPr>
        <w:ind w:left="2160" w:hanging="180"/>
      </w:pPr>
    </w:lvl>
    <w:lvl w:ilvl="3" w:tplc="B1B02A4A" w:tentative="1">
      <w:start w:val="1"/>
      <w:numFmt w:val="decimal"/>
      <w:lvlText w:val="%4."/>
      <w:lvlJc w:val="left"/>
      <w:pPr>
        <w:ind w:left="2880" w:hanging="360"/>
      </w:pPr>
    </w:lvl>
    <w:lvl w:ilvl="4" w:tplc="9C26DD1C" w:tentative="1">
      <w:start w:val="1"/>
      <w:numFmt w:val="lowerLetter"/>
      <w:lvlText w:val="%5."/>
      <w:lvlJc w:val="left"/>
      <w:pPr>
        <w:ind w:left="3600" w:hanging="360"/>
      </w:pPr>
    </w:lvl>
    <w:lvl w:ilvl="5" w:tplc="00FAE5F8" w:tentative="1">
      <w:start w:val="1"/>
      <w:numFmt w:val="lowerRoman"/>
      <w:lvlText w:val="%6."/>
      <w:lvlJc w:val="right"/>
      <w:pPr>
        <w:ind w:left="4320" w:hanging="180"/>
      </w:pPr>
    </w:lvl>
    <w:lvl w:ilvl="6" w:tplc="1F30B9F2" w:tentative="1">
      <w:start w:val="1"/>
      <w:numFmt w:val="decimal"/>
      <w:lvlText w:val="%7."/>
      <w:lvlJc w:val="left"/>
      <w:pPr>
        <w:ind w:left="5040" w:hanging="360"/>
      </w:pPr>
    </w:lvl>
    <w:lvl w:ilvl="7" w:tplc="F9889494" w:tentative="1">
      <w:start w:val="1"/>
      <w:numFmt w:val="lowerLetter"/>
      <w:lvlText w:val="%8."/>
      <w:lvlJc w:val="left"/>
      <w:pPr>
        <w:ind w:left="5760" w:hanging="360"/>
      </w:pPr>
    </w:lvl>
    <w:lvl w:ilvl="8" w:tplc="7ED2D4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791860"/>
    <w:multiLevelType w:val="hybridMultilevel"/>
    <w:tmpl w:val="3A24E8AE"/>
    <w:lvl w:ilvl="0" w:tplc="CD26A0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C216740"/>
    <w:multiLevelType w:val="hybridMultilevel"/>
    <w:tmpl w:val="F51A9A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4BC0C25"/>
    <w:multiLevelType w:val="hybridMultilevel"/>
    <w:tmpl w:val="468E2F24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436A16"/>
    <w:multiLevelType w:val="hybridMultilevel"/>
    <w:tmpl w:val="0B341668"/>
    <w:lvl w:ilvl="0" w:tplc="3924AC18">
      <w:start w:val="1"/>
      <w:numFmt w:val="bullet"/>
      <w:pStyle w:val="-"/>
      <w:suff w:val="space"/>
      <w:lvlText w:val=""/>
      <w:lvlJc w:val="left"/>
      <w:pPr>
        <w:ind w:left="0" w:firstLine="680"/>
      </w:pPr>
      <w:rPr>
        <w:rFonts w:ascii="Symbol" w:hAnsi="Symbol" w:hint="default"/>
      </w:rPr>
    </w:lvl>
    <w:lvl w:ilvl="1" w:tplc="9EDCE1B0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A6349B84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A6EC5262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DC568578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F5542A88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25B84E06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9E884530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D5942F56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9">
    <w:nsid w:val="2A761BCB"/>
    <w:multiLevelType w:val="hybridMultilevel"/>
    <w:tmpl w:val="F51A9A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054458D"/>
    <w:multiLevelType w:val="hybridMultilevel"/>
    <w:tmpl w:val="01ECF42A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4E1A97"/>
    <w:multiLevelType w:val="hybridMultilevel"/>
    <w:tmpl w:val="F51A9A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A5622BD"/>
    <w:multiLevelType w:val="hybridMultilevel"/>
    <w:tmpl w:val="DBEC655A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0613B6"/>
    <w:multiLevelType w:val="hybridMultilevel"/>
    <w:tmpl w:val="BE928766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242E00"/>
    <w:multiLevelType w:val="hybridMultilevel"/>
    <w:tmpl w:val="F1A02D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3EE3D20"/>
    <w:multiLevelType w:val="hybridMultilevel"/>
    <w:tmpl w:val="F51A9A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6BD082B"/>
    <w:multiLevelType w:val="hybridMultilevel"/>
    <w:tmpl w:val="F342F4E6"/>
    <w:lvl w:ilvl="0" w:tplc="C0FE602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3CFCF1D0" w:tentative="1">
      <w:start w:val="1"/>
      <w:numFmt w:val="lowerLetter"/>
      <w:lvlText w:val="%2."/>
      <w:lvlJc w:val="left"/>
      <w:pPr>
        <w:ind w:left="1440" w:hanging="360"/>
      </w:pPr>
    </w:lvl>
    <w:lvl w:ilvl="2" w:tplc="465A4DF6" w:tentative="1">
      <w:start w:val="1"/>
      <w:numFmt w:val="lowerRoman"/>
      <w:lvlText w:val="%3."/>
      <w:lvlJc w:val="right"/>
      <w:pPr>
        <w:ind w:left="2160" w:hanging="180"/>
      </w:pPr>
    </w:lvl>
    <w:lvl w:ilvl="3" w:tplc="3E689F66" w:tentative="1">
      <w:start w:val="1"/>
      <w:numFmt w:val="decimal"/>
      <w:lvlText w:val="%4."/>
      <w:lvlJc w:val="left"/>
      <w:pPr>
        <w:ind w:left="2880" w:hanging="360"/>
      </w:pPr>
    </w:lvl>
    <w:lvl w:ilvl="4" w:tplc="B002C49C" w:tentative="1">
      <w:start w:val="1"/>
      <w:numFmt w:val="lowerLetter"/>
      <w:lvlText w:val="%5."/>
      <w:lvlJc w:val="left"/>
      <w:pPr>
        <w:ind w:left="3600" w:hanging="360"/>
      </w:pPr>
    </w:lvl>
    <w:lvl w:ilvl="5" w:tplc="3852F8D6" w:tentative="1">
      <w:start w:val="1"/>
      <w:numFmt w:val="lowerRoman"/>
      <w:lvlText w:val="%6."/>
      <w:lvlJc w:val="right"/>
      <w:pPr>
        <w:ind w:left="4320" w:hanging="180"/>
      </w:pPr>
    </w:lvl>
    <w:lvl w:ilvl="6" w:tplc="D9D8BDA8" w:tentative="1">
      <w:start w:val="1"/>
      <w:numFmt w:val="decimal"/>
      <w:lvlText w:val="%7."/>
      <w:lvlJc w:val="left"/>
      <w:pPr>
        <w:ind w:left="5040" w:hanging="360"/>
      </w:pPr>
    </w:lvl>
    <w:lvl w:ilvl="7" w:tplc="5546C10A" w:tentative="1">
      <w:start w:val="1"/>
      <w:numFmt w:val="lowerLetter"/>
      <w:lvlText w:val="%8."/>
      <w:lvlJc w:val="left"/>
      <w:pPr>
        <w:ind w:left="5760" w:hanging="360"/>
      </w:pPr>
    </w:lvl>
    <w:lvl w:ilvl="8" w:tplc="137022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940F03"/>
    <w:multiLevelType w:val="hybridMultilevel"/>
    <w:tmpl w:val="F51A9A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59141F35"/>
    <w:multiLevelType w:val="hybridMultilevel"/>
    <w:tmpl w:val="FD60F73A"/>
    <w:lvl w:ilvl="0" w:tplc="C0FE6020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3CFCF1D0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465A4DF6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3E689F66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B002C49C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3852F8D6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D9D8BDA8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5546C10A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370222A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9">
    <w:nsid w:val="597E70C7"/>
    <w:multiLevelType w:val="hybridMultilevel"/>
    <w:tmpl w:val="BAB2C6F2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3E076F"/>
    <w:multiLevelType w:val="hybridMultilevel"/>
    <w:tmpl w:val="CD720F3C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D01B71"/>
    <w:multiLevelType w:val="hybridMultilevel"/>
    <w:tmpl w:val="F51A9A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63D9585D"/>
    <w:multiLevelType w:val="hybridMultilevel"/>
    <w:tmpl w:val="63FC3DE0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555D0F"/>
    <w:multiLevelType w:val="multilevel"/>
    <w:tmpl w:val="041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4">
    <w:nsid w:val="76E212BB"/>
    <w:multiLevelType w:val="hybridMultilevel"/>
    <w:tmpl w:val="0BB4579C"/>
    <w:lvl w:ilvl="0" w:tplc="87B6F5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7B065FDF"/>
    <w:multiLevelType w:val="hybridMultilevel"/>
    <w:tmpl w:val="4F60A206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B23EF0"/>
    <w:multiLevelType w:val="hybridMultilevel"/>
    <w:tmpl w:val="5B5672E0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8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18"/>
  </w:num>
  <w:num w:numId="6">
    <w:abstractNumId w:val="25"/>
  </w:num>
  <w:num w:numId="7">
    <w:abstractNumId w:val="10"/>
  </w:num>
  <w:num w:numId="8">
    <w:abstractNumId w:val="20"/>
  </w:num>
  <w:num w:numId="9">
    <w:abstractNumId w:val="26"/>
  </w:num>
  <w:num w:numId="10">
    <w:abstractNumId w:val="12"/>
  </w:num>
  <w:num w:numId="11">
    <w:abstractNumId w:val="13"/>
  </w:num>
  <w:num w:numId="12">
    <w:abstractNumId w:val="19"/>
  </w:num>
  <w:num w:numId="13">
    <w:abstractNumId w:val="22"/>
  </w:num>
  <w:num w:numId="14">
    <w:abstractNumId w:val="7"/>
  </w:num>
  <w:num w:numId="15">
    <w:abstractNumId w:val="5"/>
  </w:num>
  <w:num w:numId="16">
    <w:abstractNumId w:val="4"/>
  </w:num>
  <w:num w:numId="17">
    <w:abstractNumId w:val="16"/>
  </w:num>
  <w:num w:numId="18">
    <w:abstractNumId w:val="24"/>
  </w:num>
  <w:num w:numId="19">
    <w:abstractNumId w:val="1"/>
  </w:num>
  <w:num w:numId="20">
    <w:abstractNumId w:val="2"/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0"/>
    <w:lvlOverride w:ilvl="0">
      <w:startOverride w:val="1"/>
    </w:lvlOverride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9"/>
  </w:num>
  <w:num w:numId="28">
    <w:abstractNumId w:val="17"/>
  </w:num>
  <w:num w:numId="29">
    <w:abstractNumId w:val="6"/>
  </w:num>
  <w:num w:numId="30">
    <w:abstractNumId w:val="15"/>
  </w:num>
  <w:num w:numId="31">
    <w:abstractNumId w:val="11"/>
  </w:num>
  <w:num w:numId="32">
    <w:abstractNumId w:val="21"/>
  </w:num>
  <w:num w:numId="33">
    <w:abstractNumId w:val="3"/>
  </w:num>
  <w:num w:numId="34">
    <w:abstractNumId w:val="14"/>
  </w:num>
  <w:num w:numId="35">
    <w:abstractNumId w:val="0"/>
    <w:lvlOverride w:ilvl="0">
      <w:startOverride w:val="1"/>
    </w:lvlOverride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mirrorMargins/>
  <w:proofState w:spelling="clean" w:grammar="clean"/>
  <w:attachedTemplate r:id="rId1"/>
  <w:defaultTabStop w:val="708"/>
  <w:hyphenationZone w:val="357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A946DD"/>
    <w:rsid w:val="000002AD"/>
    <w:rsid w:val="00000485"/>
    <w:rsid w:val="00001208"/>
    <w:rsid w:val="000018C3"/>
    <w:rsid w:val="00001ABA"/>
    <w:rsid w:val="00002600"/>
    <w:rsid w:val="00003173"/>
    <w:rsid w:val="00003239"/>
    <w:rsid w:val="00006B18"/>
    <w:rsid w:val="00006B96"/>
    <w:rsid w:val="00007632"/>
    <w:rsid w:val="00010AB6"/>
    <w:rsid w:val="000126DC"/>
    <w:rsid w:val="000141FA"/>
    <w:rsid w:val="000145CC"/>
    <w:rsid w:val="0001797D"/>
    <w:rsid w:val="00023522"/>
    <w:rsid w:val="000241E0"/>
    <w:rsid w:val="00025807"/>
    <w:rsid w:val="00032DAB"/>
    <w:rsid w:val="00033F59"/>
    <w:rsid w:val="00035CA9"/>
    <w:rsid w:val="0003747E"/>
    <w:rsid w:val="000375BB"/>
    <w:rsid w:val="00040467"/>
    <w:rsid w:val="0004053D"/>
    <w:rsid w:val="000410C8"/>
    <w:rsid w:val="0004370B"/>
    <w:rsid w:val="00045771"/>
    <w:rsid w:val="00046FE2"/>
    <w:rsid w:val="0005005D"/>
    <w:rsid w:val="000514C4"/>
    <w:rsid w:val="00053911"/>
    <w:rsid w:val="0005488A"/>
    <w:rsid w:val="00055272"/>
    <w:rsid w:val="00056D27"/>
    <w:rsid w:val="000614D1"/>
    <w:rsid w:val="000616EE"/>
    <w:rsid w:val="000618A1"/>
    <w:rsid w:val="00061B50"/>
    <w:rsid w:val="0006201B"/>
    <w:rsid w:val="00062F63"/>
    <w:rsid w:val="00064A62"/>
    <w:rsid w:val="00065300"/>
    <w:rsid w:val="00066935"/>
    <w:rsid w:val="00066C6A"/>
    <w:rsid w:val="000703B3"/>
    <w:rsid w:val="00071398"/>
    <w:rsid w:val="00072B7E"/>
    <w:rsid w:val="00074A92"/>
    <w:rsid w:val="000810DC"/>
    <w:rsid w:val="0008197C"/>
    <w:rsid w:val="00082A62"/>
    <w:rsid w:val="00084FC0"/>
    <w:rsid w:val="00086EBD"/>
    <w:rsid w:val="00091E53"/>
    <w:rsid w:val="000966F3"/>
    <w:rsid w:val="000A018F"/>
    <w:rsid w:val="000A0740"/>
    <w:rsid w:val="000A1506"/>
    <w:rsid w:val="000A2982"/>
    <w:rsid w:val="000A4617"/>
    <w:rsid w:val="000A4793"/>
    <w:rsid w:val="000B01E0"/>
    <w:rsid w:val="000B302D"/>
    <w:rsid w:val="000B5061"/>
    <w:rsid w:val="000B59B6"/>
    <w:rsid w:val="000B6481"/>
    <w:rsid w:val="000C0050"/>
    <w:rsid w:val="000C3B11"/>
    <w:rsid w:val="000C4573"/>
    <w:rsid w:val="000C5C1A"/>
    <w:rsid w:val="000C77A1"/>
    <w:rsid w:val="000D2EAF"/>
    <w:rsid w:val="000D2EBB"/>
    <w:rsid w:val="000D7065"/>
    <w:rsid w:val="000E049C"/>
    <w:rsid w:val="000E1340"/>
    <w:rsid w:val="000E4EDC"/>
    <w:rsid w:val="000E5E16"/>
    <w:rsid w:val="000E6028"/>
    <w:rsid w:val="000E6271"/>
    <w:rsid w:val="000E73C9"/>
    <w:rsid w:val="000E75B4"/>
    <w:rsid w:val="000F1644"/>
    <w:rsid w:val="000F3491"/>
    <w:rsid w:val="000F3743"/>
    <w:rsid w:val="000F3E5B"/>
    <w:rsid w:val="000F4237"/>
    <w:rsid w:val="000F4944"/>
    <w:rsid w:val="000F4B07"/>
    <w:rsid w:val="000F56F3"/>
    <w:rsid w:val="000F6DCA"/>
    <w:rsid w:val="00100E28"/>
    <w:rsid w:val="00101668"/>
    <w:rsid w:val="00101AAD"/>
    <w:rsid w:val="0010240B"/>
    <w:rsid w:val="001052E2"/>
    <w:rsid w:val="0010631C"/>
    <w:rsid w:val="0011228F"/>
    <w:rsid w:val="0011422B"/>
    <w:rsid w:val="00116210"/>
    <w:rsid w:val="001169BE"/>
    <w:rsid w:val="001204F5"/>
    <w:rsid w:val="00122751"/>
    <w:rsid w:val="00124654"/>
    <w:rsid w:val="001255A7"/>
    <w:rsid w:val="0012767F"/>
    <w:rsid w:val="00127BB0"/>
    <w:rsid w:val="00131C21"/>
    <w:rsid w:val="0013247D"/>
    <w:rsid w:val="001328DE"/>
    <w:rsid w:val="001329DD"/>
    <w:rsid w:val="0013326E"/>
    <w:rsid w:val="001338D3"/>
    <w:rsid w:val="00133CEC"/>
    <w:rsid w:val="00135107"/>
    <w:rsid w:val="001354D0"/>
    <w:rsid w:val="00135CE1"/>
    <w:rsid w:val="001361D5"/>
    <w:rsid w:val="00136B01"/>
    <w:rsid w:val="00137D45"/>
    <w:rsid w:val="001454E4"/>
    <w:rsid w:val="00145FC7"/>
    <w:rsid w:val="0015608B"/>
    <w:rsid w:val="00156A83"/>
    <w:rsid w:val="00162EAE"/>
    <w:rsid w:val="00164E42"/>
    <w:rsid w:val="00164FCC"/>
    <w:rsid w:val="0016744C"/>
    <w:rsid w:val="00167D11"/>
    <w:rsid w:val="001712B8"/>
    <w:rsid w:val="0017142F"/>
    <w:rsid w:val="00174216"/>
    <w:rsid w:val="001753A1"/>
    <w:rsid w:val="00176007"/>
    <w:rsid w:val="0017705A"/>
    <w:rsid w:val="001825F4"/>
    <w:rsid w:val="001826EA"/>
    <w:rsid w:val="00183DA5"/>
    <w:rsid w:val="00183EC2"/>
    <w:rsid w:val="00185090"/>
    <w:rsid w:val="001860D4"/>
    <w:rsid w:val="00190928"/>
    <w:rsid w:val="0019166E"/>
    <w:rsid w:val="0019650A"/>
    <w:rsid w:val="00197101"/>
    <w:rsid w:val="00197571"/>
    <w:rsid w:val="00197D48"/>
    <w:rsid w:val="001A04DB"/>
    <w:rsid w:val="001A08BE"/>
    <w:rsid w:val="001A1D69"/>
    <w:rsid w:val="001A3F1B"/>
    <w:rsid w:val="001A47A6"/>
    <w:rsid w:val="001A4F56"/>
    <w:rsid w:val="001B0562"/>
    <w:rsid w:val="001B1884"/>
    <w:rsid w:val="001B2330"/>
    <w:rsid w:val="001B6C58"/>
    <w:rsid w:val="001B7B14"/>
    <w:rsid w:val="001B7B9F"/>
    <w:rsid w:val="001C35E4"/>
    <w:rsid w:val="001C38BF"/>
    <w:rsid w:val="001C4C57"/>
    <w:rsid w:val="001C4F6D"/>
    <w:rsid w:val="001C79D9"/>
    <w:rsid w:val="001D2825"/>
    <w:rsid w:val="001D283D"/>
    <w:rsid w:val="001D6364"/>
    <w:rsid w:val="001D69DF"/>
    <w:rsid w:val="001E0380"/>
    <w:rsid w:val="001E1489"/>
    <w:rsid w:val="001E1DD1"/>
    <w:rsid w:val="001E25DB"/>
    <w:rsid w:val="001E433C"/>
    <w:rsid w:val="001E60C8"/>
    <w:rsid w:val="001F04F2"/>
    <w:rsid w:val="001F282D"/>
    <w:rsid w:val="001F3720"/>
    <w:rsid w:val="001F4025"/>
    <w:rsid w:val="001F5E65"/>
    <w:rsid w:val="00202AA1"/>
    <w:rsid w:val="0020350B"/>
    <w:rsid w:val="00206378"/>
    <w:rsid w:val="00206525"/>
    <w:rsid w:val="00207E74"/>
    <w:rsid w:val="00210BBE"/>
    <w:rsid w:val="0021352F"/>
    <w:rsid w:val="00214BBC"/>
    <w:rsid w:val="002161A9"/>
    <w:rsid w:val="00216875"/>
    <w:rsid w:val="002169DA"/>
    <w:rsid w:val="002174E2"/>
    <w:rsid w:val="00217EBC"/>
    <w:rsid w:val="0022748C"/>
    <w:rsid w:val="00227CC6"/>
    <w:rsid w:val="00231D94"/>
    <w:rsid w:val="0023237D"/>
    <w:rsid w:val="00233D18"/>
    <w:rsid w:val="002340A6"/>
    <w:rsid w:val="0023418A"/>
    <w:rsid w:val="00234F04"/>
    <w:rsid w:val="002353C1"/>
    <w:rsid w:val="00235A7D"/>
    <w:rsid w:val="00235DD7"/>
    <w:rsid w:val="0023612C"/>
    <w:rsid w:val="0023780C"/>
    <w:rsid w:val="00241079"/>
    <w:rsid w:val="00243E71"/>
    <w:rsid w:val="00244633"/>
    <w:rsid w:val="00245A41"/>
    <w:rsid w:val="00245C64"/>
    <w:rsid w:val="00246CE0"/>
    <w:rsid w:val="00247082"/>
    <w:rsid w:val="002505DB"/>
    <w:rsid w:val="00252D51"/>
    <w:rsid w:val="002553A9"/>
    <w:rsid w:val="00255F71"/>
    <w:rsid w:val="00256D29"/>
    <w:rsid w:val="002608AF"/>
    <w:rsid w:val="00263403"/>
    <w:rsid w:val="00263715"/>
    <w:rsid w:val="0026425B"/>
    <w:rsid w:val="00264759"/>
    <w:rsid w:val="00264787"/>
    <w:rsid w:val="002648B6"/>
    <w:rsid w:val="002661A5"/>
    <w:rsid w:val="002672CE"/>
    <w:rsid w:val="002712FE"/>
    <w:rsid w:val="002729B0"/>
    <w:rsid w:val="00273FD1"/>
    <w:rsid w:val="002758E0"/>
    <w:rsid w:val="0027759E"/>
    <w:rsid w:val="00283251"/>
    <w:rsid w:val="00291EDA"/>
    <w:rsid w:val="00292140"/>
    <w:rsid w:val="00293124"/>
    <w:rsid w:val="00293ADA"/>
    <w:rsid w:val="0029541C"/>
    <w:rsid w:val="002954C7"/>
    <w:rsid w:val="00295B1A"/>
    <w:rsid w:val="002A0B3B"/>
    <w:rsid w:val="002A17FD"/>
    <w:rsid w:val="002A1E21"/>
    <w:rsid w:val="002A37F1"/>
    <w:rsid w:val="002A3F0A"/>
    <w:rsid w:val="002A4620"/>
    <w:rsid w:val="002A61BF"/>
    <w:rsid w:val="002B0831"/>
    <w:rsid w:val="002B1B82"/>
    <w:rsid w:val="002B3129"/>
    <w:rsid w:val="002B326E"/>
    <w:rsid w:val="002B34A6"/>
    <w:rsid w:val="002B56E4"/>
    <w:rsid w:val="002B6526"/>
    <w:rsid w:val="002B72B7"/>
    <w:rsid w:val="002C1B3C"/>
    <w:rsid w:val="002C6777"/>
    <w:rsid w:val="002C679F"/>
    <w:rsid w:val="002D20B0"/>
    <w:rsid w:val="002E064F"/>
    <w:rsid w:val="002E1939"/>
    <w:rsid w:val="002E1B8F"/>
    <w:rsid w:val="002E1E66"/>
    <w:rsid w:val="002E2159"/>
    <w:rsid w:val="002E3662"/>
    <w:rsid w:val="002F0506"/>
    <w:rsid w:val="002F143B"/>
    <w:rsid w:val="002F5AB4"/>
    <w:rsid w:val="002F6C39"/>
    <w:rsid w:val="00300F15"/>
    <w:rsid w:val="00300FC3"/>
    <w:rsid w:val="003039F9"/>
    <w:rsid w:val="0030686F"/>
    <w:rsid w:val="00306C78"/>
    <w:rsid w:val="003118FC"/>
    <w:rsid w:val="0031363F"/>
    <w:rsid w:val="003138AC"/>
    <w:rsid w:val="00314D7E"/>
    <w:rsid w:val="00315B07"/>
    <w:rsid w:val="00320E40"/>
    <w:rsid w:val="00321CF3"/>
    <w:rsid w:val="003223CA"/>
    <w:rsid w:val="00322B66"/>
    <w:rsid w:val="00323BE4"/>
    <w:rsid w:val="00332CD3"/>
    <w:rsid w:val="00332D4B"/>
    <w:rsid w:val="0033379E"/>
    <w:rsid w:val="00334189"/>
    <w:rsid w:val="00340200"/>
    <w:rsid w:val="00341E6B"/>
    <w:rsid w:val="00342DD6"/>
    <w:rsid w:val="00345AA0"/>
    <w:rsid w:val="00345B2F"/>
    <w:rsid w:val="00350102"/>
    <w:rsid w:val="00354B43"/>
    <w:rsid w:val="00360980"/>
    <w:rsid w:val="0036284C"/>
    <w:rsid w:val="0036416B"/>
    <w:rsid w:val="0036679F"/>
    <w:rsid w:val="00366A68"/>
    <w:rsid w:val="003679F6"/>
    <w:rsid w:val="00376E34"/>
    <w:rsid w:val="0037739D"/>
    <w:rsid w:val="00380EFD"/>
    <w:rsid w:val="003815A8"/>
    <w:rsid w:val="0038169D"/>
    <w:rsid w:val="003830B9"/>
    <w:rsid w:val="00385F58"/>
    <w:rsid w:val="00386DA7"/>
    <w:rsid w:val="003915E3"/>
    <w:rsid w:val="0039200A"/>
    <w:rsid w:val="0039345F"/>
    <w:rsid w:val="00393CDF"/>
    <w:rsid w:val="00395C96"/>
    <w:rsid w:val="003A08B2"/>
    <w:rsid w:val="003A4610"/>
    <w:rsid w:val="003A5DEA"/>
    <w:rsid w:val="003A6218"/>
    <w:rsid w:val="003A6A67"/>
    <w:rsid w:val="003A7A63"/>
    <w:rsid w:val="003B18E9"/>
    <w:rsid w:val="003B1AD8"/>
    <w:rsid w:val="003B1BAC"/>
    <w:rsid w:val="003B20BC"/>
    <w:rsid w:val="003B2800"/>
    <w:rsid w:val="003B40F4"/>
    <w:rsid w:val="003C0CD1"/>
    <w:rsid w:val="003C2948"/>
    <w:rsid w:val="003C4880"/>
    <w:rsid w:val="003C68FA"/>
    <w:rsid w:val="003D04AF"/>
    <w:rsid w:val="003D072C"/>
    <w:rsid w:val="003D1CDB"/>
    <w:rsid w:val="003D4B68"/>
    <w:rsid w:val="003D7515"/>
    <w:rsid w:val="003D7DC0"/>
    <w:rsid w:val="003E573B"/>
    <w:rsid w:val="003E6146"/>
    <w:rsid w:val="003E6F42"/>
    <w:rsid w:val="003E6F9C"/>
    <w:rsid w:val="003E75F2"/>
    <w:rsid w:val="003E7CB1"/>
    <w:rsid w:val="003F1E60"/>
    <w:rsid w:val="003F2339"/>
    <w:rsid w:val="003F2CEE"/>
    <w:rsid w:val="003F4310"/>
    <w:rsid w:val="003F4420"/>
    <w:rsid w:val="003F53DB"/>
    <w:rsid w:val="003F6962"/>
    <w:rsid w:val="003F6A03"/>
    <w:rsid w:val="003F710A"/>
    <w:rsid w:val="003F760F"/>
    <w:rsid w:val="004040D9"/>
    <w:rsid w:val="00404FA4"/>
    <w:rsid w:val="00405184"/>
    <w:rsid w:val="00407F52"/>
    <w:rsid w:val="004103AD"/>
    <w:rsid w:val="00413911"/>
    <w:rsid w:val="00413CFB"/>
    <w:rsid w:val="00413D46"/>
    <w:rsid w:val="004140C1"/>
    <w:rsid w:val="004147BF"/>
    <w:rsid w:val="00416248"/>
    <w:rsid w:val="00420F20"/>
    <w:rsid w:val="004245C2"/>
    <w:rsid w:val="00424C57"/>
    <w:rsid w:val="00425904"/>
    <w:rsid w:val="00425DBC"/>
    <w:rsid w:val="00427046"/>
    <w:rsid w:val="004271FD"/>
    <w:rsid w:val="004303C6"/>
    <w:rsid w:val="004306E5"/>
    <w:rsid w:val="00431D87"/>
    <w:rsid w:val="00431E68"/>
    <w:rsid w:val="00432A80"/>
    <w:rsid w:val="004332F9"/>
    <w:rsid w:val="00433760"/>
    <w:rsid w:val="0043490F"/>
    <w:rsid w:val="00436032"/>
    <w:rsid w:val="00436F38"/>
    <w:rsid w:val="00437A83"/>
    <w:rsid w:val="00437BEB"/>
    <w:rsid w:val="0044063D"/>
    <w:rsid w:val="00440DDC"/>
    <w:rsid w:val="00441121"/>
    <w:rsid w:val="00444112"/>
    <w:rsid w:val="004444D5"/>
    <w:rsid w:val="00447571"/>
    <w:rsid w:val="00450B48"/>
    <w:rsid w:val="0045141B"/>
    <w:rsid w:val="00451DC8"/>
    <w:rsid w:val="004542A9"/>
    <w:rsid w:val="00455938"/>
    <w:rsid w:val="00462FE2"/>
    <w:rsid w:val="004649A6"/>
    <w:rsid w:val="00464BF7"/>
    <w:rsid w:val="00465A56"/>
    <w:rsid w:val="00467071"/>
    <w:rsid w:val="0047019D"/>
    <w:rsid w:val="00471170"/>
    <w:rsid w:val="00473591"/>
    <w:rsid w:val="00474408"/>
    <w:rsid w:val="0047653F"/>
    <w:rsid w:val="00476CE4"/>
    <w:rsid w:val="0048040D"/>
    <w:rsid w:val="00480DEB"/>
    <w:rsid w:val="00484715"/>
    <w:rsid w:val="004851BE"/>
    <w:rsid w:val="00492546"/>
    <w:rsid w:val="0049279D"/>
    <w:rsid w:val="004927D0"/>
    <w:rsid w:val="00492E52"/>
    <w:rsid w:val="004939AD"/>
    <w:rsid w:val="00494808"/>
    <w:rsid w:val="00494A0B"/>
    <w:rsid w:val="004A18B2"/>
    <w:rsid w:val="004A268A"/>
    <w:rsid w:val="004A50CB"/>
    <w:rsid w:val="004A57F4"/>
    <w:rsid w:val="004A5E5E"/>
    <w:rsid w:val="004A63F7"/>
    <w:rsid w:val="004A6DF3"/>
    <w:rsid w:val="004B092C"/>
    <w:rsid w:val="004B1CF4"/>
    <w:rsid w:val="004B2F1C"/>
    <w:rsid w:val="004B3076"/>
    <w:rsid w:val="004B37DD"/>
    <w:rsid w:val="004B4068"/>
    <w:rsid w:val="004B4943"/>
    <w:rsid w:val="004B5584"/>
    <w:rsid w:val="004B62FF"/>
    <w:rsid w:val="004B748C"/>
    <w:rsid w:val="004C3374"/>
    <w:rsid w:val="004C4311"/>
    <w:rsid w:val="004C5C34"/>
    <w:rsid w:val="004D12C5"/>
    <w:rsid w:val="004D1A85"/>
    <w:rsid w:val="004D1C6A"/>
    <w:rsid w:val="004D4D0D"/>
    <w:rsid w:val="004D520D"/>
    <w:rsid w:val="004D66CC"/>
    <w:rsid w:val="004D7A77"/>
    <w:rsid w:val="004E0BCA"/>
    <w:rsid w:val="004E1E21"/>
    <w:rsid w:val="004E49C5"/>
    <w:rsid w:val="004E5103"/>
    <w:rsid w:val="004E7962"/>
    <w:rsid w:val="004E7E4D"/>
    <w:rsid w:val="004F027B"/>
    <w:rsid w:val="004F177B"/>
    <w:rsid w:val="004F3608"/>
    <w:rsid w:val="004F5D05"/>
    <w:rsid w:val="004F7048"/>
    <w:rsid w:val="00500159"/>
    <w:rsid w:val="00504F29"/>
    <w:rsid w:val="00511E83"/>
    <w:rsid w:val="005125DC"/>
    <w:rsid w:val="00515BE3"/>
    <w:rsid w:val="00517394"/>
    <w:rsid w:val="00521ECE"/>
    <w:rsid w:val="005222CC"/>
    <w:rsid w:val="00522910"/>
    <w:rsid w:val="00532BEF"/>
    <w:rsid w:val="00533B3E"/>
    <w:rsid w:val="00536E6E"/>
    <w:rsid w:val="00540DFC"/>
    <w:rsid w:val="005459D4"/>
    <w:rsid w:val="00546C19"/>
    <w:rsid w:val="0054731B"/>
    <w:rsid w:val="00547A45"/>
    <w:rsid w:val="005507A5"/>
    <w:rsid w:val="005520F1"/>
    <w:rsid w:val="00553953"/>
    <w:rsid w:val="00554B41"/>
    <w:rsid w:val="00554F73"/>
    <w:rsid w:val="00555091"/>
    <w:rsid w:val="00556274"/>
    <w:rsid w:val="00557258"/>
    <w:rsid w:val="00560696"/>
    <w:rsid w:val="00561021"/>
    <w:rsid w:val="0056154E"/>
    <w:rsid w:val="00561593"/>
    <w:rsid w:val="005624BD"/>
    <w:rsid w:val="00565D1F"/>
    <w:rsid w:val="00565D7C"/>
    <w:rsid w:val="0056687E"/>
    <w:rsid w:val="00566EDB"/>
    <w:rsid w:val="00567C58"/>
    <w:rsid w:val="0057001F"/>
    <w:rsid w:val="00570353"/>
    <w:rsid w:val="00570932"/>
    <w:rsid w:val="0057253D"/>
    <w:rsid w:val="00573299"/>
    <w:rsid w:val="0057353E"/>
    <w:rsid w:val="005741C7"/>
    <w:rsid w:val="00575EF0"/>
    <w:rsid w:val="0057677F"/>
    <w:rsid w:val="00580223"/>
    <w:rsid w:val="0058287B"/>
    <w:rsid w:val="00583A9E"/>
    <w:rsid w:val="005842EB"/>
    <w:rsid w:val="005847CF"/>
    <w:rsid w:val="005848F1"/>
    <w:rsid w:val="00585284"/>
    <w:rsid w:val="005853A8"/>
    <w:rsid w:val="00587922"/>
    <w:rsid w:val="005902FE"/>
    <w:rsid w:val="0059640D"/>
    <w:rsid w:val="00596882"/>
    <w:rsid w:val="005969C4"/>
    <w:rsid w:val="005A0EDF"/>
    <w:rsid w:val="005A2BD4"/>
    <w:rsid w:val="005A3BC9"/>
    <w:rsid w:val="005A461C"/>
    <w:rsid w:val="005A5B39"/>
    <w:rsid w:val="005A7C3A"/>
    <w:rsid w:val="005B149B"/>
    <w:rsid w:val="005B1903"/>
    <w:rsid w:val="005B5C5E"/>
    <w:rsid w:val="005C5BD9"/>
    <w:rsid w:val="005C67AD"/>
    <w:rsid w:val="005C68B5"/>
    <w:rsid w:val="005D06BF"/>
    <w:rsid w:val="005D1229"/>
    <w:rsid w:val="005D23DE"/>
    <w:rsid w:val="005D7138"/>
    <w:rsid w:val="005D7A8F"/>
    <w:rsid w:val="005D7E82"/>
    <w:rsid w:val="005E12B9"/>
    <w:rsid w:val="005E1C81"/>
    <w:rsid w:val="005F1EBF"/>
    <w:rsid w:val="005F5154"/>
    <w:rsid w:val="005F5AA2"/>
    <w:rsid w:val="005F5F30"/>
    <w:rsid w:val="005F6747"/>
    <w:rsid w:val="006028A1"/>
    <w:rsid w:val="0060293C"/>
    <w:rsid w:val="006046C6"/>
    <w:rsid w:val="00605E75"/>
    <w:rsid w:val="00611205"/>
    <w:rsid w:val="00616A5B"/>
    <w:rsid w:val="006175F4"/>
    <w:rsid w:val="006178BC"/>
    <w:rsid w:val="00620381"/>
    <w:rsid w:val="00623F26"/>
    <w:rsid w:val="006245D4"/>
    <w:rsid w:val="006247CA"/>
    <w:rsid w:val="00624945"/>
    <w:rsid w:val="00625798"/>
    <w:rsid w:val="00625B0C"/>
    <w:rsid w:val="00625D3A"/>
    <w:rsid w:val="006275C8"/>
    <w:rsid w:val="00627D98"/>
    <w:rsid w:val="00631EBD"/>
    <w:rsid w:val="006342C1"/>
    <w:rsid w:val="00636073"/>
    <w:rsid w:val="00640E87"/>
    <w:rsid w:val="0064105E"/>
    <w:rsid w:val="00641758"/>
    <w:rsid w:val="0064595F"/>
    <w:rsid w:val="006467FA"/>
    <w:rsid w:val="006519B5"/>
    <w:rsid w:val="00653DFF"/>
    <w:rsid w:val="00655371"/>
    <w:rsid w:val="00657C6E"/>
    <w:rsid w:val="00657EBC"/>
    <w:rsid w:val="00660723"/>
    <w:rsid w:val="00660C0D"/>
    <w:rsid w:val="0066340C"/>
    <w:rsid w:val="00663B8A"/>
    <w:rsid w:val="006657D8"/>
    <w:rsid w:val="006706EA"/>
    <w:rsid w:val="00671CA5"/>
    <w:rsid w:val="00673C33"/>
    <w:rsid w:val="0067434E"/>
    <w:rsid w:val="00674A45"/>
    <w:rsid w:val="00682925"/>
    <w:rsid w:val="00684FE9"/>
    <w:rsid w:val="00686BAA"/>
    <w:rsid w:val="00686FAE"/>
    <w:rsid w:val="0069009C"/>
    <w:rsid w:val="006901D2"/>
    <w:rsid w:val="006914F0"/>
    <w:rsid w:val="00692238"/>
    <w:rsid w:val="00694B9C"/>
    <w:rsid w:val="00695A1C"/>
    <w:rsid w:val="00695BDC"/>
    <w:rsid w:val="00696DBB"/>
    <w:rsid w:val="0069747F"/>
    <w:rsid w:val="0069769C"/>
    <w:rsid w:val="00697D0B"/>
    <w:rsid w:val="006A1874"/>
    <w:rsid w:val="006A2BC0"/>
    <w:rsid w:val="006A3CED"/>
    <w:rsid w:val="006A4140"/>
    <w:rsid w:val="006A6045"/>
    <w:rsid w:val="006A619B"/>
    <w:rsid w:val="006B0BDE"/>
    <w:rsid w:val="006B16C2"/>
    <w:rsid w:val="006B2CBB"/>
    <w:rsid w:val="006B300D"/>
    <w:rsid w:val="006B70B3"/>
    <w:rsid w:val="006B7218"/>
    <w:rsid w:val="006C332D"/>
    <w:rsid w:val="006C3D2E"/>
    <w:rsid w:val="006C5BEE"/>
    <w:rsid w:val="006C6BE6"/>
    <w:rsid w:val="006C768D"/>
    <w:rsid w:val="006D4FDA"/>
    <w:rsid w:val="006D64B3"/>
    <w:rsid w:val="006D78A4"/>
    <w:rsid w:val="006E0D7D"/>
    <w:rsid w:val="006E3C4B"/>
    <w:rsid w:val="006E4550"/>
    <w:rsid w:val="006E5043"/>
    <w:rsid w:val="006E5BB6"/>
    <w:rsid w:val="006F43D3"/>
    <w:rsid w:val="006F4B7F"/>
    <w:rsid w:val="006F5239"/>
    <w:rsid w:val="006F6DC6"/>
    <w:rsid w:val="006F702B"/>
    <w:rsid w:val="00702459"/>
    <w:rsid w:val="0070290F"/>
    <w:rsid w:val="00703C73"/>
    <w:rsid w:val="00712CA7"/>
    <w:rsid w:val="0071421F"/>
    <w:rsid w:val="007165A9"/>
    <w:rsid w:val="00721E29"/>
    <w:rsid w:val="007241BB"/>
    <w:rsid w:val="00724DD1"/>
    <w:rsid w:val="00730E99"/>
    <w:rsid w:val="00731512"/>
    <w:rsid w:val="00732AD7"/>
    <w:rsid w:val="00732E67"/>
    <w:rsid w:val="007351F0"/>
    <w:rsid w:val="0073630F"/>
    <w:rsid w:val="00737DE9"/>
    <w:rsid w:val="007418A8"/>
    <w:rsid w:val="00741F7D"/>
    <w:rsid w:val="00742E55"/>
    <w:rsid w:val="0074326C"/>
    <w:rsid w:val="00743435"/>
    <w:rsid w:val="00745AF6"/>
    <w:rsid w:val="00746861"/>
    <w:rsid w:val="00750A51"/>
    <w:rsid w:val="00752253"/>
    <w:rsid w:val="00753155"/>
    <w:rsid w:val="007544AB"/>
    <w:rsid w:val="007556BA"/>
    <w:rsid w:val="007575C4"/>
    <w:rsid w:val="00762721"/>
    <w:rsid w:val="0076448D"/>
    <w:rsid w:val="00766029"/>
    <w:rsid w:val="00767233"/>
    <w:rsid w:val="007677CC"/>
    <w:rsid w:val="007707D3"/>
    <w:rsid w:val="007717EF"/>
    <w:rsid w:val="00772666"/>
    <w:rsid w:val="00773DDF"/>
    <w:rsid w:val="00775A0A"/>
    <w:rsid w:val="00777045"/>
    <w:rsid w:val="00777602"/>
    <w:rsid w:val="00780996"/>
    <w:rsid w:val="00783369"/>
    <w:rsid w:val="007857AB"/>
    <w:rsid w:val="0078594F"/>
    <w:rsid w:val="00786855"/>
    <w:rsid w:val="00786A3B"/>
    <w:rsid w:val="00787C33"/>
    <w:rsid w:val="0079046D"/>
    <w:rsid w:val="007912D0"/>
    <w:rsid w:val="007917B0"/>
    <w:rsid w:val="00792BDC"/>
    <w:rsid w:val="0079558B"/>
    <w:rsid w:val="0079771F"/>
    <w:rsid w:val="00797BFD"/>
    <w:rsid w:val="007A10F7"/>
    <w:rsid w:val="007A5854"/>
    <w:rsid w:val="007A5F00"/>
    <w:rsid w:val="007A6D46"/>
    <w:rsid w:val="007A7824"/>
    <w:rsid w:val="007B0358"/>
    <w:rsid w:val="007B549C"/>
    <w:rsid w:val="007B5C03"/>
    <w:rsid w:val="007C4644"/>
    <w:rsid w:val="007C6162"/>
    <w:rsid w:val="007D4344"/>
    <w:rsid w:val="007D5AD8"/>
    <w:rsid w:val="007D736D"/>
    <w:rsid w:val="007D750E"/>
    <w:rsid w:val="007D752C"/>
    <w:rsid w:val="007D76A9"/>
    <w:rsid w:val="007E223F"/>
    <w:rsid w:val="007E5C4D"/>
    <w:rsid w:val="007F00A4"/>
    <w:rsid w:val="007F35E8"/>
    <w:rsid w:val="007F3BD1"/>
    <w:rsid w:val="007F404D"/>
    <w:rsid w:val="007F4FF6"/>
    <w:rsid w:val="007F50B3"/>
    <w:rsid w:val="007F6C6B"/>
    <w:rsid w:val="007F6E90"/>
    <w:rsid w:val="0080237B"/>
    <w:rsid w:val="00805510"/>
    <w:rsid w:val="0080617E"/>
    <w:rsid w:val="00813416"/>
    <w:rsid w:val="00814003"/>
    <w:rsid w:val="00814672"/>
    <w:rsid w:val="00814804"/>
    <w:rsid w:val="00814F80"/>
    <w:rsid w:val="00815F64"/>
    <w:rsid w:val="00821987"/>
    <w:rsid w:val="008223D2"/>
    <w:rsid w:val="008239B8"/>
    <w:rsid w:val="008249D2"/>
    <w:rsid w:val="00825C3B"/>
    <w:rsid w:val="00827DFC"/>
    <w:rsid w:val="00830211"/>
    <w:rsid w:val="00833888"/>
    <w:rsid w:val="00840E05"/>
    <w:rsid w:val="00841001"/>
    <w:rsid w:val="00841A43"/>
    <w:rsid w:val="00841B96"/>
    <w:rsid w:val="008433C4"/>
    <w:rsid w:val="008472B9"/>
    <w:rsid w:val="008501F3"/>
    <w:rsid w:val="00851809"/>
    <w:rsid w:val="00851822"/>
    <w:rsid w:val="00852C3B"/>
    <w:rsid w:val="00852D27"/>
    <w:rsid w:val="008532B2"/>
    <w:rsid w:val="008532F9"/>
    <w:rsid w:val="008534D5"/>
    <w:rsid w:val="00855E42"/>
    <w:rsid w:val="008567EA"/>
    <w:rsid w:val="00856B2C"/>
    <w:rsid w:val="00860F0B"/>
    <w:rsid w:val="00861211"/>
    <w:rsid w:val="00863043"/>
    <w:rsid w:val="0086377B"/>
    <w:rsid w:val="00865FCB"/>
    <w:rsid w:val="008719C7"/>
    <w:rsid w:val="00873E86"/>
    <w:rsid w:val="00875134"/>
    <w:rsid w:val="008756BE"/>
    <w:rsid w:val="00877032"/>
    <w:rsid w:val="008822A5"/>
    <w:rsid w:val="00883888"/>
    <w:rsid w:val="0088796C"/>
    <w:rsid w:val="00892DCB"/>
    <w:rsid w:val="00893E9B"/>
    <w:rsid w:val="00895F31"/>
    <w:rsid w:val="00896B8F"/>
    <w:rsid w:val="00897D27"/>
    <w:rsid w:val="008A0263"/>
    <w:rsid w:val="008A057A"/>
    <w:rsid w:val="008A0A2C"/>
    <w:rsid w:val="008A28AA"/>
    <w:rsid w:val="008A3DCE"/>
    <w:rsid w:val="008A42EC"/>
    <w:rsid w:val="008A6485"/>
    <w:rsid w:val="008A69F7"/>
    <w:rsid w:val="008B013A"/>
    <w:rsid w:val="008B0261"/>
    <w:rsid w:val="008B08F4"/>
    <w:rsid w:val="008B3DF7"/>
    <w:rsid w:val="008C2FE0"/>
    <w:rsid w:val="008C3C0C"/>
    <w:rsid w:val="008C3E48"/>
    <w:rsid w:val="008C439A"/>
    <w:rsid w:val="008C5AF5"/>
    <w:rsid w:val="008D0FC0"/>
    <w:rsid w:val="008D1916"/>
    <w:rsid w:val="008D2F95"/>
    <w:rsid w:val="008D5F86"/>
    <w:rsid w:val="008D729D"/>
    <w:rsid w:val="008D757B"/>
    <w:rsid w:val="008E039C"/>
    <w:rsid w:val="008E06AB"/>
    <w:rsid w:val="008E2683"/>
    <w:rsid w:val="008E7226"/>
    <w:rsid w:val="008F29DE"/>
    <w:rsid w:val="008F3587"/>
    <w:rsid w:val="008F380D"/>
    <w:rsid w:val="008F4A98"/>
    <w:rsid w:val="008F6127"/>
    <w:rsid w:val="009030F2"/>
    <w:rsid w:val="00903C78"/>
    <w:rsid w:val="00904BB7"/>
    <w:rsid w:val="00906030"/>
    <w:rsid w:val="00911116"/>
    <w:rsid w:val="00911141"/>
    <w:rsid w:val="009114E5"/>
    <w:rsid w:val="009140A1"/>
    <w:rsid w:val="009141F7"/>
    <w:rsid w:val="00917C2B"/>
    <w:rsid w:val="00917C45"/>
    <w:rsid w:val="00920B94"/>
    <w:rsid w:val="009217CE"/>
    <w:rsid w:val="00921BC0"/>
    <w:rsid w:val="00923ECB"/>
    <w:rsid w:val="009244D3"/>
    <w:rsid w:val="00926056"/>
    <w:rsid w:val="009268BA"/>
    <w:rsid w:val="00931C58"/>
    <w:rsid w:val="009338BD"/>
    <w:rsid w:val="00934F21"/>
    <w:rsid w:val="00935850"/>
    <w:rsid w:val="0093644C"/>
    <w:rsid w:val="0093731C"/>
    <w:rsid w:val="00940A92"/>
    <w:rsid w:val="009416F6"/>
    <w:rsid w:val="00941ECE"/>
    <w:rsid w:val="0094298F"/>
    <w:rsid w:val="00942A81"/>
    <w:rsid w:val="00945A3E"/>
    <w:rsid w:val="00946008"/>
    <w:rsid w:val="00946ED2"/>
    <w:rsid w:val="00950050"/>
    <w:rsid w:val="009510D3"/>
    <w:rsid w:val="009512D3"/>
    <w:rsid w:val="00956CC7"/>
    <w:rsid w:val="00961642"/>
    <w:rsid w:val="00971005"/>
    <w:rsid w:val="00972097"/>
    <w:rsid w:val="00972711"/>
    <w:rsid w:val="00972C84"/>
    <w:rsid w:val="00974D89"/>
    <w:rsid w:val="009836BA"/>
    <w:rsid w:val="00987355"/>
    <w:rsid w:val="00987849"/>
    <w:rsid w:val="00991C65"/>
    <w:rsid w:val="00992FCB"/>
    <w:rsid w:val="00994510"/>
    <w:rsid w:val="009950D2"/>
    <w:rsid w:val="009A2F76"/>
    <w:rsid w:val="009A3841"/>
    <w:rsid w:val="009A4C53"/>
    <w:rsid w:val="009A4E52"/>
    <w:rsid w:val="009B1F35"/>
    <w:rsid w:val="009B2D52"/>
    <w:rsid w:val="009B377E"/>
    <w:rsid w:val="009B5F82"/>
    <w:rsid w:val="009B6CF9"/>
    <w:rsid w:val="009B7D92"/>
    <w:rsid w:val="009C00AA"/>
    <w:rsid w:val="009C00E3"/>
    <w:rsid w:val="009C0371"/>
    <w:rsid w:val="009C35F3"/>
    <w:rsid w:val="009D3088"/>
    <w:rsid w:val="009D3874"/>
    <w:rsid w:val="009D3DE3"/>
    <w:rsid w:val="009D3F53"/>
    <w:rsid w:val="009D4197"/>
    <w:rsid w:val="009D4747"/>
    <w:rsid w:val="009D5106"/>
    <w:rsid w:val="009D7E70"/>
    <w:rsid w:val="009E088A"/>
    <w:rsid w:val="009E3B1A"/>
    <w:rsid w:val="009E4628"/>
    <w:rsid w:val="009F0388"/>
    <w:rsid w:val="009F0409"/>
    <w:rsid w:val="009F08C0"/>
    <w:rsid w:val="009F5C63"/>
    <w:rsid w:val="00A02833"/>
    <w:rsid w:val="00A07F50"/>
    <w:rsid w:val="00A07FF9"/>
    <w:rsid w:val="00A101CF"/>
    <w:rsid w:val="00A11232"/>
    <w:rsid w:val="00A16BEA"/>
    <w:rsid w:val="00A21747"/>
    <w:rsid w:val="00A25B4D"/>
    <w:rsid w:val="00A25C67"/>
    <w:rsid w:val="00A307F6"/>
    <w:rsid w:val="00A316DF"/>
    <w:rsid w:val="00A31CC3"/>
    <w:rsid w:val="00A31E54"/>
    <w:rsid w:val="00A32849"/>
    <w:rsid w:val="00A3522A"/>
    <w:rsid w:val="00A36EF7"/>
    <w:rsid w:val="00A36F70"/>
    <w:rsid w:val="00A37C42"/>
    <w:rsid w:val="00A4233B"/>
    <w:rsid w:val="00A44D8A"/>
    <w:rsid w:val="00A52D10"/>
    <w:rsid w:val="00A56284"/>
    <w:rsid w:val="00A57943"/>
    <w:rsid w:val="00A63886"/>
    <w:rsid w:val="00A64A51"/>
    <w:rsid w:val="00A70D58"/>
    <w:rsid w:val="00A715FF"/>
    <w:rsid w:val="00A74551"/>
    <w:rsid w:val="00A74CF4"/>
    <w:rsid w:val="00A77A6E"/>
    <w:rsid w:val="00A80BB9"/>
    <w:rsid w:val="00A81CB1"/>
    <w:rsid w:val="00A86A69"/>
    <w:rsid w:val="00A877F1"/>
    <w:rsid w:val="00A87A9B"/>
    <w:rsid w:val="00A94080"/>
    <w:rsid w:val="00A94625"/>
    <w:rsid w:val="00A946DD"/>
    <w:rsid w:val="00A97F7D"/>
    <w:rsid w:val="00AA025C"/>
    <w:rsid w:val="00AA1C78"/>
    <w:rsid w:val="00AA2E99"/>
    <w:rsid w:val="00AB1DBA"/>
    <w:rsid w:val="00AB308C"/>
    <w:rsid w:val="00AB3AB2"/>
    <w:rsid w:val="00AB4174"/>
    <w:rsid w:val="00AB5339"/>
    <w:rsid w:val="00AB570A"/>
    <w:rsid w:val="00AB5DA6"/>
    <w:rsid w:val="00AB67A6"/>
    <w:rsid w:val="00AC082E"/>
    <w:rsid w:val="00AC18F5"/>
    <w:rsid w:val="00AC36DC"/>
    <w:rsid w:val="00AC6657"/>
    <w:rsid w:val="00AC789F"/>
    <w:rsid w:val="00AD1EE9"/>
    <w:rsid w:val="00AD213A"/>
    <w:rsid w:val="00AD2903"/>
    <w:rsid w:val="00AD372C"/>
    <w:rsid w:val="00AD505F"/>
    <w:rsid w:val="00AD63E6"/>
    <w:rsid w:val="00AD6994"/>
    <w:rsid w:val="00AE1E7C"/>
    <w:rsid w:val="00AE2BC4"/>
    <w:rsid w:val="00AE42A6"/>
    <w:rsid w:val="00AE4AC5"/>
    <w:rsid w:val="00AE63F0"/>
    <w:rsid w:val="00AE6A52"/>
    <w:rsid w:val="00AF0EC7"/>
    <w:rsid w:val="00AF142F"/>
    <w:rsid w:val="00AF5E48"/>
    <w:rsid w:val="00AF71B7"/>
    <w:rsid w:val="00B012B8"/>
    <w:rsid w:val="00B02676"/>
    <w:rsid w:val="00B03B3A"/>
    <w:rsid w:val="00B070C2"/>
    <w:rsid w:val="00B109DC"/>
    <w:rsid w:val="00B11F5C"/>
    <w:rsid w:val="00B139EA"/>
    <w:rsid w:val="00B14720"/>
    <w:rsid w:val="00B17954"/>
    <w:rsid w:val="00B203D3"/>
    <w:rsid w:val="00B20546"/>
    <w:rsid w:val="00B20691"/>
    <w:rsid w:val="00B20B71"/>
    <w:rsid w:val="00B2154D"/>
    <w:rsid w:val="00B21D3B"/>
    <w:rsid w:val="00B2304E"/>
    <w:rsid w:val="00B23D5F"/>
    <w:rsid w:val="00B23DBF"/>
    <w:rsid w:val="00B251F8"/>
    <w:rsid w:val="00B26CBE"/>
    <w:rsid w:val="00B27FCB"/>
    <w:rsid w:val="00B312B6"/>
    <w:rsid w:val="00B33018"/>
    <w:rsid w:val="00B33E62"/>
    <w:rsid w:val="00B405FE"/>
    <w:rsid w:val="00B4256A"/>
    <w:rsid w:val="00B44873"/>
    <w:rsid w:val="00B511A4"/>
    <w:rsid w:val="00B5190E"/>
    <w:rsid w:val="00B53BF9"/>
    <w:rsid w:val="00B5451D"/>
    <w:rsid w:val="00B547A6"/>
    <w:rsid w:val="00B55E03"/>
    <w:rsid w:val="00B60500"/>
    <w:rsid w:val="00B609B2"/>
    <w:rsid w:val="00B60A73"/>
    <w:rsid w:val="00B633ED"/>
    <w:rsid w:val="00B641BD"/>
    <w:rsid w:val="00B72706"/>
    <w:rsid w:val="00B7382F"/>
    <w:rsid w:val="00B738DE"/>
    <w:rsid w:val="00B768F5"/>
    <w:rsid w:val="00B777EC"/>
    <w:rsid w:val="00B77AF4"/>
    <w:rsid w:val="00B8060B"/>
    <w:rsid w:val="00B80EA3"/>
    <w:rsid w:val="00B82323"/>
    <w:rsid w:val="00B82A3F"/>
    <w:rsid w:val="00B84B10"/>
    <w:rsid w:val="00B84FF6"/>
    <w:rsid w:val="00B85F4B"/>
    <w:rsid w:val="00B866B5"/>
    <w:rsid w:val="00B923F6"/>
    <w:rsid w:val="00B92D9C"/>
    <w:rsid w:val="00B9336C"/>
    <w:rsid w:val="00B935B9"/>
    <w:rsid w:val="00B93F63"/>
    <w:rsid w:val="00B93FC6"/>
    <w:rsid w:val="00B96ADB"/>
    <w:rsid w:val="00BA37A4"/>
    <w:rsid w:val="00BA692A"/>
    <w:rsid w:val="00BB13C9"/>
    <w:rsid w:val="00BB1827"/>
    <w:rsid w:val="00BB265A"/>
    <w:rsid w:val="00BB3C39"/>
    <w:rsid w:val="00BB515A"/>
    <w:rsid w:val="00BB5B4F"/>
    <w:rsid w:val="00BB5E95"/>
    <w:rsid w:val="00BC2473"/>
    <w:rsid w:val="00BC27A3"/>
    <w:rsid w:val="00BC2B5C"/>
    <w:rsid w:val="00BC3348"/>
    <w:rsid w:val="00BC443B"/>
    <w:rsid w:val="00BC765C"/>
    <w:rsid w:val="00BC7B31"/>
    <w:rsid w:val="00BD1648"/>
    <w:rsid w:val="00BD3E9C"/>
    <w:rsid w:val="00BD6738"/>
    <w:rsid w:val="00BD7E1B"/>
    <w:rsid w:val="00BE068B"/>
    <w:rsid w:val="00BE4855"/>
    <w:rsid w:val="00BE6C3F"/>
    <w:rsid w:val="00BE7B9F"/>
    <w:rsid w:val="00BF24A3"/>
    <w:rsid w:val="00BF76C3"/>
    <w:rsid w:val="00C00102"/>
    <w:rsid w:val="00C03D8D"/>
    <w:rsid w:val="00C065F8"/>
    <w:rsid w:val="00C11772"/>
    <w:rsid w:val="00C12082"/>
    <w:rsid w:val="00C12F83"/>
    <w:rsid w:val="00C261FD"/>
    <w:rsid w:val="00C26981"/>
    <w:rsid w:val="00C27880"/>
    <w:rsid w:val="00C27B62"/>
    <w:rsid w:val="00C27B70"/>
    <w:rsid w:val="00C30C8F"/>
    <w:rsid w:val="00C33B1A"/>
    <w:rsid w:val="00C346D2"/>
    <w:rsid w:val="00C4146B"/>
    <w:rsid w:val="00C41CA3"/>
    <w:rsid w:val="00C43020"/>
    <w:rsid w:val="00C4408B"/>
    <w:rsid w:val="00C4418B"/>
    <w:rsid w:val="00C45207"/>
    <w:rsid w:val="00C47088"/>
    <w:rsid w:val="00C47751"/>
    <w:rsid w:val="00C5199E"/>
    <w:rsid w:val="00C51D45"/>
    <w:rsid w:val="00C54243"/>
    <w:rsid w:val="00C5458D"/>
    <w:rsid w:val="00C547FD"/>
    <w:rsid w:val="00C57A8D"/>
    <w:rsid w:val="00C70EB1"/>
    <w:rsid w:val="00C72E56"/>
    <w:rsid w:val="00C73486"/>
    <w:rsid w:val="00C7638C"/>
    <w:rsid w:val="00C8016F"/>
    <w:rsid w:val="00C826D8"/>
    <w:rsid w:val="00C831EB"/>
    <w:rsid w:val="00C835BE"/>
    <w:rsid w:val="00C86049"/>
    <w:rsid w:val="00C91920"/>
    <w:rsid w:val="00C92287"/>
    <w:rsid w:val="00C95E33"/>
    <w:rsid w:val="00C95FE4"/>
    <w:rsid w:val="00CA043C"/>
    <w:rsid w:val="00CA1557"/>
    <w:rsid w:val="00CA1E93"/>
    <w:rsid w:val="00CA2144"/>
    <w:rsid w:val="00CA2175"/>
    <w:rsid w:val="00CA3B6D"/>
    <w:rsid w:val="00CA4838"/>
    <w:rsid w:val="00CA5943"/>
    <w:rsid w:val="00CA5C5C"/>
    <w:rsid w:val="00CB01E9"/>
    <w:rsid w:val="00CB2C79"/>
    <w:rsid w:val="00CB2F22"/>
    <w:rsid w:val="00CB62BE"/>
    <w:rsid w:val="00CB6892"/>
    <w:rsid w:val="00CC126E"/>
    <w:rsid w:val="00CC3D61"/>
    <w:rsid w:val="00CC4070"/>
    <w:rsid w:val="00CC5FF3"/>
    <w:rsid w:val="00CD351A"/>
    <w:rsid w:val="00CD38A7"/>
    <w:rsid w:val="00CD5067"/>
    <w:rsid w:val="00CD726C"/>
    <w:rsid w:val="00CE0B09"/>
    <w:rsid w:val="00CE6D2B"/>
    <w:rsid w:val="00CF01FE"/>
    <w:rsid w:val="00CF7AA5"/>
    <w:rsid w:val="00CF7E08"/>
    <w:rsid w:val="00D00FE0"/>
    <w:rsid w:val="00D015D2"/>
    <w:rsid w:val="00D01C44"/>
    <w:rsid w:val="00D01D5F"/>
    <w:rsid w:val="00D02E06"/>
    <w:rsid w:val="00D0463C"/>
    <w:rsid w:val="00D049E9"/>
    <w:rsid w:val="00D05637"/>
    <w:rsid w:val="00D05D9D"/>
    <w:rsid w:val="00D07148"/>
    <w:rsid w:val="00D1133B"/>
    <w:rsid w:val="00D135D7"/>
    <w:rsid w:val="00D15E11"/>
    <w:rsid w:val="00D16839"/>
    <w:rsid w:val="00D1776B"/>
    <w:rsid w:val="00D21A03"/>
    <w:rsid w:val="00D21A9D"/>
    <w:rsid w:val="00D22D8F"/>
    <w:rsid w:val="00D24712"/>
    <w:rsid w:val="00D24F70"/>
    <w:rsid w:val="00D250C5"/>
    <w:rsid w:val="00D323B5"/>
    <w:rsid w:val="00D32F48"/>
    <w:rsid w:val="00D33556"/>
    <w:rsid w:val="00D35400"/>
    <w:rsid w:val="00D36D6F"/>
    <w:rsid w:val="00D40C9E"/>
    <w:rsid w:val="00D42ADB"/>
    <w:rsid w:val="00D43BDD"/>
    <w:rsid w:val="00D45365"/>
    <w:rsid w:val="00D46818"/>
    <w:rsid w:val="00D47D55"/>
    <w:rsid w:val="00D50551"/>
    <w:rsid w:val="00D50E08"/>
    <w:rsid w:val="00D53636"/>
    <w:rsid w:val="00D55059"/>
    <w:rsid w:val="00D55247"/>
    <w:rsid w:val="00D60498"/>
    <w:rsid w:val="00D72509"/>
    <w:rsid w:val="00D725DF"/>
    <w:rsid w:val="00D73483"/>
    <w:rsid w:val="00D73AF4"/>
    <w:rsid w:val="00D74FE0"/>
    <w:rsid w:val="00D75420"/>
    <w:rsid w:val="00D75F05"/>
    <w:rsid w:val="00D77EDF"/>
    <w:rsid w:val="00D839C6"/>
    <w:rsid w:val="00D85C13"/>
    <w:rsid w:val="00D8658C"/>
    <w:rsid w:val="00D86EEB"/>
    <w:rsid w:val="00D92176"/>
    <w:rsid w:val="00D95F14"/>
    <w:rsid w:val="00DA2073"/>
    <w:rsid w:val="00DA61EA"/>
    <w:rsid w:val="00DA63A4"/>
    <w:rsid w:val="00DA799E"/>
    <w:rsid w:val="00DA7A57"/>
    <w:rsid w:val="00DB178A"/>
    <w:rsid w:val="00DB3B50"/>
    <w:rsid w:val="00DB5A03"/>
    <w:rsid w:val="00DB662D"/>
    <w:rsid w:val="00DC36FD"/>
    <w:rsid w:val="00DD0278"/>
    <w:rsid w:val="00DD0587"/>
    <w:rsid w:val="00DD2959"/>
    <w:rsid w:val="00DD4004"/>
    <w:rsid w:val="00DE41B6"/>
    <w:rsid w:val="00DE5C0E"/>
    <w:rsid w:val="00DE65FA"/>
    <w:rsid w:val="00DE74E8"/>
    <w:rsid w:val="00DF02F4"/>
    <w:rsid w:val="00DF29FE"/>
    <w:rsid w:val="00DF7FF6"/>
    <w:rsid w:val="00E0311B"/>
    <w:rsid w:val="00E0354E"/>
    <w:rsid w:val="00E03B21"/>
    <w:rsid w:val="00E04CA8"/>
    <w:rsid w:val="00E056A0"/>
    <w:rsid w:val="00E060B9"/>
    <w:rsid w:val="00E06871"/>
    <w:rsid w:val="00E1022E"/>
    <w:rsid w:val="00E1040E"/>
    <w:rsid w:val="00E12331"/>
    <w:rsid w:val="00E130CF"/>
    <w:rsid w:val="00E13520"/>
    <w:rsid w:val="00E13CEA"/>
    <w:rsid w:val="00E1465F"/>
    <w:rsid w:val="00E15430"/>
    <w:rsid w:val="00E21284"/>
    <w:rsid w:val="00E22E78"/>
    <w:rsid w:val="00E24142"/>
    <w:rsid w:val="00E24907"/>
    <w:rsid w:val="00E263FE"/>
    <w:rsid w:val="00E30FE8"/>
    <w:rsid w:val="00E3195B"/>
    <w:rsid w:val="00E3343E"/>
    <w:rsid w:val="00E33C8E"/>
    <w:rsid w:val="00E3472A"/>
    <w:rsid w:val="00E34969"/>
    <w:rsid w:val="00E35549"/>
    <w:rsid w:val="00E3587E"/>
    <w:rsid w:val="00E37CD0"/>
    <w:rsid w:val="00E40D77"/>
    <w:rsid w:val="00E41DA6"/>
    <w:rsid w:val="00E42F6F"/>
    <w:rsid w:val="00E44048"/>
    <w:rsid w:val="00E44671"/>
    <w:rsid w:val="00E44CBE"/>
    <w:rsid w:val="00E46775"/>
    <w:rsid w:val="00E50540"/>
    <w:rsid w:val="00E5159B"/>
    <w:rsid w:val="00E51883"/>
    <w:rsid w:val="00E540CB"/>
    <w:rsid w:val="00E54911"/>
    <w:rsid w:val="00E568AB"/>
    <w:rsid w:val="00E6064B"/>
    <w:rsid w:val="00E60B51"/>
    <w:rsid w:val="00E611EC"/>
    <w:rsid w:val="00E615DF"/>
    <w:rsid w:val="00E6269A"/>
    <w:rsid w:val="00E62B76"/>
    <w:rsid w:val="00E63683"/>
    <w:rsid w:val="00E63ECD"/>
    <w:rsid w:val="00E65481"/>
    <w:rsid w:val="00E657C3"/>
    <w:rsid w:val="00E66CB7"/>
    <w:rsid w:val="00E677FB"/>
    <w:rsid w:val="00E704F5"/>
    <w:rsid w:val="00E716C3"/>
    <w:rsid w:val="00E71C51"/>
    <w:rsid w:val="00E72CD3"/>
    <w:rsid w:val="00E75FC7"/>
    <w:rsid w:val="00E75FCF"/>
    <w:rsid w:val="00E76849"/>
    <w:rsid w:val="00E8128B"/>
    <w:rsid w:val="00E87583"/>
    <w:rsid w:val="00E908EF"/>
    <w:rsid w:val="00E91F09"/>
    <w:rsid w:val="00E93B1F"/>
    <w:rsid w:val="00E94795"/>
    <w:rsid w:val="00E950C4"/>
    <w:rsid w:val="00E97FBA"/>
    <w:rsid w:val="00EA04F3"/>
    <w:rsid w:val="00EA0839"/>
    <w:rsid w:val="00EA1712"/>
    <w:rsid w:val="00EA2ACD"/>
    <w:rsid w:val="00EA769B"/>
    <w:rsid w:val="00EB0143"/>
    <w:rsid w:val="00EB06D8"/>
    <w:rsid w:val="00EB0CBF"/>
    <w:rsid w:val="00EB5734"/>
    <w:rsid w:val="00EB5DEA"/>
    <w:rsid w:val="00EB6DEC"/>
    <w:rsid w:val="00EC0AFF"/>
    <w:rsid w:val="00EC0C89"/>
    <w:rsid w:val="00EC19A1"/>
    <w:rsid w:val="00EC1DD3"/>
    <w:rsid w:val="00EC2F32"/>
    <w:rsid w:val="00EC3721"/>
    <w:rsid w:val="00EC3EB7"/>
    <w:rsid w:val="00EC6233"/>
    <w:rsid w:val="00ED25CE"/>
    <w:rsid w:val="00ED2961"/>
    <w:rsid w:val="00ED4229"/>
    <w:rsid w:val="00ED6B2C"/>
    <w:rsid w:val="00EE1159"/>
    <w:rsid w:val="00EE2CB7"/>
    <w:rsid w:val="00EE4002"/>
    <w:rsid w:val="00EE406F"/>
    <w:rsid w:val="00EE4917"/>
    <w:rsid w:val="00EE6CC8"/>
    <w:rsid w:val="00EE6D03"/>
    <w:rsid w:val="00EF1001"/>
    <w:rsid w:val="00EF34EA"/>
    <w:rsid w:val="00EF4437"/>
    <w:rsid w:val="00EF4EBF"/>
    <w:rsid w:val="00EF547B"/>
    <w:rsid w:val="00EF6106"/>
    <w:rsid w:val="00EF6573"/>
    <w:rsid w:val="00EF6F64"/>
    <w:rsid w:val="00EF6F9B"/>
    <w:rsid w:val="00F0011C"/>
    <w:rsid w:val="00F00F9A"/>
    <w:rsid w:val="00F01C74"/>
    <w:rsid w:val="00F0232B"/>
    <w:rsid w:val="00F0544F"/>
    <w:rsid w:val="00F06A8C"/>
    <w:rsid w:val="00F074AF"/>
    <w:rsid w:val="00F14F7F"/>
    <w:rsid w:val="00F20DD7"/>
    <w:rsid w:val="00F2169A"/>
    <w:rsid w:val="00F22F42"/>
    <w:rsid w:val="00F2509E"/>
    <w:rsid w:val="00F25655"/>
    <w:rsid w:val="00F2722C"/>
    <w:rsid w:val="00F30119"/>
    <w:rsid w:val="00F3191F"/>
    <w:rsid w:val="00F319DB"/>
    <w:rsid w:val="00F31E2B"/>
    <w:rsid w:val="00F31E47"/>
    <w:rsid w:val="00F3239F"/>
    <w:rsid w:val="00F33690"/>
    <w:rsid w:val="00F33747"/>
    <w:rsid w:val="00F340C7"/>
    <w:rsid w:val="00F37350"/>
    <w:rsid w:val="00F40C77"/>
    <w:rsid w:val="00F47830"/>
    <w:rsid w:val="00F51754"/>
    <w:rsid w:val="00F52AFC"/>
    <w:rsid w:val="00F53C2E"/>
    <w:rsid w:val="00F5551F"/>
    <w:rsid w:val="00F55639"/>
    <w:rsid w:val="00F55A10"/>
    <w:rsid w:val="00F60E5D"/>
    <w:rsid w:val="00F63313"/>
    <w:rsid w:val="00F63A20"/>
    <w:rsid w:val="00F67BCB"/>
    <w:rsid w:val="00F70551"/>
    <w:rsid w:val="00F73931"/>
    <w:rsid w:val="00F73CC5"/>
    <w:rsid w:val="00F80088"/>
    <w:rsid w:val="00F80679"/>
    <w:rsid w:val="00F8171D"/>
    <w:rsid w:val="00F822ED"/>
    <w:rsid w:val="00F84D1E"/>
    <w:rsid w:val="00F869D9"/>
    <w:rsid w:val="00F8759D"/>
    <w:rsid w:val="00F9014A"/>
    <w:rsid w:val="00F9041D"/>
    <w:rsid w:val="00F9305C"/>
    <w:rsid w:val="00F948DD"/>
    <w:rsid w:val="00F95042"/>
    <w:rsid w:val="00F9516B"/>
    <w:rsid w:val="00F95E27"/>
    <w:rsid w:val="00F96A24"/>
    <w:rsid w:val="00FA11C8"/>
    <w:rsid w:val="00FA1FEF"/>
    <w:rsid w:val="00FA4FA6"/>
    <w:rsid w:val="00FA5E34"/>
    <w:rsid w:val="00FA6EF5"/>
    <w:rsid w:val="00FA71F2"/>
    <w:rsid w:val="00FA7245"/>
    <w:rsid w:val="00FA7544"/>
    <w:rsid w:val="00FA7B09"/>
    <w:rsid w:val="00FB1628"/>
    <w:rsid w:val="00FB275D"/>
    <w:rsid w:val="00FB5540"/>
    <w:rsid w:val="00FB5B6D"/>
    <w:rsid w:val="00FB62C4"/>
    <w:rsid w:val="00FB6976"/>
    <w:rsid w:val="00FB6A86"/>
    <w:rsid w:val="00FB6B3D"/>
    <w:rsid w:val="00FC0EB5"/>
    <w:rsid w:val="00FC188B"/>
    <w:rsid w:val="00FC7445"/>
    <w:rsid w:val="00FC75C1"/>
    <w:rsid w:val="00FD0C67"/>
    <w:rsid w:val="00FD2114"/>
    <w:rsid w:val="00FD3196"/>
    <w:rsid w:val="00FD32B6"/>
    <w:rsid w:val="00FD36B1"/>
    <w:rsid w:val="00FD3A1E"/>
    <w:rsid w:val="00FD7B43"/>
    <w:rsid w:val="00FE0704"/>
    <w:rsid w:val="00FE088F"/>
    <w:rsid w:val="00FE0E7C"/>
    <w:rsid w:val="00FE14A8"/>
    <w:rsid w:val="00FE2605"/>
    <w:rsid w:val="00FE2AFB"/>
    <w:rsid w:val="00FE3EE4"/>
    <w:rsid w:val="00FE78C1"/>
    <w:rsid w:val="00FF02DA"/>
    <w:rsid w:val="00FF0EDF"/>
    <w:rsid w:val="00FF223B"/>
    <w:rsid w:val="00FF2C38"/>
    <w:rsid w:val="00FF314C"/>
    <w:rsid w:val="00FF3E05"/>
    <w:rsid w:val="00FF3E47"/>
    <w:rsid w:val="00FF6124"/>
    <w:rsid w:val="00FF65A6"/>
    <w:rsid w:val="00FF7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iPriority="99" w:unhideWhenUsed="0" w:qFormat="1"/>
    <w:lsdException w:name="heading 2" w:locked="1" w:uiPriority="9" w:qFormat="1"/>
    <w:lsdException w:name="heading 3" w:locked="1" w:uiPriority="9" w:qFormat="1"/>
    <w:lsdException w:name="heading 4" w:locked="1" w:uiPriority="9"/>
    <w:lsdException w:name="heading 5" w:locked="1" w:uiPriority="9"/>
    <w:lsdException w:name="heading 6" w:locked="1"/>
    <w:lsdException w:name="heading 7" w:locked="1"/>
    <w:lsdException w:name="heading 8" w:locked="1"/>
    <w:lsdException w:name="heading 9" w:locked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annotation text" w:uiPriority="99"/>
    <w:lsdException w:name="header" w:locked="1" w:uiPriority="99"/>
    <w:lsdException w:name="footer" w:uiPriority="99"/>
    <w:lsdException w:name="caption" w:locked="1" w:qFormat="1"/>
    <w:lsdException w:name="footnote reference" w:uiPriority="99"/>
    <w:lsdException w:name="annotation reference" w:uiPriority="99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locked="1" w:semiHidden="0" w:uiPriority="10" w:unhideWhenUsed="0"/>
    <w:lsdException w:name="Default Paragraph Font" w:locked="1"/>
    <w:lsdException w:name="Body Text" w:locked="1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locked="1" w:semiHidden="0" w:unhideWhenUsed="0"/>
    <w:lsdException w:name="Body Text 2" w:locked="1"/>
    <w:lsdException w:name="Body Text Indent 2" w:locked="1"/>
    <w:lsdException w:name="Hyperlink" w:uiPriority="99"/>
    <w:lsdException w:name="FollowedHyperlink" w:uiPriority="99"/>
    <w:lsdException w:name="Strong" w:locked="1" w:semiHidden="0" w:uiPriority="22" w:unhideWhenUsed="0"/>
    <w:lsdException w:name="Emphasis" w:locked="1" w:semiHidden="0" w:uiPriority="20" w:unhideWhenUsed="0"/>
    <w:lsdException w:name="Document Map" w:uiPriority="99"/>
    <w:lsdException w:name="Plain Text" w:locked="1"/>
    <w:lsdException w:name="Normal (Web)" w:uiPriority="99"/>
    <w:lsdException w:name="HTML Code" w:uiPriority="99"/>
    <w:lsdException w:name="No List" w:uiPriority="99"/>
    <w:lsdException w:name="Balloon Text" w:semiHidden="0" w:unhideWhenUsed="0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41079"/>
    <w:pPr>
      <w:keepNext/>
      <w:keepLines/>
      <w:spacing w:before="120" w:after="120"/>
      <w:ind w:firstLine="709"/>
      <w:contextualSpacing/>
      <w:jc w:val="both"/>
    </w:pPr>
    <w:rPr>
      <w:rFonts w:ascii="Times New Roman" w:hAnsi="Times New Roman"/>
      <w:sz w:val="24"/>
      <w:szCs w:val="22"/>
    </w:rPr>
  </w:style>
  <w:style w:type="paragraph" w:styleId="1">
    <w:name w:val="heading 1"/>
    <w:basedOn w:val="2"/>
    <w:next w:val="a0"/>
    <w:link w:val="10"/>
    <w:uiPriority w:val="99"/>
    <w:qFormat/>
    <w:rsid w:val="008A6485"/>
    <w:pPr>
      <w:outlineLvl w:val="0"/>
    </w:pPr>
  </w:style>
  <w:style w:type="paragraph" w:styleId="2">
    <w:name w:val="heading 2"/>
    <w:basedOn w:val="a0"/>
    <w:next w:val="a0"/>
    <w:link w:val="20"/>
    <w:uiPriority w:val="9"/>
    <w:qFormat/>
    <w:rsid w:val="00EA1712"/>
    <w:pPr>
      <w:ind w:firstLine="0"/>
      <w:jc w:val="center"/>
      <w:outlineLvl w:val="1"/>
    </w:pPr>
    <w:rPr>
      <w:b/>
      <w:bCs/>
    </w:rPr>
  </w:style>
  <w:style w:type="paragraph" w:styleId="3">
    <w:name w:val="heading 3"/>
    <w:basedOn w:val="a0"/>
    <w:next w:val="a0"/>
    <w:link w:val="30"/>
    <w:uiPriority w:val="9"/>
    <w:qFormat/>
    <w:rsid w:val="00E3343E"/>
    <w:pPr>
      <w:outlineLvl w:val="2"/>
    </w:pPr>
    <w:rPr>
      <w:b/>
    </w:rPr>
  </w:style>
  <w:style w:type="paragraph" w:styleId="4">
    <w:name w:val="heading 4"/>
    <w:basedOn w:val="a0"/>
    <w:next w:val="a0"/>
    <w:link w:val="40"/>
    <w:uiPriority w:val="9"/>
    <w:rsid w:val="00055272"/>
    <w:pPr>
      <w:numPr>
        <w:ilvl w:val="3"/>
        <w:numId w:val="1"/>
      </w:numPr>
      <w:jc w:val="center"/>
      <w:outlineLvl w:val="3"/>
    </w:pPr>
    <w:rPr>
      <w:noProof/>
      <w:sz w:val="28"/>
      <w:szCs w:val="20"/>
    </w:rPr>
  </w:style>
  <w:style w:type="paragraph" w:styleId="5">
    <w:name w:val="heading 5"/>
    <w:basedOn w:val="a0"/>
    <w:next w:val="a0"/>
    <w:link w:val="50"/>
    <w:uiPriority w:val="9"/>
    <w:rsid w:val="00055272"/>
    <w:pPr>
      <w:numPr>
        <w:ilvl w:val="4"/>
        <w:numId w:val="1"/>
      </w:numPr>
      <w:spacing w:before="240" w:after="60"/>
      <w:outlineLvl w:val="4"/>
    </w:pPr>
    <w:rPr>
      <w:rFonts w:ascii="Courier" w:hAnsi="Courier"/>
      <w:noProof/>
      <w:sz w:val="20"/>
      <w:szCs w:val="20"/>
    </w:rPr>
  </w:style>
  <w:style w:type="paragraph" w:styleId="6">
    <w:name w:val="heading 6"/>
    <w:basedOn w:val="a0"/>
    <w:next w:val="a0"/>
    <w:link w:val="60"/>
    <w:rsid w:val="00055272"/>
    <w:pPr>
      <w:numPr>
        <w:ilvl w:val="5"/>
        <w:numId w:val="1"/>
      </w:numPr>
      <w:spacing w:before="240" w:after="60"/>
      <w:outlineLvl w:val="5"/>
    </w:pPr>
    <w:rPr>
      <w:i/>
      <w:noProof/>
      <w:sz w:val="20"/>
      <w:szCs w:val="20"/>
    </w:rPr>
  </w:style>
  <w:style w:type="paragraph" w:styleId="7">
    <w:name w:val="heading 7"/>
    <w:basedOn w:val="a0"/>
    <w:next w:val="a0"/>
    <w:link w:val="70"/>
    <w:rsid w:val="00055272"/>
    <w:pPr>
      <w:numPr>
        <w:ilvl w:val="6"/>
        <w:numId w:val="1"/>
      </w:numPr>
      <w:spacing w:before="240" w:after="60"/>
      <w:outlineLvl w:val="6"/>
    </w:pPr>
    <w:rPr>
      <w:rFonts w:ascii="Arial" w:hAnsi="Arial"/>
      <w:noProof/>
      <w:sz w:val="20"/>
      <w:szCs w:val="20"/>
    </w:rPr>
  </w:style>
  <w:style w:type="paragraph" w:styleId="8">
    <w:name w:val="heading 8"/>
    <w:basedOn w:val="a0"/>
    <w:next w:val="a0"/>
    <w:link w:val="80"/>
    <w:rsid w:val="00055272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noProof/>
      <w:sz w:val="20"/>
      <w:szCs w:val="20"/>
    </w:rPr>
  </w:style>
  <w:style w:type="paragraph" w:styleId="9">
    <w:name w:val="heading 9"/>
    <w:basedOn w:val="a0"/>
    <w:next w:val="a0"/>
    <w:link w:val="90"/>
    <w:rsid w:val="00055272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noProof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Без интервала1"/>
    <w:rsid w:val="00E6269A"/>
    <w:rPr>
      <w:rFonts w:eastAsia="Times New Roman" w:cs="Calibri"/>
      <w:sz w:val="22"/>
      <w:szCs w:val="22"/>
      <w:lang w:eastAsia="en-US"/>
    </w:rPr>
  </w:style>
  <w:style w:type="paragraph" w:customStyle="1" w:styleId="12">
    <w:name w:val="Абзац списка1"/>
    <w:basedOn w:val="a0"/>
    <w:link w:val="ListParagraphChar"/>
    <w:rsid w:val="00006B96"/>
    <w:pPr>
      <w:ind w:left="720"/>
    </w:pPr>
    <w:rPr>
      <w:szCs w:val="20"/>
    </w:rPr>
  </w:style>
  <w:style w:type="character" w:customStyle="1" w:styleId="10">
    <w:name w:val="Заголовок 1 Знак"/>
    <w:link w:val="1"/>
    <w:uiPriority w:val="99"/>
    <w:locked/>
    <w:rsid w:val="008A6485"/>
    <w:rPr>
      <w:rFonts w:ascii="Times New Roman" w:hAnsi="Times New Roman"/>
      <w:b/>
      <w:bCs/>
      <w:sz w:val="22"/>
      <w:szCs w:val="22"/>
    </w:rPr>
  </w:style>
  <w:style w:type="character" w:customStyle="1" w:styleId="20">
    <w:name w:val="Заголовок 2 Знак"/>
    <w:link w:val="2"/>
    <w:uiPriority w:val="9"/>
    <w:locked/>
    <w:rsid w:val="00EA1712"/>
    <w:rPr>
      <w:rFonts w:ascii="Times New Roman" w:hAnsi="Times New Roman"/>
      <w:b/>
      <w:bCs/>
      <w:sz w:val="24"/>
      <w:szCs w:val="22"/>
    </w:rPr>
  </w:style>
  <w:style w:type="character" w:customStyle="1" w:styleId="30">
    <w:name w:val="Заголовок 3 Знак"/>
    <w:link w:val="3"/>
    <w:uiPriority w:val="9"/>
    <w:locked/>
    <w:rsid w:val="00E3343E"/>
    <w:rPr>
      <w:rFonts w:ascii="Times New Roman" w:hAnsi="Times New Roman"/>
      <w:b/>
      <w:sz w:val="24"/>
      <w:szCs w:val="22"/>
    </w:rPr>
  </w:style>
  <w:style w:type="character" w:customStyle="1" w:styleId="40">
    <w:name w:val="Заголовок 4 Знак"/>
    <w:link w:val="4"/>
    <w:uiPriority w:val="9"/>
    <w:locked/>
    <w:rsid w:val="00055272"/>
    <w:rPr>
      <w:rFonts w:ascii="Times New Roman" w:hAnsi="Times New Roman"/>
      <w:noProof/>
      <w:sz w:val="28"/>
    </w:rPr>
  </w:style>
  <w:style w:type="character" w:customStyle="1" w:styleId="50">
    <w:name w:val="Заголовок 5 Знак"/>
    <w:link w:val="5"/>
    <w:uiPriority w:val="9"/>
    <w:locked/>
    <w:rsid w:val="00055272"/>
    <w:rPr>
      <w:rFonts w:ascii="Courier" w:hAnsi="Courier"/>
      <w:noProof/>
    </w:rPr>
  </w:style>
  <w:style w:type="character" w:customStyle="1" w:styleId="60">
    <w:name w:val="Заголовок 6 Знак"/>
    <w:link w:val="6"/>
    <w:locked/>
    <w:rsid w:val="00055272"/>
    <w:rPr>
      <w:rFonts w:ascii="Times New Roman" w:hAnsi="Times New Roman"/>
      <w:i/>
      <w:noProof/>
    </w:rPr>
  </w:style>
  <w:style w:type="character" w:customStyle="1" w:styleId="70">
    <w:name w:val="Заголовок 7 Знак"/>
    <w:link w:val="7"/>
    <w:locked/>
    <w:rsid w:val="00055272"/>
    <w:rPr>
      <w:rFonts w:ascii="Arial" w:hAnsi="Arial"/>
      <w:noProof/>
    </w:rPr>
  </w:style>
  <w:style w:type="character" w:customStyle="1" w:styleId="80">
    <w:name w:val="Заголовок 8 Знак"/>
    <w:link w:val="8"/>
    <w:locked/>
    <w:rsid w:val="00055272"/>
    <w:rPr>
      <w:rFonts w:ascii="Arial" w:hAnsi="Arial"/>
      <w:i/>
      <w:noProof/>
    </w:rPr>
  </w:style>
  <w:style w:type="character" w:customStyle="1" w:styleId="90">
    <w:name w:val="Заголовок 9 Знак"/>
    <w:link w:val="9"/>
    <w:locked/>
    <w:rsid w:val="00055272"/>
    <w:rPr>
      <w:rFonts w:ascii="Arial" w:hAnsi="Arial"/>
      <w:b/>
      <w:i/>
      <w:noProof/>
      <w:sz w:val="18"/>
    </w:rPr>
  </w:style>
  <w:style w:type="paragraph" w:styleId="21">
    <w:name w:val="Body Text Indent 2"/>
    <w:basedOn w:val="a0"/>
    <w:link w:val="22"/>
    <w:rsid w:val="00055272"/>
    <w:pPr>
      <w:spacing w:line="480" w:lineRule="auto"/>
      <w:ind w:left="283"/>
    </w:pPr>
    <w:rPr>
      <w:sz w:val="20"/>
      <w:szCs w:val="20"/>
    </w:rPr>
  </w:style>
  <w:style w:type="character" w:customStyle="1" w:styleId="22">
    <w:name w:val="Основной текст с отступом 2 Знак"/>
    <w:link w:val="21"/>
    <w:locked/>
    <w:rsid w:val="00055272"/>
    <w:rPr>
      <w:rFonts w:ascii="Times New Roman" w:hAnsi="Times New Roman"/>
      <w:sz w:val="20"/>
      <w:lang w:eastAsia="ru-RU"/>
    </w:rPr>
  </w:style>
  <w:style w:type="character" w:customStyle="1" w:styleId="ListParagraphChar">
    <w:name w:val="List Paragraph Char"/>
    <w:link w:val="12"/>
    <w:locked/>
    <w:rsid w:val="00055272"/>
    <w:rPr>
      <w:rFonts w:ascii="Times New Roman" w:hAnsi="Times New Roman"/>
      <w:sz w:val="24"/>
      <w:lang w:eastAsia="ru-RU"/>
    </w:rPr>
  </w:style>
  <w:style w:type="character" w:customStyle="1" w:styleId="fontstyle01">
    <w:name w:val="fontstyle01"/>
    <w:rsid w:val="00055272"/>
    <w:rPr>
      <w:rFonts w:ascii="Times New Roman" w:hAnsi="Times New Roman"/>
      <w:color w:val="000000"/>
      <w:sz w:val="28"/>
    </w:rPr>
  </w:style>
  <w:style w:type="paragraph" w:styleId="a4">
    <w:name w:val="Body Text"/>
    <w:basedOn w:val="a0"/>
    <w:link w:val="a5"/>
    <w:uiPriority w:val="1"/>
    <w:rsid w:val="002A1E21"/>
    <w:rPr>
      <w:szCs w:val="20"/>
    </w:rPr>
  </w:style>
  <w:style w:type="character" w:customStyle="1" w:styleId="a5">
    <w:name w:val="Основной текст Знак"/>
    <w:link w:val="a4"/>
    <w:uiPriority w:val="1"/>
    <w:locked/>
    <w:rsid w:val="002A1E21"/>
    <w:rPr>
      <w:rFonts w:ascii="Times New Roman" w:hAnsi="Times New Roman"/>
      <w:sz w:val="24"/>
      <w:lang w:eastAsia="ru-RU"/>
    </w:rPr>
  </w:style>
  <w:style w:type="character" w:customStyle="1" w:styleId="acopre">
    <w:name w:val="acopre"/>
    <w:rsid w:val="00906030"/>
    <w:rPr>
      <w:rFonts w:cs="Times New Roman"/>
    </w:rPr>
  </w:style>
  <w:style w:type="character" w:styleId="a6">
    <w:name w:val="Emphasis"/>
    <w:uiPriority w:val="20"/>
    <w:rsid w:val="00906030"/>
    <w:rPr>
      <w:i/>
    </w:rPr>
  </w:style>
  <w:style w:type="paragraph" w:styleId="a7">
    <w:name w:val="Balloon Text"/>
    <w:basedOn w:val="a0"/>
    <w:link w:val="a8"/>
    <w:semiHidden/>
    <w:rsid w:val="00906030"/>
    <w:rPr>
      <w:rFonts w:ascii="Tahoma" w:hAnsi="Tahoma"/>
      <w:sz w:val="16"/>
      <w:szCs w:val="20"/>
    </w:rPr>
  </w:style>
  <w:style w:type="character" w:customStyle="1" w:styleId="a8">
    <w:name w:val="Текст выноски Знак"/>
    <w:link w:val="a7"/>
    <w:semiHidden/>
    <w:locked/>
    <w:rsid w:val="00906030"/>
    <w:rPr>
      <w:rFonts w:ascii="Tahoma" w:hAnsi="Tahoma"/>
      <w:sz w:val="16"/>
      <w:lang w:eastAsia="ru-RU"/>
    </w:rPr>
  </w:style>
  <w:style w:type="table" w:styleId="a9">
    <w:name w:val="Table Grid"/>
    <w:basedOn w:val="a2"/>
    <w:uiPriority w:val="59"/>
    <w:rsid w:val="00E3195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aliases w:val=" Знак Знак,h,Знак Знак"/>
    <w:basedOn w:val="a0"/>
    <w:link w:val="ab"/>
    <w:uiPriority w:val="99"/>
    <w:rsid w:val="00F84D1E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aliases w:val=" Знак Знак Знак,h Знак,Знак Знак Знак"/>
    <w:link w:val="aa"/>
    <w:uiPriority w:val="99"/>
    <w:locked/>
    <w:rsid w:val="00F84D1E"/>
    <w:rPr>
      <w:rFonts w:ascii="Times New Roman" w:hAnsi="Times New Roman"/>
      <w:sz w:val="24"/>
      <w:lang w:eastAsia="ru-RU"/>
    </w:rPr>
  </w:style>
  <w:style w:type="paragraph" w:styleId="ac">
    <w:name w:val="footer"/>
    <w:basedOn w:val="a0"/>
    <w:link w:val="ad"/>
    <w:uiPriority w:val="99"/>
    <w:rsid w:val="00F84D1E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link w:val="ac"/>
    <w:uiPriority w:val="99"/>
    <w:locked/>
    <w:rsid w:val="00F84D1E"/>
    <w:rPr>
      <w:rFonts w:ascii="Times New Roman" w:hAnsi="Times New Roman"/>
      <w:sz w:val="24"/>
      <w:lang w:eastAsia="ru-RU"/>
    </w:rPr>
  </w:style>
  <w:style w:type="paragraph" w:customStyle="1" w:styleId="13">
    <w:name w:val="Обычный (веб)1"/>
    <w:basedOn w:val="a0"/>
    <w:uiPriority w:val="99"/>
    <w:rsid w:val="001204F5"/>
    <w:pPr>
      <w:spacing w:before="100" w:beforeAutospacing="1" w:after="100" w:afterAutospacing="1"/>
    </w:pPr>
  </w:style>
  <w:style w:type="character" w:styleId="ae">
    <w:name w:val="Hyperlink"/>
    <w:uiPriority w:val="99"/>
    <w:rsid w:val="00263715"/>
    <w:rPr>
      <w:color w:val="0000FF"/>
      <w:u w:val="single"/>
    </w:rPr>
  </w:style>
  <w:style w:type="character" w:styleId="af">
    <w:name w:val="Strong"/>
    <w:uiPriority w:val="22"/>
    <w:rsid w:val="00994510"/>
    <w:rPr>
      <w:b/>
    </w:rPr>
  </w:style>
  <w:style w:type="character" w:customStyle="1" w:styleId="c10">
    <w:name w:val="c10"/>
    <w:rsid w:val="003B40F4"/>
    <w:rPr>
      <w:rFonts w:cs="Times New Roman"/>
    </w:rPr>
  </w:style>
  <w:style w:type="character" w:customStyle="1" w:styleId="w">
    <w:name w:val="w"/>
    <w:rsid w:val="0076448D"/>
    <w:rPr>
      <w:rFonts w:cs="Times New Roman"/>
    </w:rPr>
  </w:style>
  <w:style w:type="paragraph" w:styleId="af0">
    <w:name w:val="Body Text Indent"/>
    <w:basedOn w:val="a0"/>
    <w:link w:val="af1"/>
    <w:rsid w:val="00B33018"/>
    <w:pPr>
      <w:ind w:left="283"/>
    </w:pPr>
    <w:rPr>
      <w:szCs w:val="20"/>
    </w:rPr>
  </w:style>
  <w:style w:type="character" w:customStyle="1" w:styleId="af1">
    <w:name w:val="Основной текст с отступом Знак"/>
    <w:link w:val="af0"/>
    <w:locked/>
    <w:rsid w:val="00B33018"/>
    <w:rPr>
      <w:rFonts w:ascii="Times New Roman" w:hAnsi="Times New Roman"/>
      <w:sz w:val="24"/>
      <w:lang w:eastAsia="ru-RU"/>
    </w:rPr>
  </w:style>
  <w:style w:type="paragraph" w:customStyle="1" w:styleId="23">
    <w:name w:val="Уровень 2"/>
    <w:basedOn w:val="a0"/>
    <w:rsid w:val="00C11772"/>
    <w:pPr>
      <w:widowControl w:val="0"/>
      <w:tabs>
        <w:tab w:val="num" w:pos="1440"/>
      </w:tabs>
      <w:autoSpaceDE w:val="0"/>
      <w:autoSpaceDN w:val="0"/>
      <w:adjustRightInd w:val="0"/>
      <w:ind w:left="1440" w:hanging="360"/>
    </w:pPr>
    <w:rPr>
      <w:spacing w:val="10"/>
      <w:szCs w:val="20"/>
    </w:rPr>
  </w:style>
  <w:style w:type="paragraph" w:styleId="af2">
    <w:name w:val="Subtitle"/>
    <w:basedOn w:val="a0"/>
    <w:link w:val="af3"/>
    <w:rsid w:val="00C11772"/>
    <w:pPr>
      <w:jc w:val="center"/>
    </w:pPr>
    <w:rPr>
      <w:b/>
      <w:sz w:val="32"/>
      <w:szCs w:val="20"/>
    </w:rPr>
  </w:style>
  <w:style w:type="character" w:customStyle="1" w:styleId="af3">
    <w:name w:val="Подзаголовок Знак"/>
    <w:link w:val="af2"/>
    <w:locked/>
    <w:rsid w:val="00C11772"/>
    <w:rPr>
      <w:rFonts w:ascii="Times New Roman" w:hAnsi="Times New Roman"/>
      <w:b/>
      <w:sz w:val="32"/>
    </w:rPr>
  </w:style>
  <w:style w:type="paragraph" w:customStyle="1" w:styleId="24">
    <w:name w:val="Без интервала2"/>
    <w:rsid w:val="00C11772"/>
    <w:pPr>
      <w:jc w:val="both"/>
    </w:pPr>
    <w:rPr>
      <w:rFonts w:ascii="Times New Roman CYR" w:hAnsi="Times New Roman CYR"/>
      <w:sz w:val="28"/>
    </w:rPr>
  </w:style>
  <w:style w:type="paragraph" w:styleId="25">
    <w:name w:val="Body Text 2"/>
    <w:basedOn w:val="a0"/>
    <w:link w:val="26"/>
    <w:rsid w:val="00283251"/>
    <w:pPr>
      <w:spacing w:line="480" w:lineRule="auto"/>
    </w:pPr>
  </w:style>
  <w:style w:type="character" w:customStyle="1" w:styleId="26">
    <w:name w:val="Основной текст 2 Знак"/>
    <w:link w:val="25"/>
    <w:locked/>
    <w:rsid w:val="00283251"/>
    <w:rPr>
      <w:rFonts w:ascii="Times New Roman" w:hAnsi="Times New Roman" w:cs="Times New Roman"/>
      <w:sz w:val="24"/>
      <w:szCs w:val="24"/>
    </w:rPr>
  </w:style>
  <w:style w:type="paragraph" w:styleId="af4">
    <w:name w:val="Plain Text"/>
    <w:basedOn w:val="a0"/>
    <w:link w:val="af5"/>
    <w:semiHidden/>
    <w:rsid w:val="00283251"/>
    <w:rPr>
      <w:rFonts w:ascii="Courier New" w:hAnsi="Courier New"/>
      <w:spacing w:val="-8"/>
      <w:sz w:val="20"/>
      <w:szCs w:val="20"/>
    </w:rPr>
  </w:style>
  <w:style w:type="character" w:customStyle="1" w:styleId="af5">
    <w:name w:val="Текст Знак"/>
    <w:link w:val="af4"/>
    <w:semiHidden/>
    <w:locked/>
    <w:rsid w:val="00283251"/>
    <w:rPr>
      <w:rFonts w:ascii="Courier New" w:hAnsi="Courier New" w:cs="Times New Roman"/>
      <w:spacing w:val="-8"/>
    </w:rPr>
  </w:style>
  <w:style w:type="table" w:customStyle="1" w:styleId="14">
    <w:name w:val="Сетка таблицы1"/>
    <w:rsid w:val="00D47D55"/>
    <w:pPr>
      <w:jc w:val="both"/>
    </w:pPr>
    <w:rPr>
      <w:rFonts w:ascii="Times New Roman" w:eastAsia="Times New Roman" w:hAnsi="Times New Roman"/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768F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af6">
    <w:name w:val="annotation reference"/>
    <w:uiPriority w:val="99"/>
    <w:rsid w:val="00FC7445"/>
    <w:rPr>
      <w:sz w:val="16"/>
      <w:szCs w:val="16"/>
    </w:rPr>
  </w:style>
  <w:style w:type="paragraph" w:styleId="af7">
    <w:name w:val="annotation text"/>
    <w:basedOn w:val="a0"/>
    <w:link w:val="af8"/>
    <w:uiPriority w:val="99"/>
    <w:rsid w:val="00FC7445"/>
    <w:rPr>
      <w:sz w:val="20"/>
      <w:szCs w:val="20"/>
    </w:rPr>
  </w:style>
  <w:style w:type="character" w:customStyle="1" w:styleId="af8">
    <w:name w:val="Текст примечания Знак"/>
    <w:link w:val="af7"/>
    <w:uiPriority w:val="99"/>
    <w:rsid w:val="00FC7445"/>
    <w:rPr>
      <w:rFonts w:ascii="Times New Roman" w:hAnsi="Times New Roman"/>
    </w:rPr>
  </w:style>
  <w:style w:type="paragraph" w:styleId="af9">
    <w:name w:val="annotation subject"/>
    <w:basedOn w:val="af7"/>
    <w:next w:val="af7"/>
    <w:link w:val="afa"/>
    <w:rsid w:val="00FC7445"/>
    <w:rPr>
      <w:b/>
      <w:bCs/>
    </w:rPr>
  </w:style>
  <w:style w:type="character" w:customStyle="1" w:styleId="afa">
    <w:name w:val="Тема примечания Знак"/>
    <w:link w:val="af9"/>
    <w:rsid w:val="00FC7445"/>
    <w:rPr>
      <w:rFonts w:ascii="Times New Roman" w:hAnsi="Times New Roman"/>
      <w:b/>
      <w:bCs/>
    </w:rPr>
  </w:style>
  <w:style w:type="paragraph" w:styleId="a">
    <w:name w:val="List Paragraph"/>
    <w:aliases w:val="Спис-Циф"/>
    <w:basedOn w:val="a0"/>
    <w:link w:val="afb"/>
    <w:uiPriority w:val="34"/>
    <w:qFormat/>
    <w:rsid w:val="008C2FE0"/>
    <w:pPr>
      <w:numPr>
        <w:numId w:val="3"/>
      </w:numPr>
      <w:spacing w:before="0" w:after="0"/>
    </w:pPr>
  </w:style>
  <w:style w:type="paragraph" w:customStyle="1" w:styleId="27">
    <w:name w:val="Абзац списка2"/>
    <w:basedOn w:val="a0"/>
    <w:rsid w:val="00A25B4D"/>
    <w:pPr>
      <w:ind w:left="720"/>
    </w:pPr>
  </w:style>
  <w:style w:type="paragraph" w:customStyle="1" w:styleId="Normal2">
    <w:name w:val="Normal2"/>
    <w:rsid w:val="00CA4838"/>
    <w:pPr>
      <w:suppressAutoHyphens/>
      <w:autoSpaceDE w:val="0"/>
    </w:pPr>
    <w:rPr>
      <w:rFonts w:ascii="Times New Roman" w:eastAsia="Arial" w:hAnsi="Times New Roman"/>
      <w:color w:val="000000"/>
      <w:sz w:val="24"/>
      <w:szCs w:val="24"/>
      <w:lang w:eastAsia="ar-SA"/>
    </w:rPr>
  </w:style>
  <w:style w:type="character" w:customStyle="1" w:styleId="extended-textfull">
    <w:name w:val="extended-text__full"/>
    <w:basedOn w:val="a1"/>
    <w:rsid w:val="000A4617"/>
  </w:style>
  <w:style w:type="paragraph" w:styleId="afc">
    <w:name w:val="No Spacing"/>
    <w:uiPriority w:val="1"/>
    <w:qFormat/>
    <w:rsid w:val="00E35549"/>
    <w:pPr>
      <w:keepNext/>
      <w:keepLines/>
      <w:contextualSpacing/>
    </w:pPr>
    <w:rPr>
      <w:rFonts w:ascii="Times New Roman" w:eastAsia="Times New Roman" w:hAnsi="Times New Roman"/>
      <w:szCs w:val="22"/>
    </w:rPr>
  </w:style>
  <w:style w:type="paragraph" w:customStyle="1" w:styleId="15">
    <w:name w:val="Стиль1"/>
    <w:basedOn w:val="a0"/>
    <w:link w:val="16"/>
    <w:rsid w:val="00137D45"/>
    <w:pPr>
      <w:suppressAutoHyphens/>
      <w:jc w:val="center"/>
    </w:pPr>
    <w:rPr>
      <w:b/>
      <w:color w:val="002060"/>
    </w:rPr>
  </w:style>
  <w:style w:type="character" w:customStyle="1" w:styleId="16">
    <w:name w:val="Стиль1 Знак"/>
    <w:link w:val="15"/>
    <w:rsid w:val="00137D45"/>
    <w:rPr>
      <w:rFonts w:ascii="Times New Roman" w:hAnsi="Times New Roman"/>
      <w:b/>
      <w:color w:val="002060"/>
      <w:sz w:val="24"/>
      <w:szCs w:val="22"/>
    </w:rPr>
  </w:style>
  <w:style w:type="paragraph" w:customStyle="1" w:styleId="afd">
    <w:name w:val="ммм"/>
    <w:basedOn w:val="a0"/>
    <w:rsid w:val="00137D45"/>
    <w:pPr>
      <w:autoSpaceDE w:val="0"/>
      <w:autoSpaceDN w:val="0"/>
      <w:ind w:firstLine="720"/>
    </w:pPr>
    <w:rPr>
      <w:rFonts w:eastAsia="Times New Roman"/>
      <w:sz w:val="28"/>
      <w:szCs w:val="28"/>
    </w:rPr>
  </w:style>
  <w:style w:type="paragraph" w:customStyle="1" w:styleId="afe">
    <w:name w:val="для МУ осн."/>
    <w:basedOn w:val="a0"/>
    <w:link w:val="aff"/>
    <w:rsid w:val="00B80EA3"/>
    <w:pPr>
      <w:shd w:val="clear" w:color="auto" w:fill="FFFFFF"/>
    </w:pPr>
    <w:rPr>
      <w:rFonts w:eastAsia="Times New Roman"/>
      <w:szCs w:val="20"/>
    </w:rPr>
  </w:style>
  <w:style w:type="character" w:customStyle="1" w:styleId="aff">
    <w:name w:val="для МУ осн. Знак"/>
    <w:link w:val="afe"/>
    <w:rsid w:val="00B80EA3"/>
    <w:rPr>
      <w:rFonts w:ascii="Times New Roman" w:eastAsia="Times New Roman" w:hAnsi="Times New Roman"/>
      <w:sz w:val="22"/>
      <w:shd w:val="clear" w:color="auto" w:fill="FFFFFF"/>
    </w:rPr>
  </w:style>
  <w:style w:type="numbering" w:customStyle="1" w:styleId="17">
    <w:name w:val="Нет списка1"/>
    <w:next w:val="a3"/>
    <w:semiHidden/>
    <w:rsid w:val="009114E5"/>
  </w:style>
  <w:style w:type="paragraph" w:customStyle="1" w:styleId="31">
    <w:name w:val="Абзац списка3"/>
    <w:basedOn w:val="a0"/>
    <w:rsid w:val="009114E5"/>
    <w:pPr>
      <w:ind w:left="720" w:firstLine="652"/>
    </w:pPr>
    <w:rPr>
      <w:szCs w:val="20"/>
    </w:rPr>
  </w:style>
  <w:style w:type="paragraph" w:customStyle="1" w:styleId="aff0">
    <w:basedOn w:val="a0"/>
    <w:next w:val="13"/>
    <w:rsid w:val="009114E5"/>
    <w:pPr>
      <w:spacing w:before="100" w:beforeAutospacing="1" w:after="100" w:afterAutospacing="1"/>
      <w:ind w:firstLine="652"/>
    </w:pPr>
  </w:style>
  <w:style w:type="paragraph" w:customStyle="1" w:styleId="32">
    <w:name w:val="Без интервала3"/>
    <w:rsid w:val="009114E5"/>
    <w:pPr>
      <w:jc w:val="both"/>
    </w:pPr>
    <w:rPr>
      <w:rFonts w:ascii="Times New Roman CYR" w:hAnsi="Times New Roman CYR"/>
      <w:sz w:val="28"/>
    </w:rPr>
  </w:style>
  <w:style w:type="character" w:customStyle="1" w:styleId="0pt">
    <w:name w:val="Основной текст + Курсив;Интервал 0 pt"/>
    <w:rsid w:val="009114E5"/>
    <w:rPr>
      <w:i/>
      <w:iCs/>
      <w:color w:val="000000"/>
      <w:spacing w:val="3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customStyle="1" w:styleId="aff1">
    <w:name w:val="текст сноски"/>
    <w:basedOn w:val="a0"/>
    <w:rsid w:val="009114E5"/>
    <w:pPr>
      <w:ind w:firstLine="652"/>
    </w:pPr>
    <w:rPr>
      <w:rFonts w:eastAsia="Times New Roman"/>
      <w:sz w:val="20"/>
      <w:szCs w:val="20"/>
    </w:rPr>
  </w:style>
  <w:style w:type="paragraph" w:styleId="aff2">
    <w:name w:val="footnote text"/>
    <w:basedOn w:val="a0"/>
    <w:link w:val="aff3"/>
    <w:rsid w:val="009114E5"/>
    <w:pPr>
      <w:ind w:firstLine="652"/>
    </w:pPr>
    <w:rPr>
      <w:rFonts w:eastAsia="Times New Roman"/>
      <w:sz w:val="28"/>
      <w:szCs w:val="20"/>
    </w:rPr>
  </w:style>
  <w:style w:type="character" w:customStyle="1" w:styleId="aff3">
    <w:name w:val="Текст сноски Знак"/>
    <w:link w:val="aff2"/>
    <w:rsid w:val="009114E5"/>
    <w:rPr>
      <w:rFonts w:ascii="Times New Roman" w:eastAsia="Times New Roman" w:hAnsi="Times New Roman"/>
      <w:sz w:val="28"/>
    </w:rPr>
  </w:style>
  <w:style w:type="character" w:styleId="aff4">
    <w:name w:val="footnote reference"/>
    <w:uiPriority w:val="99"/>
    <w:rsid w:val="009114E5"/>
    <w:rPr>
      <w:rFonts w:cs="Times New Roman"/>
      <w:vertAlign w:val="superscript"/>
    </w:rPr>
  </w:style>
  <w:style w:type="paragraph" w:styleId="18">
    <w:name w:val="toc 1"/>
    <w:basedOn w:val="a0"/>
    <w:next w:val="a0"/>
    <w:autoRedefine/>
    <w:uiPriority w:val="39"/>
    <w:locked/>
    <w:rsid w:val="009114E5"/>
    <w:pPr>
      <w:spacing w:before="240"/>
      <w:ind w:firstLine="652"/>
    </w:pPr>
    <w:rPr>
      <w:rFonts w:ascii="Calibri" w:hAnsi="Calibri"/>
      <w:b/>
      <w:bCs/>
      <w:sz w:val="20"/>
      <w:szCs w:val="20"/>
    </w:rPr>
  </w:style>
  <w:style w:type="paragraph" w:styleId="28">
    <w:name w:val="toc 2"/>
    <w:basedOn w:val="a0"/>
    <w:next w:val="a0"/>
    <w:autoRedefine/>
    <w:uiPriority w:val="39"/>
    <w:locked/>
    <w:rsid w:val="009114E5"/>
    <w:pPr>
      <w:ind w:left="240" w:firstLine="652"/>
    </w:pPr>
    <w:rPr>
      <w:rFonts w:ascii="Calibri" w:hAnsi="Calibri"/>
      <w:i/>
      <w:iCs/>
      <w:sz w:val="20"/>
      <w:szCs w:val="20"/>
    </w:rPr>
  </w:style>
  <w:style w:type="paragraph" w:styleId="33">
    <w:name w:val="toc 3"/>
    <w:basedOn w:val="a0"/>
    <w:next w:val="a0"/>
    <w:autoRedefine/>
    <w:uiPriority w:val="39"/>
    <w:locked/>
    <w:rsid w:val="009114E5"/>
    <w:pPr>
      <w:ind w:left="480" w:firstLine="652"/>
    </w:pPr>
    <w:rPr>
      <w:rFonts w:ascii="Calibri" w:hAnsi="Calibri"/>
      <w:sz w:val="20"/>
      <w:szCs w:val="20"/>
    </w:rPr>
  </w:style>
  <w:style w:type="paragraph" w:styleId="41">
    <w:name w:val="toc 4"/>
    <w:basedOn w:val="a0"/>
    <w:next w:val="a0"/>
    <w:autoRedefine/>
    <w:locked/>
    <w:rsid w:val="009114E5"/>
    <w:pPr>
      <w:ind w:left="720" w:firstLine="652"/>
    </w:pPr>
    <w:rPr>
      <w:rFonts w:ascii="Calibri" w:hAnsi="Calibri"/>
      <w:sz w:val="20"/>
      <w:szCs w:val="20"/>
    </w:rPr>
  </w:style>
  <w:style w:type="paragraph" w:styleId="51">
    <w:name w:val="toc 5"/>
    <w:basedOn w:val="a0"/>
    <w:next w:val="a0"/>
    <w:autoRedefine/>
    <w:locked/>
    <w:rsid w:val="009114E5"/>
    <w:pPr>
      <w:ind w:left="960" w:firstLine="652"/>
    </w:pPr>
    <w:rPr>
      <w:rFonts w:ascii="Calibri" w:hAnsi="Calibri"/>
      <w:sz w:val="20"/>
      <w:szCs w:val="20"/>
    </w:rPr>
  </w:style>
  <w:style w:type="paragraph" w:styleId="61">
    <w:name w:val="toc 6"/>
    <w:basedOn w:val="a0"/>
    <w:next w:val="a0"/>
    <w:autoRedefine/>
    <w:locked/>
    <w:rsid w:val="009114E5"/>
    <w:pPr>
      <w:ind w:left="1200" w:firstLine="652"/>
    </w:pPr>
    <w:rPr>
      <w:rFonts w:ascii="Calibri" w:hAnsi="Calibri"/>
      <w:sz w:val="20"/>
      <w:szCs w:val="20"/>
    </w:rPr>
  </w:style>
  <w:style w:type="paragraph" w:styleId="71">
    <w:name w:val="toc 7"/>
    <w:basedOn w:val="a0"/>
    <w:next w:val="a0"/>
    <w:autoRedefine/>
    <w:locked/>
    <w:rsid w:val="009114E5"/>
    <w:pPr>
      <w:ind w:left="1440" w:firstLine="652"/>
    </w:pPr>
    <w:rPr>
      <w:rFonts w:ascii="Calibri" w:hAnsi="Calibri"/>
      <w:sz w:val="20"/>
      <w:szCs w:val="20"/>
    </w:rPr>
  </w:style>
  <w:style w:type="paragraph" w:styleId="81">
    <w:name w:val="toc 8"/>
    <w:basedOn w:val="a0"/>
    <w:next w:val="a0"/>
    <w:autoRedefine/>
    <w:locked/>
    <w:rsid w:val="009114E5"/>
    <w:pPr>
      <w:ind w:left="1680" w:firstLine="652"/>
    </w:pPr>
    <w:rPr>
      <w:rFonts w:ascii="Calibri" w:hAnsi="Calibri"/>
      <w:sz w:val="20"/>
      <w:szCs w:val="20"/>
    </w:rPr>
  </w:style>
  <w:style w:type="paragraph" w:styleId="91">
    <w:name w:val="toc 9"/>
    <w:basedOn w:val="a0"/>
    <w:next w:val="a0"/>
    <w:autoRedefine/>
    <w:locked/>
    <w:rsid w:val="009114E5"/>
    <w:pPr>
      <w:ind w:left="1920" w:firstLine="652"/>
    </w:pPr>
    <w:rPr>
      <w:rFonts w:ascii="Calibri" w:hAnsi="Calibri"/>
      <w:sz w:val="20"/>
      <w:szCs w:val="20"/>
    </w:rPr>
  </w:style>
  <w:style w:type="paragraph" w:styleId="aff5">
    <w:name w:val="TOC Heading"/>
    <w:basedOn w:val="1"/>
    <w:next w:val="a0"/>
    <w:uiPriority w:val="39"/>
    <w:unhideWhenUsed/>
    <w:qFormat/>
    <w:rsid w:val="001A47A6"/>
    <w:pPr>
      <w:outlineLvl w:val="9"/>
    </w:pPr>
    <w:rPr>
      <w:rFonts w:eastAsia="Times New Roman"/>
      <w:color w:val="000000" w:themeColor="text1"/>
      <w:sz w:val="28"/>
      <w:szCs w:val="32"/>
    </w:rPr>
  </w:style>
  <w:style w:type="paragraph" w:customStyle="1" w:styleId="19">
    <w:name w:val="Название1"/>
    <w:basedOn w:val="a0"/>
    <w:next w:val="a0"/>
    <w:link w:val="aff6"/>
    <w:uiPriority w:val="99"/>
    <w:locked/>
    <w:rsid w:val="009114E5"/>
    <w:pPr>
      <w:ind w:firstLine="720"/>
      <w:jc w:val="center"/>
      <w:outlineLvl w:val="0"/>
    </w:pPr>
    <w:rPr>
      <w:rFonts w:eastAsia="Times New Roman"/>
      <w:b/>
    </w:rPr>
  </w:style>
  <w:style w:type="character" w:customStyle="1" w:styleId="aff6">
    <w:name w:val="Название Знак"/>
    <w:link w:val="19"/>
    <w:uiPriority w:val="99"/>
    <w:rsid w:val="009114E5"/>
    <w:rPr>
      <w:rFonts w:ascii="Times New Roman" w:eastAsia="Times New Roman" w:hAnsi="Times New Roman"/>
      <w:b/>
      <w:sz w:val="22"/>
      <w:szCs w:val="22"/>
    </w:rPr>
  </w:style>
  <w:style w:type="character" w:customStyle="1" w:styleId="1a">
    <w:name w:val="Неразрешенное упоминание1"/>
    <w:uiPriority w:val="99"/>
    <w:semiHidden/>
    <w:unhideWhenUsed/>
    <w:rsid w:val="009114E5"/>
    <w:rPr>
      <w:color w:val="605E5C"/>
      <w:shd w:val="clear" w:color="auto" w:fill="E1DFDD"/>
    </w:rPr>
  </w:style>
  <w:style w:type="paragraph" w:customStyle="1" w:styleId="c7">
    <w:name w:val="c7"/>
    <w:basedOn w:val="a0"/>
    <w:rsid w:val="002174E2"/>
    <w:pPr>
      <w:spacing w:before="100" w:beforeAutospacing="1" w:after="100" w:afterAutospacing="1"/>
    </w:pPr>
    <w:rPr>
      <w:rFonts w:eastAsia="Times New Roman"/>
    </w:rPr>
  </w:style>
  <w:style w:type="character" w:customStyle="1" w:styleId="c0">
    <w:name w:val="c0"/>
    <w:basedOn w:val="a1"/>
    <w:rsid w:val="002174E2"/>
  </w:style>
  <w:style w:type="character" w:customStyle="1" w:styleId="29">
    <w:name w:val="Основной текст (2)_"/>
    <w:link w:val="2a"/>
    <w:rsid w:val="00AE4AC5"/>
    <w:rPr>
      <w:rFonts w:ascii="Times New Roman" w:eastAsia="Times New Roman" w:hAnsi="Times New Roman"/>
      <w:sz w:val="22"/>
      <w:szCs w:val="22"/>
      <w:shd w:val="clear" w:color="auto" w:fill="FFFFFF"/>
    </w:rPr>
  </w:style>
  <w:style w:type="paragraph" w:customStyle="1" w:styleId="2a">
    <w:name w:val="Основной текст (2)"/>
    <w:basedOn w:val="a0"/>
    <w:link w:val="29"/>
    <w:rsid w:val="00AE4AC5"/>
    <w:pPr>
      <w:widowControl w:val="0"/>
      <w:shd w:val="clear" w:color="auto" w:fill="FFFFFF"/>
      <w:spacing w:line="250" w:lineRule="exact"/>
      <w:ind w:hanging="357"/>
    </w:pPr>
    <w:rPr>
      <w:rFonts w:eastAsia="Times New Roman"/>
    </w:rPr>
  </w:style>
  <w:style w:type="character" w:customStyle="1" w:styleId="34">
    <w:name w:val="Основной текст (3)_"/>
    <w:link w:val="35"/>
    <w:rsid w:val="00AE4AC5"/>
    <w:rPr>
      <w:rFonts w:ascii="Times New Roman" w:eastAsia="Times New Roman" w:hAnsi="Times New Roman"/>
      <w:i/>
      <w:iCs/>
      <w:sz w:val="22"/>
      <w:szCs w:val="22"/>
      <w:shd w:val="clear" w:color="auto" w:fill="FFFFFF"/>
    </w:rPr>
  </w:style>
  <w:style w:type="character" w:customStyle="1" w:styleId="36">
    <w:name w:val="Основной текст (3) + Не курсив"/>
    <w:rsid w:val="00AE4AC5"/>
    <w:rPr>
      <w:rFonts w:ascii="Times New Roman" w:eastAsia="Times New Roman" w:hAnsi="Times New Roman"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2b">
    <w:name w:val="Основной текст (2) + Курсив"/>
    <w:rsid w:val="00AE4AC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c">
    <w:name w:val="Основной текст (2) + Полужирный"/>
    <w:rsid w:val="00AE4AC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37">
    <w:name w:val="Основной текст (3) + Полужирный;Не курсив"/>
    <w:rsid w:val="00AE4AC5"/>
    <w:rPr>
      <w:rFonts w:ascii="Times New Roman" w:eastAsia="Times New Roman" w:hAnsi="Times New Roman"/>
      <w:b/>
      <w:bCs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paragraph" w:customStyle="1" w:styleId="35">
    <w:name w:val="Основной текст (3)"/>
    <w:basedOn w:val="a0"/>
    <w:link w:val="34"/>
    <w:rsid w:val="00AE4AC5"/>
    <w:pPr>
      <w:widowControl w:val="0"/>
      <w:shd w:val="clear" w:color="auto" w:fill="FFFFFF"/>
      <w:spacing w:line="250" w:lineRule="exact"/>
      <w:ind w:hanging="146"/>
    </w:pPr>
    <w:rPr>
      <w:rFonts w:eastAsia="Times New Roman"/>
      <w:i/>
      <w:iCs/>
    </w:rPr>
  </w:style>
  <w:style w:type="paragraph" w:customStyle="1" w:styleId="aff7">
    <w:basedOn w:val="a0"/>
    <w:next w:val="13"/>
    <w:rsid w:val="00395C96"/>
    <w:pPr>
      <w:spacing w:before="100" w:beforeAutospacing="1" w:after="100" w:afterAutospacing="1"/>
    </w:pPr>
    <w:rPr>
      <w:rFonts w:eastAsia="Times New Roman"/>
    </w:rPr>
  </w:style>
  <w:style w:type="paragraph" w:customStyle="1" w:styleId="42">
    <w:name w:val="Без интервала4"/>
    <w:rsid w:val="00395C96"/>
    <w:pPr>
      <w:jc w:val="both"/>
    </w:pPr>
    <w:rPr>
      <w:rFonts w:ascii="Times New Roman CYR" w:hAnsi="Times New Roman CYR"/>
      <w:sz w:val="28"/>
    </w:rPr>
  </w:style>
  <w:style w:type="character" w:customStyle="1" w:styleId="afb">
    <w:name w:val="Абзац списка Знак"/>
    <w:aliases w:val="Спис-Циф Знак"/>
    <w:link w:val="a"/>
    <w:uiPriority w:val="34"/>
    <w:locked/>
    <w:rsid w:val="008C2FE0"/>
    <w:rPr>
      <w:rFonts w:ascii="Times New Roman" w:hAnsi="Times New Roman"/>
      <w:sz w:val="24"/>
      <w:szCs w:val="22"/>
    </w:rPr>
  </w:style>
  <w:style w:type="character" w:customStyle="1" w:styleId="52">
    <w:name w:val="Основной текст (5)_"/>
    <w:link w:val="53"/>
    <w:rsid w:val="0047019D"/>
    <w:rPr>
      <w:rFonts w:ascii="Times New Roman" w:eastAsia="Times New Roman" w:hAnsi="Times New Roman"/>
      <w:sz w:val="18"/>
      <w:szCs w:val="18"/>
      <w:shd w:val="clear" w:color="auto" w:fill="FFFFFF"/>
    </w:rPr>
  </w:style>
  <w:style w:type="character" w:customStyle="1" w:styleId="54">
    <w:name w:val="Основной текст (5) + Полужирный"/>
    <w:rsid w:val="0047019D"/>
    <w:rPr>
      <w:rFonts w:ascii="Times New Roman" w:eastAsia="Times New Roman" w:hAnsi="Times New Roman"/>
      <w:b/>
      <w:bCs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paragraph" w:customStyle="1" w:styleId="53">
    <w:name w:val="Основной текст (5)"/>
    <w:basedOn w:val="a0"/>
    <w:link w:val="52"/>
    <w:rsid w:val="0047019D"/>
    <w:pPr>
      <w:widowControl w:val="0"/>
      <w:shd w:val="clear" w:color="auto" w:fill="FFFFFF"/>
      <w:spacing w:line="197" w:lineRule="exact"/>
      <w:ind w:hanging="1434"/>
    </w:pPr>
    <w:rPr>
      <w:rFonts w:eastAsia="Times New Roman"/>
      <w:sz w:val="18"/>
      <w:szCs w:val="18"/>
    </w:rPr>
  </w:style>
  <w:style w:type="paragraph" w:customStyle="1" w:styleId="c3">
    <w:name w:val="c3"/>
    <w:basedOn w:val="a0"/>
    <w:rsid w:val="0047019D"/>
    <w:pPr>
      <w:spacing w:before="100" w:beforeAutospacing="1" w:after="100" w:afterAutospacing="1"/>
    </w:pPr>
    <w:rPr>
      <w:rFonts w:eastAsia="Times New Roman"/>
    </w:rPr>
  </w:style>
  <w:style w:type="character" w:customStyle="1" w:styleId="c2">
    <w:name w:val="c2"/>
    <w:basedOn w:val="a1"/>
    <w:rsid w:val="0047019D"/>
  </w:style>
  <w:style w:type="table" w:customStyle="1" w:styleId="TableNormal">
    <w:name w:val="Table Normal"/>
    <w:uiPriority w:val="2"/>
    <w:unhideWhenUsed/>
    <w:qFormat/>
    <w:rsid w:val="0047019D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0"/>
    <w:uiPriority w:val="1"/>
    <w:qFormat/>
    <w:rsid w:val="00231D94"/>
    <w:pPr>
      <w:widowControl w:val="0"/>
      <w:autoSpaceDE w:val="0"/>
      <w:autoSpaceDN w:val="0"/>
      <w:ind w:firstLine="0"/>
      <w:jc w:val="left"/>
    </w:pPr>
    <w:rPr>
      <w:rFonts w:eastAsia="Times New Roman"/>
      <w:sz w:val="18"/>
      <w:lang w:bidi="ru-RU"/>
    </w:rPr>
  </w:style>
  <w:style w:type="character" w:styleId="aff8">
    <w:name w:val="FollowedHyperlink"/>
    <w:uiPriority w:val="99"/>
    <w:semiHidden/>
    <w:unhideWhenUsed/>
    <w:rsid w:val="003E6146"/>
    <w:rPr>
      <w:color w:val="954F72"/>
      <w:u w:val="single"/>
    </w:rPr>
  </w:style>
  <w:style w:type="character" w:customStyle="1" w:styleId="c1">
    <w:name w:val="c1"/>
    <w:basedOn w:val="a1"/>
    <w:rsid w:val="00413CFB"/>
  </w:style>
  <w:style w:type="character" w:customStyle="1" w:styleId="c6">
    <w:name w:val="c6"/>
    <w:basedOn w:val="a1"/>
    <w:rsid w:val="00413CFB"/>
  </w:style>
  <w:style w:type="character" w:customStyle="1" w:styleId="c5">
    <w:name w:val="c5"/>
    <w:basedOn w:val="a1"/>
    <w:rsid w:val="00413CFB"/>
  </w:style>
  <w:style w:type="character" w:customStyle="1" w:styleId="c8">
    <w:name w:val="c8"/>
    <w:basedOn w:val="a1"/>
    <w:rsid w:val="00413CFB"/>
  </w:style>
  <w:style w:type="character" w:customStyle="1" w:styleId="UnresolvedMention">
    <w:name w:val="Unresolved Mention"/>
    <w:basedOn w:val="a1"/>
    <w:uiPriority w:val="99"/>
    <w:semiHidden/>
    <w:unhideWhenUsed/>
    <w:rsid w:val="00066C6A"/>
    <w:rPr>
      <w:color w:val="605E5C"/>
      <w:shd w:val="clear" w:color="auto" w:fill="E1DFDD"/>
    </w:rPr>
  </w:style>
  <w:style w:type="character" w:customStyle="1" w:styleId="1b">
    <w:name w:val="Абзац списка Знак1"/>
    <w:aliases w:val="Bullet_IRAO Знак1,Заголовок_3 Знак,Подпись рисунка Знак,ПКФ Список Знак,Абзац списка5 Знак,асз.Списка Знак,Список нумерованный цифры Знак,Абзац нумерованного списка Знак,ТЗОТ Текст 2 уровня. Без оглавления Знак,Table-Normal Знак"/>
    <w:uiPriority w:val="34"/>
    <w:locked/>
    <w:rsid w:val="00F0544F"/>
    <w:rPr>
      <w:sz w:val="24"/>
      <w:szCs w:val="24"/>
    </w:rPr>
  </w:style>
  <w:style w:type="paragraph" w:customStyle="1" w:styleId="-">
    <w:name w:val="Спис-Дисц"/>
    <w:basedOn w:val="a0"/>
    <w:qFormat/>
    <w:rsid w:val="00247082"/>
    <w:pPr>
      <w:numPr>
        <w:numId w:val="2"/>
      </w:numPr>
      <w:tabs>
        <w:tab w:val="left" w:pos="257"/>
        <w:tab w:val="left" w:pos="993"/>
      </w:tabs>
      <w:spacing w:before="0" w:after="0"/>
    </w:pPr>
    <w:rPr>
      <w:lang w:eastAsia="en-US"/>
    </w:rPr>
  </w:style>
  <w:style w:type="paragraph" w:styleId="aff9">
    <w:name w:val="Document Map"/>
    <w:basedOn w:val="a0"/>
    <w:link w:val="affa"/>
    <w:uiPriority w:val="99"/>
    <w:semiHidden/>
    <w:unhideWhenUsed/>
    <w:rsid w:val="001169BE"/>
    <w:rPr>
      <w:rFonts w:ascii="Tahoma" w:hAnsi="Tahoma" w:cs="Tahoma"/>
      <w:sz w:val="16"/>
      <w:szCs w:val="16"/>
    </w:rPr>
  </w:style>
  <w:style w:type="character" w:customStyle="1" w:styleId="affa">
    <w:name w:val="Схема документа Знак"/>
    <w:basedOn w:val="a1"/>
    <w:link w:val="aff9"/>
    <w:uiPriority w:val="99"/>
    <w:semiHidden/>
    <w:rsid w:val="001169BE"/>
    <w:rPr>
      <w:rFonts w:ascii="Tahoma" w:hAnsi="Tahoma" w:cs="Tahoma"/>
      <w:sz w:val="16"/>
      <w:szCs w:val="16"/>
    </w:rPr>
  </w:style>
  <w:style w:type="paragraph" w:customStyle="1" w:styleId="-0">
    <w:name w:val="Обыч-жир"/>
    <w:basedOn w:val="a0"/>
    <w:qFormat/>
    <w:rsid w:val="004B62FF"/>
    <w:pPr>
      <w:spacing w:before="0" w:after="0"/>
    </w:pPr>
    <w:rPr>
      <w:b/>
    </w:rPr>
  </w:style>
  <w:style w:type="paragraph" w:customStyle="1" w:styleId="ConsPlusNormal">
    <w:name w:val="ConsPlusNormal"/>
    <w:rsid w:val="00DE41B6"/>
    <w:pPr>
      <w:widowControl w:val="0"/>
      <w:autoSpaceDE w:val="0"/>
      <w:autoSpaceDN w:val="0"/>
    </w:pPr>
    <w:rPr>
      <w:rFonts w:eastAsia="Times New Roman" w:cs="Calibri"/>
      <w:sz w:val="22"/>
    </w:rPr>
  </w:style>
  <w:style w:type="paragraph" w:customStyle="1" w:styleId="ConsPlusTitle">
    <w:name w:val="ConsPlusTitle"/>
    <w:rsid w:val="00DE41B6"/>
    <w:pPr>
      <w:widowControl w:val="0"/>
      <w:autoSpaceDE w:val="0"/>
      <w:autoSpaceDN w:val="0"/>
    </w:pPr>
    <w:rPr>
      <w:rFonts w:eastAsia="Times New Roman" w:cs="Calibri"/>
      <w:b/>
      <w:sz w:val="22"/>
    </w:rPr>
  </w:style>
  <w:style w:type="paragraph" w:customStyle="1" w:styleId="Heading1">
    <w:name w:val="Heading 1"/>
    <w:basedOn w:val="a0"/>
    <w:uiPriority w:val="1"/>
    <w:rsid w:val="00EB6DEC"/>
    <w:pPr>
      <w:widowControl w:val="0"/>
      <w:spacing w:before="0" w:after="0"/>
      <w:ind w:left="102" w:firstLine="0"/>
      <w:contextualSpacing w:val="0"/>
      <w:jc w:val="left"/>
      <w:outlineLvl w:val="1"/>
    </w:pPr>
    <w:rPr>
      <w:rFonts w:eastAsia="Times New Roman" w:cstheme="minorBidi"/>
      <w:b/>
      <w:bCs/>
      <w:szCs w:val="24"/>
      <w:lang w:val="en-US" w:eastAsia="en-US"/>
    </w:rPr>
  </w:style>
  <w:style w:type="character" w:customStyle="1" w:styleId="affb">
    <w:name w:val="Цветовое выделение"/>
    <w:uiPriority w:val="99"/>
    <w:rsid w:val="00183DA5"/>
    <w:rPr>
      <w:b/>
      <w:bCs/>
      <w:color w:val="26282F"/>
    </w:rPr>
  </w:style>
  <w:style w:type="character" w:customStyle="1" w:styleId="affc">
    <w:name w:val="Гипертекстовая ссылка"/>
    <w:basedOn w:val="affb"/>
    <w:uiPriority w:val="99"/>
    <w:rsid w:val="00183DA5"/>
    <w:rPr>
      <w:color w:val="106BBE"/>
    </w:rPr>
  </w:style>
  <w:style w:type="paragraph" w:customStyle="1" w:styleId="affd">
    <w:name w:val="Текст (справка)"/>
    <w:basedOn w:val="a0"/>
    <w:next w:val="a0"/>
    <w:uiPriority w:val="99"/>
    <w:rsid w:val="00183DA5"/>
    <w:pPr>
      <w:widowControl w:val="0"/>
      <w:autoSpaceDE w:val="0"/>
      <w:autoSpaceDN w:val="0"/>
      <w:adjustRightInd w:val="0"/>
      <w:spacing w:before="0" w:after="0"/>
      <w:ind w:left="170" w:right="170" w:firstLine="0"/>
      <w:contextualSpacing w:val="0"/>
      <w:jc w:val="left"/>
    </w:pPr>
    <w:rPr>
      <w:rFonts w:ascii="Times New Roman CYR" w:eastAsiaTheme="minorEastAsia" w:hAnsi="Times New Roman CYR" w:cs="Times New Roman CYR"/>
      <w:szCs w:val="24"/>
    </w:rPr>
  </w:style>
  <w:style w:type="paragraph" w:customStyle="1" w:styleId="affe">
    <w:name w:val="Комментарий"/>
    <w:basedOn w:val="affd"/>
    <w:next w:val="a0"/>
    <w:uiPriority w:val="99"/>
    <w:rsid w:val="00183DA5"/>
    <w:pPr>
      <w:spacing w:before="75"/>
      <w:ind w:right="0"/>
      <w:jc w:val="both"/>
    </w:pPr>
    <w:rPr>
      <w:color w:val="353842"/>
    </w:rPr>
  </w:style>
  <w:style w:type="paragraph" w:customStyle="1" w:styleId="afff">
    <w:name w:val="Информация о версии"/>
    <w:basedOn w:val="affe"/>
    <w:next w:val="a0"/>
    <w:uiPriority w:val="99"/>
    <w:rsid w:val="00183DA5"/>
    <w:rPr>
      <w:i/>
      <w:iCs/>
    </w:rPr>
  </w:style>
  <w:style w:type="paragraph" w:customStyle="1" w:styleId="afff0">
    <w:name w:val="Текст информации об изменениях"/>
    <w:basedOn w:val="a0"/>
    <w:next w:val="a0"/>
    <w:uiPriority w:val="99"/>
    <w:rsid w:val="00183DA5"/>
    <w:pPr>
      <w:widowControl w:val="0"/>
      <w:autoSpaceDE w:val="0"/>
      <w:autoSpaceDN w:val="0"/>
      <w:adjustRightInd w:val="0"/>
      <w:spacing w:before="0" w:after="0"/>
      <w:ind w:firstLine="720"/>
      <w:contextualSpacing w:val="0"/>
    </w:pPr>
    <w:rPr>
      <w:rFonts w:ascii="Times New Roman CYR" w:eastAsiaTheme="minorEastAsia" w:hAnsi="Times New Roman CYR" w:cs="Times New Roman CYR"/>
      <w:color w:val="353842"/>
      <w:sz w:val="20"/>
      <w:szCs w:val="20"/>
    </w:rPr>
  </w:style>
  <w:style w:type="paragraph" w:customStyle="1" w:styleId="afff1">
    <w:name w:val="Информация об изменениях"/>
    <w:basedOn w:val="afff0"/>
    <w:next w:val="a0"/>
    <w:uiPriority w:val="99"/>
    <w:rsid w:val="00183DA5"/>
    <w:pPr>
      <w:spacing w:before="180"/>
      <w:ind w:left="360" w:right="360" w:firstLine="0"/>
    </w:pPr>
  </w:style>
  <w:style w:type="paragraph" w:customStyle="1" w:styleId="afff2">
    <w:name w:val="Нормальный (таблица)"/>
    <w:basedOn w:val="a0"/>
    <w:next w:val="a0"/>
    <w:uiPriority w:val="99"/>
    <w:rsid w:val="00183DA5"/>
    <w:pPr>
      <w:widowControl w:val="0"/>
      <w:autoSpaceDE w:val="0"/>
      <w:autoSpaceDN w:val="0"/>
      <w:adjustRightInd w:val="0"/>
      <w:spacing w:before="0" w:after="0"/>
      <w:ind w:firstLine="0"/>
      <w:contextualSpacing w:val="0"/>
    </w:pPr>
    <w:rPr>
      <w:rFonts w:ascii="Times New Roman CYR" w:eastAsiaTheme="minorEastAsia" w:hAnsi="Times New Roman CYR" w:cs="Times New Roman CYR"/>
      <w:szCs w:val="24"/>
    </w:rPr>
  </w:style>
  <w:style w:type="paragraph" w:customStyle="1" w:styleId="afff3">
    <w:name w:val="Подзаголовок для информации об изменениях"/>
    <w:basedOn w:val="afff0"/>
    <w:next w:val="a0"/>
    <w:uiPriority w:val="99"/>
    <w:rsid w:val="00183DA5"/>
    <w:rPr>
      <w:b/>
      <w:bCs/>
    </w:rPr>
  </w:style>
  <w:style w:type="paragraph" w:customStyle="1" w:styleId="afff4">
    <w:name w:val="Прижатый влево"/>
    <w:basedOn w:val="a0"/>
    <w:next w:val="a0"/>
    <w:uiPriority w:val="99"/>
    <w:rsid w:val="00183DA5"/>
    <w:pPr>
      <w:widowControl w:val="0"/>
      <w:autoSpaceDE w:val="0"/>
      <w:autoSpaceDN w:val="0"/>
      <w:adjustRightInd w:val="0"/>
      <w:spacing w:before="0" w:after="0"/>
      <w:ind w:firstLine="0"/>
      <w:contextualSpacing w:val="0"/>
      <w:jc w:val="left"/>
    </w:pPr>
    <w:rPr>
      <w:rFonts w:ascii="Times New Roman CYR" w:eastAsiaTheme="minorEastAsia" w:hAnsi="Times New Roman CYR" w:cs="Times New Roman CYR"/>
      <w:szCs w:val="24"/>
    </w:rPr>
  </w:style>
  <w:style w:type="character" w:customStyle="1" w:styleId="afff5">
    <w:name w:val="Цветовое выделение для Текст"/>
    <w:uiPriority w:val="99"/>
    <w:rsid w:val="00183DA5"/>
    <w:rPr>
      <w:rFonts w:ascii="Times New Roman CYR" w:hAnsi="Times New Roman CYR" w:cs="Times New Roman CYR"/>
    </w:rPr>
  </w:style>
  <w:style w:type="paragraph" w:styleId="afff6">
    <w:name w:val="Normal (Web)"/>
    <w:basedOn w:val="a0"/>
    <w:uiPriority w:val="99"/>
    <w:unhideWhenUsed/>
    <w:rsid w:val="00425904"/>
    <w:pPr>
      <w:spacing w:before="100" w:beforeAutospacing="1" w:after="100" w:afterAutospacing="1"/>
      <w:ind w:firstLine="0"/>
      <w:contextualSpacing w:val="0"/>
      <w:jc w:val="left"/>
    </w:pPr>
    <w:rPr>
      <w:rFonts w:eastAsia="Times New Roman"/>
      <w:szCs w:val="24"/>
    </w:rPr>
  </w:style>
  <w:style w:type="character" w:styleId="HTML">
    <w:name w:val="HTML Code"/>
    <w:basedOn w:val="a1"/>
    <w:uiPriority w:val="99"/>
    <w:semiHidden/>
    <w:unhideWhenUsed/>
    <w:rsid w:val="00CB01E9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1"/>
    <w:rsid w:val="00CB01E9"/>
  </w:style>
  <w:style w:type="character" w:customStyle="1" w:styleId="hljs-keyword">
    <w:name w:val="hljs-keyword"/>
    <w:basedOn w:val="a1"/>
    <w:rsid w:val="00CB01E9"/>
  </w:style>
  <w:style w:type="character" w:customStyle="1" w:styleId="hljs-title">
    <w:name w:val="hljs-title"/>
    <w:basedOn w:val="a1"/>
    <w:rsid w:val="00CB01E9"/>
  </w:style>
  <w:style w:type="character" w:customStyle="1" w:styleId="hljs-params">
    <w:name w:val="hljs-params"/>
    <w:basedOn w:val="a1"/>
    <w:rsid w:val="00CB01E9"/>
  </w:style>
  <w:style w:type="character" w:customStyle="1" w:styleId="hljs-number">
    <w:name w:val="hljs-number"/>
    <w:basedOn w:val="a1"/>
    <w:rsid w:val="00CB01E9"/>
  </w:style>
  <w:style w:type="character" w:customStyle="1" w:styleId="hljs-comment">
    <w:name w:val="hljs-comment"/>
    <w:basedOn w:val="a1"/>
    <w:rsid w:val="00CB01E9"/>
  </w:style>
  <w:style w:type="character" w:customStyle="1" w:styleId="katex-mathml">
    <w:name w:val="katex-mathml"/>
    <w:basedOn w:val="a1"/>
    <w:rsid w:val="001A47A6"/>
  </w:style>
  <w:style w:type="character" w:customStyle="1" w:styleId="mord">
    <w:name w:val="mord"/>
    <w:basedOn w:val="a1"/>
    <w:rsid w:val="001A47A6"/>
  </w:style>
  <w:style w:type="character" w:customStyle="1" w:styleId="vlist-s">
    <w:name w:val="vlist-s"/>
    <w:basedOn w:val="a1"/>
    <w:rsid w:val="001A47A6"/>
  </w:style>
  <w:style w:type="character" w:customStyle="1" w:styleId="mspace">
    <w:name w:val="mspace"/>
    <w:basedOn w:val="a1"/>
    <w:rsid w:val="001A47A6"/>
  </w:style>
  <w:style w:type="character" w:customStyle="1" w:styleId="mrel">
    <w:name w:val="mrel"/>
    <w:basedOn w:val="a1"/>
    <w:rsid w:val="001A47A6"/>
  </w:style>
  <w:style w:type="character" w:customStyle="1" w:styleId="mopen">
    <w:name w:val="mopen"/>
    <w:basedOn w:val="a1"/>
    <w:rsid w:val="001A47A6"/>
  </w:style>
  <w:style w:type="character" w:customStyle="1" w:styleId="mbin">
    <w:name w:val="mbin"/>
    <w:basedOn w:val="a1"/>
    <w:rsid w:val="001A47A6"/>
  </w:style>
  <w:style w:type="character" w:customStyle="1" w:styleId="mclose">
    <w:name w:val="mclose"/>
    <w:basedOn w:val="a1"/>
    <w:rsid w:val="001A47A6"/>
  </w:style>
  <w:style w:type="character" w:customStyle="1" w:styleId="mop">
    <w:name w:val="mop"/>
    <w:basedOn w:val="a1"/>
    <w:rsid w:val="001A47A6"/>
  </w:style>
  <w:style w:type="character" w:customStyle="1" w:styleId="delimsizing">
    <w:name w:val="delimsizing"/>
    <w:basedOn w:val="a1"/>
    <w:rsid w:val="001A47A6"/>
  </w:style>
  <w:style w:type="character" w:customStyle="1" w:styleId="delimsizinginner">
    <w:name w:val="delimsizinginner"/>
    <w:basedOn w:val="a1"/>
    <w:rsid w:val="001A47A6"/>
  </w:style>
  <w:style w:type="character" w:customStyle="1" w:styleId="mpunct">
    <w:name w:val="mpunct"/>
    <w:basedOn w:val="a1"/>
    <w:rsid w:val="001A47A6"/>
  </w:style>
  <w:style w:type="paragraph" w:styleId="afff7">
    <w:name w:val="Title"/>
    <w:basedOn w:val="a0"/>
    <w:link w:val="1c"/>
    <w:uiPriority w:val="10"/>
    <w:locked/>
    <w:rsid w:val="00293124"/>
    <w:rPr>
      <w:rFonts w:eastAsia="Times New Roman"/>
      <w:szCs w:val="24"/>
    </w:rPr>
  </w:style>
  <w:style w:type="character" w:customStyle="1" w:styleId="1c">
    <w:name w:val="Название Знак1"/>
    <w:basedOn w:val="a1"/>
    <w:link w:val="afff7"/>
    <w:uiPriority w:val="99"/>
    <w:rsid w:val="0029312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529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66401641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512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0868">
          <w:blockQuote w:val="1"/>
          <w:marLeft w:val="0"/>
          <w:marRight w:val="0"/>
          <w:marTop w:val="67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5488">
          <w:blockQuote w:val="1"/>
          <w:marLeft w:val="0"/>
          <w:marRight w:val="0"/>
          <w:marTop w:val="67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0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3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0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86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98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5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00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93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14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98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21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28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79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19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09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48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0" w:color="auto"/>
                                <w:right w:val="none" w:sz="0" w:space="0" w:color="auto"/>
                              </w:divBdr>
                            </w:div>
                            <w:div w:id="36910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09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68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7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53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15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22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25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6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stepik.org/lesson/380418/step/1?unit=367568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drakonhub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epik.org/lesson/389468/step/1?unit=378558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https://stepik.org/lesson/299541/step/1?unit=281374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vshov_sv\Desktop\&#1052;&#1077;&#1090;&#1086;&#1076;&#1080;&#1095;&#1077;&#1089;&#1082;&#1080;&#1077;%20&#1055;&#1059;&#1052;&#1050;&#1080;\&#1059;&#1052;&#1050;-&#1055;&#1058;&#1044;\&#1064;&#1072;&#1073;&#1083;&#1086;&#1085;%20&#1087;&#1088;&#1077;&#1076;&#1084;&#1077;&#1090;&#1085;&#1086;&#1075;&#1086;%20&#1091;&#1095;&#1077;&#1073;&#1085;&#1086;-&#1084;&#1077;&#1090;&#1086;&#1076;&#1080;&#1095;&#1077;&#1089;&#1082;&#1086;&#1075;&#1086;%20&#1082;&#1086;&#1084;&#1087;&#1083;&#1077;&#1082;&#1090;&#1072;%20&#1086;&#1090;%2011.03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59B3CF-B85E-43BB-9A0B-7C5F773B2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предметного учебно-методического комплекта от 11.03</Template>
  <TotalTime>285</TotalTime>
  <Pages>7</Pages>
  <Words>1017</Words>
  <Characters>7803</Characters>
  <Application>Microsoft Office Word</Application>
  <DocSecurity>0</DocSecurity>
  <Lines>65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8803</CharactersWithSpaces>
  <SharedDoc>false</SharedDoc>
  <HLinks>
    <vt:vector size="48" baseType="variant">
      <vt:variant>
        <vt:i4>2293860</vt:i4>
      </vt:variant>
      <vt:variant>
        <vt:i4>21</vt:i4>
      </vt:variant>
      <vt:variant>
        <vt:i4>0</vt:i4>
      </vt:variant>
      <vt:variant>
        <vt:i4>5</vt:i4>
      </vt:variant>
      <vt:variant>
        <vt:lpwstr>https://znanium.com/catalog/product/1014771</vt:lpwstr>
      </vt:variant>
      <vt:variant>
        <vt:lpwstr/>
      </vt:variant>
      <vt:variant>
        <vt:i4>2556007</vt:i4>
      </vt:variant>
      <vt:variant>
        <vt:i4>18</vt:i4>
      </vt:variant>
      <vt:variant>
        <vt:i4>0</vt:i4>
      </vt:variant>
      <vt:variant>
        <vt:i4>5</vt:i4>
      </vt:variant>
      <vt:variant>
        <vt:lpwstr>https://biblioclub.ru/index.php?page=book&amp;id=595567</vt:lpwstr>
      </vt:variant>
      <vt:variant>
        <vt:lpwstr/>
      </vt:variant>
      <vt:variant>
        <vt:i4>2162788</vt:i4>
      </vt:variant>
      <vt:variant>
        <vt:i4>15</vt:i4>
      </vt:variant>
      <vt:variant>
        <vt:i4>0</vt:i4>
      </vt:variant>
      <vt:variant>
        <vt:i4>5</vt:i4>
      </vt:variant>
      <vt:variant>
        <vt:lpwstr>https://znanium.com/catalog/product/1013721</vt:lpwstr>
      </vt:variant>
      <vt:variant>
        <vt:lpwstr/>
      </vt:variant>
      <vt:variant>
        <vt:i4>3080296</vt:i4>
      </vt:variant>
      <vt:variant>
        <vt:i4>12</vt:i4>
      </vt:variant>
      <vt:variant>
        <vt:i4>0</vt:i4>
      </vt:variant>
      <vt:variant>
        <vt:i4>5</vt:i4>
      </vt:variant>
      <vt:variant>
        <vt:lpwstr>https://biblioclub.ru/index.php?page=book&amp;id=578437</vt:lpwstr>
      </vt:variant>
      <vt:variant>
        <vt:lpwstr/>
      </vt:variant>
      <vt:variant>
        <vt:i4>2818149</vt:i4>
      </vt:variant>
      <vt:variant>
        <vt:i4>9</vt:i4>
      </vt:variant>
      <vt:variant>
        <vt:i4>0</vt:i4>
      </vt:variant>
      <vt:variant>
        <vt:i4>5</vt:i4>
      </vt:variant>
      <vt:variant>
        <vt:lpwstr>https://znanium.com/catalog/product/1875069</vt:lpwstr>
      </vt:variant>
      <vt:variant>
        <vt:lpwstr/>
      </vt:variant>
      <vt:variant>
        <vt:i4>2687078</vt:i4>
      </vt:variant>
      <vt:variant>
        <vt:i4>6</vt:i4>
      </vt:variant>
      <vt:variant>
        <vt:i4>0</vt:i4>
      </vt:variant>
      <vt:variant>
        <vt:i4>5</vt:i4>
      </vt:variant>
      <vt:variant>
        <vt:lpwstr>https://znanium.com/catalog/product/1844054</vt:lpwstr>
      </vt:variant>
      <vt:variant>
        <vt:lpwstr/>
      </vt:variant>
      <vt:variant>
        <vt:i4>2097250</vt:i4>
      </vt:variant>
      <vt:variant>
        <vt:i4>3</vt:i4>
      </vt:variant>
      <vt:variant>
        <vt:i4>0</vt:i4>
      </vt:variant>
      <vt:variant>
        <vt:i4>5</vt:i4>
      </vt:variant>
      <vt:variant>
        <vt:lpwstr>https://znanium.com/catalog/product/1088887</vt:lpwstr>
      </vt:variant>
      <vt:variant>
        <vt:lpwstr/>
      </vt:variant>
      <vt:variant>
        <vt:i4>6750283</vt:i4>
      </vt:variant>
      <vt:variant>
        <vt:i4>0</vt:i4>
      </vt:variant>
      <vt:variant>
        <vt:i4>0</vt:i4>
      </vt:variant>
      <vt:variant>
        <vt:i4>5</vt:i4>
      </vt:variant>
      <vt:variant>
        <vt:lpwstr>mailto:ivan23@mail.ru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kovshov_sv</dc:creator>
  <cp:lastModifiedBy>User</cp:lastModifiedBy>
  <cp:revision>59</cp:revision>
  <cp:lastPrinted>2023-11-02T06:29:00Z</cp:lastPrinted>
  <dcterms:created xsi:type="dcterms:W3CDTF">2023-08-27T13:39:00Z</dcterms:created>
  <dcterms:modified xsi:type="dcterms:W3CDTF">2023-11-09T08:28:00Z</dcterms:modified>
</cp:coreProperties>
</file>