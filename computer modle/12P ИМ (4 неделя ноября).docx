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A6" w:rsidRDefault="00F63A20" w:rsidP="000C3B11">
      <w:pPr>
        <w:pStyle w:val="1"/>
      </w:pPr>
      <w:bookmarkStart w:id="0" w:name="_Toc144017990"/>
      <w:r w:rsidRPr="00281457">
        <w:t>Практическая работа №</w:t>
      </w:r>
      <w:r w:rsidR="00697D0B">
        <w:t>1</w:t>
      </w:r>
      <w:r w:rsidR="00196B42">
        <w:t>2</w:t>
      </w:r>
      <w:r>
        <w:br/>
      </w:r>
      <w:bookmarkEnd w:id="0"/>
      <w:r w:rsidR="00A07FF9" w:rsidRPr="002A1DB4">
        <w:rPr>
          <w:lang w:eastAsia="en-US"/>
        </w:rPr>
        <w:t>Методы анализа технологических процессов</w:t>
      </w:r>
      <w:r w:rsidR="00610844">
        <w:rPr>
          <w:lang w:eastAsia="en-US"/>
        </w:rPr>
        <w:br/>
      </w:r>
      <w:r w:rsidR="00A07FF9">
        <w:t>(</w:t>
      </w:r>
      <w:r w:rsidR="001A47A6">
        <w:t>Моделирование случайных величин</w:t>
      </w:r>
      <w:r w:rsidR="00A07FF9">
        <w:t>)</w:t>
      </w:r>
    </w:p>
    <w:p w:rsidR="00D922F8" w:rsidRDefault="00D922F8" w:rsidP="00D922F8">
      <w:pPr>
        <w:pStyle w:val="-0"/>
      </w:pPr>
      <w:r>
        <w:t>Цели практической работы:</w:t>
      </w:r>
    </w:p>
    <w:p w:rsidR="00D922F8" w:rsidRDefault="00D922F8" w:rsidP="00D922F8">
      <w:pPr>
        <w:pStyle w:val="a"/>
        <w:numPr>
          <w:ilvl w:val="0"/>
          <w:numId w:val="28"/>
        </w:numPr>
        <w:snapToGrid w:val="0"/>
      </w:pPr>
      <w:r>
        <w:t xml:space="preserve">Научиться моделировать случайные величины с заданными законами распределения в MS </w:t>
      </w:r>
      <w:proofErr w:type="spellStart"/>
      <w:r>
        <w:t>Excel</w:t>
      </w:r>
      <w:proofErr w:type="spellEnd"/>
      <w:r>
        <w:t>.</w:t>
      </w:r>
    </w:p>
    <w:p w:rsidR="00D922F8" w:rsidRDefault="00D922F8" w:rsidP="00D922F8">
      <w:pPr>
        <w:pStyle w:val="-0"/>
      </w:pPr>
      <w:bookmarkStart w:id="1" w:name="_Toc149307745"/>
      <w:r>
        <w:t>Рассматриваемые вопросы:</w:t>
      </w:r>
      <w:bookmarkEnd w:id="1"/>
    </w:p>
    <w:p w:rsidR="00D922F8" w:rsidRDefault="00D922F8" w:rsidP="00D922F8">
      <w:pPr>
        <w:pStyle w:val="a"/>
        <w:numPr>
          <w:ilvl w:val="0"/>
          <w:numId w:val="29"/>
        </w:numPr>
        <w:snapToGrid w:val="0"/>
      </w:pPr>
      <w:r>
        <w:t>Разработка имитационных математических моделей</w:t>
      </w:r>
    </w:p>
    <w:p w:rsidR="001A47A6" w:rsidRDefault="001A47A6" w:rsidP="00D922F8">
      <w:pPr>
        <w:pStyle w:val="1"/>
        <w:rPr>
          <w:sz w:val="36"/>
          <w:szCs w:val="36"/>
        </w:rPr>
      </w:pPr>
      <w:r>
        <w:t>Методические указания</w:t>
      </w:r>
    </w:p>
    <w:p w:rsidR="00397A64" w:rsidRDefault="00397A64" w:rsidP="00397A64">
      <w:r>
        <w:t xml:space="preserve">Моделирование случайных величин по </w:t>
      </w:r>
      <w:proofErr w:type="spellStart"/>
      <w:r>
        <w:t>по</w:t>
      </w:r>
      <w:proofErr w:type="spellEnd"/>
      <w:r>
        <w:t xml:space="preserve"> закону </w:t>
      </w:r>
      <w:r w:rsidRPr="00A72185">
        <w:t>Релея</w:t>
      </w:r>
      <w:proofErr w:type="gramStart"/>
      <w:r>
        <w:t>..</w:t>
      </w:r>
      <w:proofErr w:type="gramEnd"/>
    </w:p>
    <w:p w:rsidR="00397A64" w:rsidRPr="00397A64" w:rsidRDefault="00397A64" w:rsidP="00397A64"/>
    <w:p w:rsidR="009522BE" w:rsidRDefault="009522BE" w:rsidP="00D922F8">
      <w:pPr>
        <w:pStyle w:val="1"/>
      </w:pPr>
      <w:r>
        <w:t>Задание 4</w:t>
      </w:r>
    </w:p>
    <w:p w:rsidR="00397A64" w:rsidRDefault="00397A64" w:rsidP="00397A64">
      <w:r>
        <w:t>Моделирование случайных величин по Нормальному (Гауссову) закону распределения.</w:t>
      </w:r>
    </w:p>
    <w:p w:rsidR="00344F4D" w:rsidRDefault="00344F4D" w:rsidP="00344F4D">
      <w:r>
        <w:t>Полезные ссылки</w:t>
      </w:r>
    </w:p>
    <w:p w:rsidR="00344F4D" w:rsidRDefault="005820B9" w:rsidP="00344F4D">
      <w:hyperlink r:id="rId8" w:history="1">
        <w:r w:rsidR="00344F4D" w:rsidRPr="0060381A">
          <w:rPr>
            <w:rStyle w:val="ae"/>
          </w:rPr>
          <w:t>https://stepik.org/lesson/299541/step/1?unit=281374</w:t>
        </w:r>
      </w:hyperlink>
    </w:p>
    <w:p w:rsidR="00344F4D" w:rsidRDefault="005820B9" w:rsidP="00344F4D">
      <w:hyperlink r:id="rId9" w:history="1">
        <w:r w:rsidR="00344F4D" w:rsidRPr="0060381A">
          <w:rPr>
            <w:rStyle w:val="ae"/>
          </w:rPr>
          <w:t>https://stepik.org/lesson/389468/step/1?unit=378558</w:t>
        </w:r>
      </w:hyperlink>
    </w:p>
    <w:p w:rsidR="00344F4D" w:rsidRDefault="005820B9" w:rsidP="00344F4D">
      <w:hyperlink r:id="rId10" w:history="1">
        <w:r w:rsidR="00344F4D" w:rsidRPr="0060381A">
          <w:rPr>
            <w:rStyle w:val="ae"/>
          </w:rPr>
          <w:t>https://stepik.org/lesson/380418/step/1?unit=367568</w:t>
        </w:r>
      </w:hyperlink>
    </w:p>
    <w:p w:rsidR="00344F4D" w:rsidRDefault="00344F4D" w:rsidP="00397A64"/>
    <w:p w:rsidR="00046F9B" w:rsidRDefault="00046F9B" w:rsidP="00046F9B">
      <w:pPr>
        <w:pStyle w:val="3"/>
      </w:pPr>
      <w:r>
        <w:t>Алгоритм действий при применении имитационного моделирования</w:t>
      </w:r>
    </w:p>
    <w:p w:rsidR="00046F9B" w:rsidRPr="004F620B" w:rsidRDefault="00046F9B" w:rsidP="00046F9B">
      <w:pPr>
        <w:pStyle w:val="a"/>
        <w:numPr>
          <w:ilvl w:val="0"/>
          <w:numId w:val="4"/>
        </w:numPr>
        <w:ind w:left="1069" w:hanging="360"/>
      </w:pPr>
      <w:r w:rsidRPr="004F620B">
        <w:t>Определение цели моделирования</w:t>
      </w:r>
    </w:p>
    <w:p w:rsidR="00046F9B" w:rsidRPr="004F620B" w:rsidRDefault="00046F9B" w:rsidP="00046F9B">
      <w:pPr>
        <w:pStyle w:val="a"/>
        <w:ind w:firstLine="709"/>
      </w:pPr>
      <w:r w:rsidRPr="004F620B">
        <w:t>Разработка концептуальной модели</w:t>
      </w:r>
    </w:p>
    <w:p w:rsidR="00046F9B" w:rsidRPr="004F620B" w:rsidRDefault="00046F9B" w:rsidP="00046F9B">
      <w:pPr>
        <w:pStyle w:val="a"/>
        <w:ind w:firstLine="709"/>
      </w:pPr>
      <w:r w:rsidRPr="004F620B">
        <w:t>Формализация модели</w:t>
      </w:r>
    </w:p>
    <w:p w:rsidR="00046F9B" w:rsidRPr="004F620B" w:rsidRDefault="00046F9B" w:rsidP="00046F9B">
      <w:pPr>
        <w:pStyle w:val="a"/>
        <w:ind w:firstLine="709"/>
      </w:pPr>
      <w:r w:rsidRPr="004F620B">
        <w:t>Программная реализация модели</w:t>
      </w:r>
    </w:p>
    <w:p w:rsidR="00046F9B" w:rsidRPr="004F620B" w:rsidRDefault="00046F9B" w:rsidP="00046F9B">
      <w:pPr>
        <w:pStyle w:val="a"/>
        <w:ind w:firstLine="709"/>
      </w:pPr>
      <w:r w:rsidRPr="004F620B">
        <w:t>Планирование модельных экспериментов</w:t>
      </w:r>
    </w:p>
    <w:p w:rsidR="00046F9B" w:rsidRDefault="00046F9B" w:rsidP="00046F9B">
      <w:pPr>
        <w:pStyle w:val="a"/>
        <w:ind w:firstLine="709"/>
      </w:pPr>
      <w:r w:rsidRPr="004F620B">
        <w:t>Реализация плана эксперимента</w:t>
      </w:r>
    </w:p>
    <w:p w:rsidR="00046F9B" w:rsidRPr="004F620B" w:rsidRDefault="00046F9B" w:rsidP="00046F9B">
      <w:pPr>
        <w:pStyle w:val="a"/>
        <w:ind w:firstLine="709"/>
      </w:pPr>
      <w:r w:rsidRPr="004F620B">
        <w:t>Анализ и интерпретация результатов моделирования</w:t>
      </w:r>
    </w:p>
    <w:p w:rsidR="00046F9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Содержание первых двух этапов практически не зависит от математического метода, положенного в основу моделирования (наоборот - их результат определяет выбор метода). </w:t>
      </w:r>
    </w:p>
    <w:p w:rsidR="00046F9B" w:rsidRPr="004F620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Реализация остальных пяти этапов существенно различается для аналитического и имитационного моделирования.</w:t>
      </w:r>
    </w:p>
    <w:p w:rsidR="00046F9B" w:rsidRPr="004F620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При</w:t>
      </w:r>
      <w:r>
        <w:rPr>
          <w:rFonts w:ascii="Roboto" w:eastAsia="Times New Roman" w:hAnsi="Roboto"/>
          <w:color w:val="222222"/>
          <w:szCs w:val="24"/>
        </w:rPr>
        <w:t xml:space="preserve"> </w:t>
      </w:r>
      <w:r w:rsidRPr="004F620B">
        <w:rPr>
          <w:rFonts w:ascii="Roboto" w:eastAsia="Times New Roman" w:hAnsi="Roboto"/>
          <w:b/>
          <w:bCs/>
          <w:color w:val="222222"/>
          <w:szCs w:val="24"/>
        </w:rPr>
        <w:t>имитационном моделировании</w:t>
      </w:r>
      <w:r>
        <w:rPr>
          <w:rFonts w:ascii="Roboto" w:eastAsia="Times New Roman" w:hAnsi="Roboto"/>
          <w:b/>
          <w:bCs/>
          <w:color w:val="222222"/>
          <w:szCs w:val="24"/>
        </w:rPr>
        <w:t xml:space="preserve"> </w:t>
      </w:r>
      <w:proofErr w:type="gramStart"/>
      <w:r w:rsidRPr="004F620B">
        <w:rPr>
          <w:rFonts w:ascii="Roboto" w:eastAsia="Times New Roman" w:hAnsi="Roboto"/>
          <w:color w:val="222222"/>
          <w:szCs w:val="24"/>
        </w:rPr>
        <w:t>ММ</w:t>
      </w:r>
      <w:proofErr w:type="gramEnd"/>
      <w:r w:rsidRPr="004F620B">
        <w:rPr>
          <w:rFonts w:ascii="Roboto" w:eastAsia="Times New Roman" w:hAnsi="Roboto"/>
          <w:color w:val="222222"/>
          <w:szCs w:val="24"/>
        </w:rPr>
        <w:t xml:space="preserve"> воспроизводит алгоритм («логику») функционирования исследуемой системы во времени при различных сочетаниях значений параметров системы и внешней среды.</w:t>
      </w:r>
    </w:p>
    <w:p w:rsidR="00046F9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>
        <w:rPr>
          <w:rFonts w:ascii="Roboto" w:eastAsia="Times New Roman" w:hAnsi="Roboto"/>
          <w:color w:val="222222"/>
          <w:szCs w:val="24"/>
        </w:rPr>
        <w:t xml:space="preserve">При </w:t>
      </w:r>
      <w:r w:rsidRPr="00411627">
        <w:rPr>
          <w:rFonts w:ascii="Roboto" w:eastAsia="Times New Roman" w:hAnsi="Roboto"/>
          <w:b/>
          <w:color w:val="222222"/>
          <w:szCs w:val="24"/>
        </w:rPr>
        <w:t>аналитическо</w:t>
      </w:r>
      <w:r>
        <w:rPr>
          <w:rFonts w:ascii="Roboto" w:eastAsia="Times New Roman" w:hAnsi="Roboto"/>
          <w:b/>
          <w:color w:val="222222"/>
          <w:szCs w:val="24"/>
        </w:rPr>
        <w:t>м</w:t>
      </w:r>
      <w:r w:rsidRPr="00411627">
        <w:rPr>
          <w:rFonts w:ascii="Roboto" w:eastAsia="Times New Roman" w:hAnsi="Roboto"/>
          <w:b/>
          <w:color w:val="222222"/>
          <w:szCs w:val="24"/>
        </w:rPr>
        <w:t xml:space="preserve"> модели</w:t>
      </w:r>
      <w:r>
        <w:rPr>
          <w:rFonts w:ascii="Roboto" w:eastAsia="Times New Roman" w:hAnsi="Roboto"/>
          <w:b/>
          <w:color w:val="222222"/>
          <w:szCs w:val="24"/>
        </w:rPr>
        <w:t>ровании</w:t>
      </w:r>
      <w:r w:rsidRPr="004F620B">
        <w:rPr>
          <w:rFonts w:ascii="Roboto" w:eastAsia="Times New Roman" w:hAnsi="Roboto"/>
          <w:color w:val="222222"/>
          <w:szCs w:val="24"/>
        </w:rPr>
        <w:t xml:space="preserve"> </w:t>
      </w:r>
      <w:r>
        <w:rPr>
          <w:rFonts w:ascii="Roboto" w:eastAsia="Times New Roman" w:hAnsi="Roboto"/>
          <w:color w:val="222222"/>
          <w:szCs w:val="24"/>
        </w:rPr>
        <w:t>используется</w:t>
      </w:r>
      <w:r w:rsidRPr="004F620B">
        <w:rPr>
          <w:rFonts w:ascii="Roboto" w:eastAsia="Times New Roman" w:hAnsi="Roboto"/>
          <w:color w:val="222222"/>
          <w:szCs w:val="24"/>
        </w:rPr>
        <w:t xml:space="preserve"> уравнение прямолинейного равномерного движения. </w:t>
      </w:r>
    </w:p>
    <w:p w:rsidR="00046F9B" w:rsidRPr="004F620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lastRenderedPageBreak/>
        <w:t xml:space="preserve">При исследовании такого процесса с помощью </w:t>
      </w:r>
      <w:r w:rsidRPr="00BD3E9C">
        <w:rPr>
          <w:rFonts w:ascii="Roboto" w:eastAsia="Times New Roman" w:hAnsi="Roboto"/>
          <w:b/>
          <w:color w:val="222222"/>
          <w:szCs w:val="24"/>
        </w:rPr>
        <w:t>имитационной модели</w:t>
      </w:r>
      <w:r w:rsidRPr="004F620B">
        <w:rPr>
          <w:rFonts w:ascii="Roboto" w:eastAsia="Times New Roman" w:hAnsi="Roboto"/>
          <w:color w:val="222222"/>
          <w:szCs w:val="24"/>
        </w:rPr>
        <w:t xml:space="preserve"> должно быть реализовано наблюдение за изменением пройденного пути с течением времени.</w:t>
      </w:r>
    </w:p>
    <w:p w:rsidR="00046F9B" w:rsidRPr="004F620B" w:rsidRDefault="00046F9B" w:rsidP="00046F9B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Имитационное моделирование опосредованно рассматривается при изучении курсов:</w:t>
      </w:r>
    </w:p>
    <w:p w:rsidR="00046F9B" w:rsidRPr="004F620B" w:rsidRDefault="00046F9B" w:rsidP="00046F9B">
      <w:pPr>
        <w:pStyle w:val="a"/>
        <w:numPr>
          <w:ilvl w:val="0"/>
          <w:numId w:val="30"/>
        </w:numPr>
      </w:pPr>
      <w:r w:rsidRPr="004F620B">
        <w:t>Теория вероятности и теория случайных процессов -</w:t>
      </w:r>
      <w:r w:rsidRPr="00BD3E9C">
        <w:rPr>
          <w:b/>
          <w:bCs/>
          <w:i/>
          <w:iCs/>
        </w:rPr>
        <w:t xml:space="preserve"> Моделирование случайных величин и процессов</w:t>
      </w:r>
      <w:r w:rsidRPr="004F620B">
        <w:t>.</w:t>
      </w:r>
    </w:p>
    <w:p w:rsidR="00046F9B" w:rsidRPr="004F620B" w:rsidRDefault="00046F9B" w:rsidP="00046F9B">
      <w:pPr>
        <w:pStyle w:val="a"/>
        <w:numPr>
          <w:ilvl w:val="0"/>
          <w:numId w:val="30"/>
        </w:numPr>
      </w:pPr>
      <w:r w:rsidRPr="004F620B">
        <w:t>Теория массового обслуживания, теория автоматов -</w:t>
      </w:r>
      <w:r>
        <w:t xml:space="preserve"> </w:t>
      </w:r>
      <w:r w:rsidRPr="00BD3E9C">
        <w:rPr>
          <w:b/>
          <w:bCs/>
          <w:i/>
          <w:iCs/>
        </w:rPr>
        <w:t>Моделирование систем массового обслуживания</w:t>
      </w:r>
      <w:r w:rsidRPr="004F620B">
        <w:t>.</w:t>
      </w:r>
    </w:p>
    <w:p w:rsidR="00046F9B" w:rsidRPr="004F620B" w:rsidRDefault="00046F9B" w:rsidP="00046F9B">
      <w:pPr>
        <w:pStyle w:val="a"/>
        <w:numPr>
          <w:ilvl w:val="0"/>
          <w:numId w:val="30"/>
        </w:numPr>
      </w:pPr>
      <w:r w:rsidRPr="00BD3E9C">
        <w:rPr>
          <w:b/>
          <w:bCs/>
          <w:i/>
          <w:iCs/>
        </w:rPr>
        <w:t>Моделирование интеллектуальных систем</w:t>
      </w:r>
      <w:r w:rsidRPr="004F620B">
        <w:t>.</w:t>
      </w:r>
    </w:p>
    <w:p w:rsidR="00046F9B" w:rsidRDefault="00046F9B" w:rsidP="00397A64"/>
    <w:p w:rsidR="009522BE" w:rsidRPr="001327D2" w:rsidRDefault="009522BE" w:rsidP="001327D2">
      <w:pPr>
        <w:pStyle w:val="a"/>
        <w:numPr>
          <w:ilvl w:val="0"/>
          <w:numId w:val="27"/>
        </w:numPr>
      </w:pPr>
      <w:r w:rsidRPr="001327D2">
        <w:t xml:space="preserve">В </w:t>
      </w:r>
      <w:proofErr w:type="spellStart"/>
      <w:r w:rsidRPr="001327D2">
        <w:t>Excel</w:t>
      </w:r>
      <w:proofErr w:type="spellEnd"/>
      <w:r w:rsidRPr="001327D2">
        <w:t xml:space="preserve"> построить последовательность из 30 равномерно распределенных чисел Z. </w:t>
      </w:r>
    </w:p>
    <w:p w:rsidR="009522BE" w:rsidRPr="001327D2" w:rsidRDefault="009522BE" w:rsidP="001327D2">
      <w:pPr>
        <w:pStyle w:val="a"/>
      </w:pPr>
      <w:r w:rsidRPr="001327D2">
        <w:t xml:space="preserve">В </w:t>
      </w:r>
      <w:proofErr w:type="spellStart"/>
      <w:r w:rsidRPr="001327D2">
        <w:t>Excel</w:t>
      </w:r>
      <w:proofErr w:type="spellEnd"/>
      <w:r w:rsidRPr="001327D2">
        <w:t xml:space="preserve"> построить последовательность из 30 чисел </w:t>
      </w:r>
      <w:r w:rsidR="001327D2" w:rsidRPr="001327D2">
        <w:t>X</w:t>
      </w:r>
      <w:r w:rsidRPr="001327D2">
        <w:t xml:space="preserve"> по </w:t>
      </w:r>
      <w:r w:rsidR="001327D2" w:rsidRPr="001327D2">
        <w:t xml:space="preserve">Нормальному </w:t>
      </w:r>
      <w:r w:rsidRPr="001327D2">
        <w:t xml:space="preserve">закону. </w:t>
      </w:r>
    </w:p>
    <w:p w:rsidR="009522BE" w:rsidRPr="001327D2" w:rsidRDefault="009522BE" w:rsidP="001327D2">
      <w:pPr>
        <w:pStyle w:val="a"/>
      </w:pPr>
      <w:r w:rsidRPr="001327D2">
        <w:t>Разработать схему алгоритма, https://drakonhub.com/</w:t>
      </w:r>
    </w:p>
    <w:p w:rsidR="009522BE" w:rsidRPr="001327D2" w:rsidRDefault="009522BE" w:rsidP="001327D2">
      <w:pPr>
        <w:pStyle w:val="a"/>
      </w:pPr>
      <w:r w:rsidRPr="001327D2">
        <w:t xml:space="preserve">Запрограммировать алгоритм на любом языке программирования. </w:t>
      </w:r>
    </w:p>
    <w:p w:rsidR="001327D2" w:rsidRPr="001327D2" w:rsidRDefault="009522BE" w:rsidP="001327D2">
      <w:pPr>
        <w:pStyle w:val="a"/>
      </w:pPr>
      <w:r w:rsidRPr="001327D2">
        <w:t>Построить программно график</w:t>
      </w:r>
      <w:r w:rsidR="001327D2" w:rsidRPr="001327D2">
        <w:t xml:space="preserve">, подобный такому  </w:t>
      </w:r>
    </w:p>
    <w:p w:rsidR="009522BE" w:rsidRPr="009B2D52" w:rsidRDefault="009522BE" w:rsidP="001327D2">
      <w:pPr>
        <w:pStyle w:val="a"/>
        <w:numPr>
          <w:ilvl w:val="0"/>
          <w:numId w:val="0"/>
        </w:numPr>
        <w:ind w:left="1429"/>
      </w:pPr>
      <w:r>
        <w:t>.</w:t>
      </w:r>
      <w:r w:rsidRPr="009522B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718288" cy="1277339"/>
            <wp:effectExtent l="19050" t="0" r="5862" b="0"/>
            <wp:docPr id="13" name="Рисунок 13" descr="https://ucarecdn.com/4ff87e96-520b-493c-9e48-c2ed277f6e0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4ff87e96-520b-493c-9e48-c2ed277f6e04/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88" cy="127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B867AA">
      <w:r>
        <w:t>Чаще других в природе встречается нормальное распределение случайных величин.</w:t>
      </w:r>
      <w:r w:rsidR="00025807">
        <w:t xml:space="preserve"> </w:t>
      </w:r>
      <w:r>
        <w:t>Плотность вероятностей случайной величины </w:t>
      </w:r>
      <w:proofErr w:type="spellStart"/>
      <w:r>
        <w:rPr>
          <w:rStyle w:val="a6"/>
          <w:rFonts w:ascii="Roboto" w:hAnsi="Roboto"/>
          <w:color w:val="222222"/>
          <w:sz w:val="15"/>
          <w:szCs w:val="15"/>
        </w:rPr>
        <w:t>x</w:t>
      </w:r>
      <w:proofErr w:type="spellEnd"/>
      <w:r>
        <w:t>, распределенной по нормальному закону (закону Гаусса), описывается выражением:</w:t>
      </w:r>
    </w:p>
    <w:p w:rsidR="00025807" w:rsidRDefault="00025807" w:rsidP="00D00FE0">
      <w:pPr>
        <w:jc w:val="center"/>
      </w:pPr>
      <w:r>
        <w:rPr>
          <w:noProof/>
        </w:rPr>
        <w:drawing>
          <wp:inline distT="0" distB="0" distL="0" distR="0">
            <wp:extent cx="2590800" cy="5156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025807" w:rsidRDefault="001A47A6" w:rsidP="001A47A6">
      <w:r w:rsidRPr="00025807">
        <w:t>μ</w:t>
      </w:r>
      <w:r w:rsidR="00386DA7">
        <w:t xml:space="preserve"> </w:t>
      </w:r>
      <w:r w:rsidRPr="00025807">
        <w:t>–</w:t>
      </w:r>
      <w:r w:rsidR="00386DA7">
        <w:t xml:space="preserve"> </w:t>
      </w:r>
      <w:r w:rsidRPr="00025807">
        <w:t>M(</w:t>
      </w:r>
      <w:proofErr w:type="spellStart"/>
      <w:r w:rsidRPr="00025807">
        <w:t>x</w:t>
      </w:r>
      <w:proofErr w:type="spellEnd"/>
      <w:r w:rsidRPr="00025807">
        <w:t>),</w:t>
      </w:r>
      <w:r w:rsidR="00610844" w:rsidRPr="00610844">
        <w:t xml:space="preserve"> </w:t>
      </w:r>
      <w:r w:rsidRPr="00025807">
        <w:t>математическое ожидание (среднее значение) величины</w:t>
      </w:r>
      <w:r w:rsidR="00610844" w:rsidRPr="00610844">
        <w:t xml:space="preserve"> </w:t>
      </w:r>
      <w:proofErr w:type="spellStart"/>
      <w:r w:rsidRPr="00025807">
        <w:t>x</w:t>
      </w:r>
      <w:proofErr w:type="spellEnd"/>
      <w:r w:rsidRPr="00025807">
        <w:t>;</w:t>
      </w:r>
    </w:p>
    <w:p w:rsidR="001A47A6" w:rsidRPr="00025807" w:rsidRDefault="001A47A6" w:rsidP="001A47A6">
      <w:r w:rsidRPr="00025807">
        <w:t>σ</w:t>
      </w:r>
      <w:r w:rsidR="00610844" w:rsidRPr="00610844">
        <w:t xml:space="preserve"> </w:t>
      </w:r>
      <w:r w:rsidRPr="00025807">
        <w:t>– среднеквадратическое отклонение величины</w:t>
      </w:r>
      <w:r w:rsidR="00610844" w:rsidRPr="00610844">
        <w:t xml:space="preserve"> </w:t>
      </w:r>
      <w:proofErr w:type="spellStart"/>
      <w:r w:rsidRPr="00025807">
        <w:t>x</w:t>
      </w:r>
      <w:proofErr w:type="spellEnd"/>
      <w:r w:rsidR="00962F58">
        <w:t xml:space="preserve"> (</w:t>
      </w:r>
      <w:r w:rsidRPr="00025807">
        <w:t>σ</w:t>
      </w:r>
      <w:r w:rsidRPr="00962F58">
        <w:rPr>
          <w:vertAlign w:val="superscript"/>
        </w:rPr>
        <w:t>2</w:t>
      </w:r>
      <w:r w:rsidR="00610844" w:rsidRPr="00610844">
        <w:t xml:space="preserve"> </w:t>
      </w:r>
      <w:r w:rsidRPr="00025807">
        <w:t>–</w:t>
      </w:r>
      <w:r w:rsidR="00962F58" w:rsidRPr="00962F58">
        <w:t>&gt;</w:t>
      </w:r>
      <w:r w:rsidRPr="00025807">
        <w:t xml:space="preserve"> D(</w:t>
      </w:r>
      <w:proofErr w:type="spellStart"/>
      <w:r w:rsidRPr="00025807">
        <w:t>x</w:t>
      </w:r>
      <w:proofErr w:type="spellEnd"/>
      <w:r w:rsidRPr="00025807">
        <w:t>), дисперсия величины</w:t>
      </w:r>
      <w:r w:rsidR="00610844" w:rsidRPr="00610844">
        <w:t xml:space="preserve"> </w:t>
      </w:r>
      <w:proofErr w:type="spellStart"/>
      <w:r w:rsidRPr="00025807">
        <w:t>x</w:t>
      </w:r>
      <w:proofErr w:type="spellEnd"/>
      <w:r w:rsidRPr="00025807">
        <w:t>.</w:t>
      </w:r>
      <w:r w:rsidR="00962F58">
        <w:t>)</w:t>
      </w:r>
    </w:p>
    <w:p w:rsidR="00025807" w:rsidRDefault="00386DA7" w:rsidP="001A47A6">
      <w:r>
        <w:t xml:space="preserve">Для </w:t>
      </w:r>
      <w:r w:rsidR="001A47A6">
        <w:t>формирования случайных величин, распре</w:t>
      </w:r>
      <w:r w:rsidR="00025807">
        <w:t xml:space="preserve">деленных по нормальному закону </w:t>
      </w:r>
      <w:r w:rsidR="001A47A6">
        <w:t xml:space="preserve">метод </w:t>
      </w:r>
      <w:proofErr w:type="gramStart"/>
      <w:r w:rsidR="001A47A6">
        <w:t>обратной</w:t>
      </w:r>
      <w:proofErr w:type="gramEnd"/>
      <w:r w:rsidR="001A47A6">
        <w:t xml:space="preserve"> функции </w:t>
      </w:r>
      <w:r w:rsidRPr="00386DA7">
        <w:rPr>
          <w:b/>
        </w:rPr>
        <w:t>НЕ</w:t>
      </w:r>
      <w:r w:rsidR="001A47A6">
        <w:t xml:space="preserve"> </w:t>
      </w:r>
      <w:r w:rsidR="00610844" w:rsidRPr="00610844">
        <w:rPr>
          <w:b/>
        </w:rPr>
        <w:t>ПРИМЕНИМ</w:t>
      </w:r>
      <w:r w:rsidR="001A47A6">
        <w:t>.</w:t>
      </w:r>
      <w:r w:rsidR="00025807">
        <w:t xml:space="preserve"> </w:t>
      </w:r>
    </w:p>
    <w:p w:rsidR="001A47A6" w:rsidRPr="000D7065" w:rsidRDefault="00025807" w:rsidP="001A47A6">
      <w:r>
        <w:t>1.</w:t>
      </w:r>
      <w:r>
        <w:tab/>
      </w:r>
      <w:r w:rsidR="001A47A6" w:rsidRPr="000D7065">
        <w:t>Распределение вероятностей величины</w:t>
      </w:r>
      <w:r w:rsidR="000D7065">
        <w:t xml:space="preserve"> </w:t>
      </w:r>
      <w:proofErr w:type="spellStart"/>
      <w:r w:rsidR="001A47A6" w:rsidRPr="000D7065">
        <w:t>x</w:t>
      </w:r>
      <w:proofErr w:type="spellEnd"/>
      <w:r w:rsidR="001A47A6" w:rsidRPr="000D7065">
        <w:t>, равной сумме</w:t>
      </w:r>
      <w:r w:rsidR="000D7065">
        <w:t xml:space="preserve"> </w:t>
      </w:r>
      <w:proofErr w:type="spellStart"/>
      <w:r w:rsidR="001A47A6" w:rsidRPr="000D7065">
        <w:t>n</w:t>
      </w:r>
      <w:proofErr w:type="spellEnd"/>
      <w:r w:rsidR="000D7065">
        <w:t xml:space="preserve"> </w:t>
      </w:r>
      <w:r w:rsidR="001A47A6" w:rsidRPr="000D7065">
        <w:t>независимых случайных величин</w:t>
      </w:r>
      <w:r w:rsidR="000D7065">
        <w:t xml:space="preserve"> </w:t>
      </w:r>
      <w:proofErr w:type="spellStart"/>
      <w:r w:rsidR="001A47A6" w:rsidRPr="000D7065">
        <w:t>z</w:t>
      </w:r>
      <w:r w:rsidR="001A47A6" w:rsidRPr="000D7065">
        <w:rPr>
          <w:vertAlign w:val="subscript"/>
        </w:rPr>
        <w:t>i</w:t>
      </w:r>
      <w:proofErr w:type="spellEnd"/>
    </w:p>
    <w:p w:rsidR="000D7065" w:rsidRPr="000D7065" w:rsidRDefault="005820B9" w:rsidP="00D85C13">
      <w:pPr>
        <w:pStyle w:val="afc"/>
      </w:pPr>
      <m:oMathPara>
        <m:oMath>
          <m:sSup>
            <m:sSupPr>
              <m:ctrlPr>
                <w:rPr>
                  <w:rFonts w:ascii="Cambria Math" w:hAnsi="Cambria Math"/>
                  <w:noProof/>
                  <w:w w:val="105"/>
                </w:rPr>
              </m:ctrlPr>
            </m:sSupPr>
            <m:e>
              <m:r>
                <w:rPr>
                  <w:rFonts w:ascii="Cambria Math" w:hAnsi="Cambria Math"/>
                  <w:noProof/>
                  <w:w w:val="105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w w:val="105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w w:val="10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A47A6" w:rsidRDefault="001A47A6" w:rsidP="001A47A6">
      <w:r>
        <w:t xml:space="preserve">Если </w:t>
      </w:r>
      <w:r w:rsidRPr="00C47751">
        <w:t>величины</w:t>
      </w:r>
      <w:r w:rsidR="00D85C13">
        <w:t xml:space="preserve"> </w:t>
      </w:r>
      <w:proofErr w:type="spellStart"/>
      <w:r w:rsidRPr="00C47751">
        <w:t>z</w:t>
      </w:r>
      <w:r w:rsidRPr="00D85C13">
        <w:rPr>
          <w:vertAlign w:val="subscript"/>
        </w:rPr>
        <w:t>i</w:t>
      </w:r>
      <w:proofErr w:type="spellEnd"/>
      <w:r>
        <w:rPr>
          <w:rStyle w:val="af"/>
          <w:rFonts w:ascii="Roboto" w:hAnsi="Roboto"/>
          <w:color w:val="222222"/>
          <w:sz w:val="11"/>
          <w:szCs w:val="11"/>
          <w:vertAlign w:val="subscript"/>
        </w:rPr>
        <w:t> </w:t>
      </w:r>
      <w:r w:rsidR="00D85C13">
        <w:t xml:space="preserve"> </w:t>
      </w:r>
      <w:r>
        <w:t>распределены равномерно на интервале [0…1], то:</w:t>
      </w:r>
    </w:p>
    <w:p w:rsidR="001A47A6" w:rsidRDefault="001A47A6" w:rsidP="00610844">
      <w:pPr>
        <w:pStyle w:val="-"/>
      </w:pPr>
      <w:r>
        <w:t>математическое ожидание случайной величины</w:t>
      </w:r>
      <w:r w:rsidR="00D85C13">
        <w:t xml:space="preserve"> </w:t>
      </w:r>
      <w:proofErr w:type="spellStart"/>
      <w:r w:rsidRPr="00D85C13">
        <w:t>x</w:t>
      </w:r>
      <w:proofErr w:type="spellEnd"/>
      <w:r w:rsidR="00D85C13">
        <w:t xml:space="preserve"> </w:t>
      </w:r>
      <w:r>
        <w:t>равно</w:t>
      </w:r>
      <w:r w:rsidR="00D85C13">
        <w:t xml:space="preserve"> </w:t>
      </w:r>
      <w:r>
        <w:t>M(</w:t>
      </w:r>
      <w:proofErr w:type="spellStart"/>
      <w:r w:rsidRPr="00C547FD">
        <w:rPr>
          <w:rStyle w:val="a6"/>
          <w:rFonts w:ascii="Roboto" w:hAnsi="Roboto"/>
          <w:color w:val="222222"/>
          <w:sz w:val="15"/>
          <w:szCs w:val="15"/>
        </w:rPr>
        <w:t>x</w:t>
      </w:r>
      <w:proofErr w:type="spellEnd"/>
      <w:r>
        <w:t>)</w:t>
      </w:r>
      <w:proofErr w:type="spellStart"/>
      <w:r w:rsidRPr="00C547FD">
        <w:rPr>
          <w:rStyle w:val="a6"/>
          <w:rFonts w:ascii="Roboto" w:hAnsi="Roboto"/>
          <w:color w:val="222222"/>
          <w:sz w:val="15"/>
          <w:szCs w:val="15"/>
        </w:rPr>
        <w:t>=</w:t>
      </w:r>
      <w:r>
        <w:t>n</w:t>
      </w:r>
      <w:proofErr w:type="spellEnd"/>
      <w:r>
        <w:t>/2;</w:t>
      </w:r>
    </w:p>
    <w:p w:rsidR="001A47A6" w:rsidRDefault="001A47A6" w:rsidP="00610844">
      <w:pPr>
        <w:pStyle w:val="-"/>
      </w:pPr>
      <w:r>
        <w:t>дисперсия равна D(</w:t>
      </w:r>
      <w:proofErr w:type="spellStart"/>
      <w:r w:rsidRPr="00C547FD">
        <w:rPr>
          <w:rStyle w:val="a6"/>
          <w:rFonts w:ascii="Roboto" w:hAnsi="Roboto"/>
          <w:color w:val="222222"/>
          <w:sz w:val="15"/>
          <w:szCs w:val="15"/>
        </w:rPr>
        <w:t>x</w:t>
      </w:r>
      <w:proofErr w:type="spellEnd"/>
      <w:r>
        <w:t>)</w:t>
      </w:r>
      <w:proofErr w:type="spellStart"/>
      <w:r w:rsidRPr="00C547FD">
        <w:rPr>
          <w:rStyle w:val="a6"/>
          <w:rFonts w:ascii="Roboto" w:hAnsi="Roboto"/>
          <w:color w:val="222222"/>
          <w:sz w:val="15"/>
          <w:szCs w:val="15"/>
        </w:rPr>
        <w:t>=</w:t>
      </w:r>
      <w:r>
        <w:t>n</w:t>
      </w:r>
      <w:proofErr w:type="spellEnd"/>
      <w:r>
        <w:t>/12.</w:t>
      </w:r>
    </w:p>
    <w:p w:rsidR="001A47A6" w:rsidRDefault="00610844" w:rsidP="001A47A6">
      <w:r>
        <w:t xml:space="preserve">При </w:t>
      </w:r>
      <w:proofErr w:type="spellStart"/>
      <w:r w:rsidR="001A47A6">
        <w:t>n</w:t>
      </w:r>
      <w:proofErr w:type="spellEnd"/>
      <w:r w:rsidR="001A47A6">
        <w:t>&gt;=8</w:t>
      </w:r>
      <w:r>
        <w:t xml:space="preserve"> </w:t>
      </w:r>
      <w:r w:rsidR="001A47A6">
        <w:t xml:space="preserve">распределение формируемой таким образом случайной величины </w:t>
      </w:r>
      <w:proofErr w:type="spellStart"/>
      <w:r w:rsidR="001A47A6">
        <w:t>x</w:t>
      </w:r>
      <w:proofErr w:type="spellEnd"/>
      <w:r w:rsidR="001A47A6">
        <w:rPr>
          <w:rStyle w:val="af"/>
          <w:rFonts w:ascii="Roboto" w:hAnsi="Roboto"/>
          <w:color w:val="222222"/>
          <w:sz w:val="15"/>
          <w:szCs w:val="15"/>
        </w:rPr>
        <w:t> </w:t>
      </w:r>
      <w:r w:rsidR="001A47A6">
        <w:t xml:space="preserve">достаточно близко к </w:t>
      </w:r>
      <w:proofErr w:type="gramStart"/>
      <w:r w:rsidR="001A47A6">
        <w:t>нормальному</w:t>
      </w:r>
      <w:proofErr w:type="gramEnd"/>
      <w:r w:rsidR="001A47A6">
        <w:t>.</w:t>
      </w:r>
    </w:p>
    <w:p w:rsidR="001A47A6" w:rsidRDefault="00C47751" w:rsidP="001A47A6">
      <w:r>
        <w:t xml:space="preserve">2. Для </w:t>
      </w:r>
      <w:r w:rsidR="001A47A6">
        <w:t>формирования случайной нормально распределенной случайной величины с нулевым мат. ожиданием и единичной дисперсией выполняется нормирование:</w:t>
      </w:r>
    </w:p>
    <w:p w:rsidR="00C47751" w:rsidRDefault="00C47751" w:rsidP="00697D0B">
      <w:pPr>
        <w:jc w:val="center"/>
      </w:pPr>
      <w:r>
        <w:rPr>
          <w:noProof/>
        </w:rPr>
        <w:drawing>
          <wp:inline distT="0" distB="0" distL="0" distR="0">
            <wp:extent cx="2102827" cy="53059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68" cy="5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51" w:rsidRDefault="001A47A6" w:rsidP="001A47A6">
      <w:r>
        <w:t xml:space="preserve">Для ускорения вычислений рекомендуется </w:t>
      </w:r>
      <w:r w:rsidRPr="00610844">
        <w:t>выбирать</w:t>
      </w:r>
      <w:r w:rsidR="00610844">
        <w:t xml:space="preserve"> </w:t>
      </w:r>
      <w:proofErr w:type="spellStart"/>
      <w:r w:rsidRPr="00610844">
        <w:t>n</w:t>
      </w:r>
      <w:proofErr w:type="spellEnd"/>
      <w:r w:rsidR="00610844">
        <w:t xml:space="preserve"> </w:t>
      </w:r>
      <w:r>
        <w:t xml:space="preserve">кратным 12 (12, 24, 108). </w:t>
      </w:r>
    </w:p>
    <w:p w:rsidR="001A47A6" w:rsidRDefault="00C47751" w:rsidP="00D43BDD">
      <w:pPr>
        <w:pStyle w:val="a"/>
        <w:numPr>
          <w:ilvl w:val="0"/>
          <w:numId w:val="22"/>
        </w:numPr>
      </w:pPr>
      <w:r>
        <w:t xml:space="preserve">Для </w:t>
      </w:r>
      <w:r w:rsidR="001A47A6">
        <w:t xml:space="preserve">получения нормальной величины с произвольным мат. ожиданием µ и </w:t>
      </w:r>
      <w:r w:rsidR="001A47A6" w:rsidRPr="00C47751">
        <w:t>дисперсией</w:t>
      </w:r>
      <w:r>
        <w:t xml:space="preserve"> </w:t>
      </w:r>
      <w:r w:rsidR="001A47A6" w:rsidRPr="00C47751">
        <w:t>σ</w:t>
      </w:r>
      <w:r>
        <w:t xml:space="preserve"> </w:t>
      </w:r>
      <w:r w:rsidR="001A47A6">
        <w:t>применяется формула:</w:t>
      </w:r>
    </w:p>
    <w:p w:rsidR="00D43BDD" w:rsidRDefault="00D43BDD" w:rsidP="00D43BDD">
      <w:pPr>
        <w:pStyle w:val="a"/>
        <w:numPr>
          <w:ilvl w:val="0"/>
          <w:numId w:val="0"/>
        </w:numPr>
        <w:ind w:left="68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x=σ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+μ</m:t>
          </m:r>
        </m:oMath>
      </m:oMathPara>
    </w:p>
    <w:p w:rsidR="009803A5" w:rsidRDefault="001A47A6" w:rsidP="005B53DA">
      <w:r>
        <w:t xml:space="preserve">По заданным </w:t>
      </w:r>
      <w:r w:rsidRPr="00D85C13">
        <w:t>значениям</w:t>
      </w:r>
      <w:proofErr w:type="gramStart"/>
      <w:r w:rsidRPr="00D85C13">
        <w:t xml:space="preserve"> А</w:t>
      </w:r>
      <w:proofErr w:type="gramEnd"/>
      <w:r w:rsidRPr="00D85C13">
        <w:t>, В и М смоделировать</w:t>
      </w:r>
      <w:r>
        <w:t xml:space="preserve"> последовате</w:t>
      </w:r>
      <w:r w:rsidR="00D85C13">
        <w:t xml:space="preserve">льность из 100 случайных чисел. </w:t>
      </w:r>
      <w:r>
        <w:t>Пусть даны следующие значения</w:t>
      </w:r>
      <w:proofErr w:type="gramStart"/>
      <w:r>
        <w:t xml:space="preserve"> А</w:t>
      </w:r>
      <w:proofErr w:type="gramEnd"/>
      <w:r>
        <w:t>=4,5, В=23 и М=87.</w:t>
      </w:r>
      <w:r w:rsidR="00D85C13">
        <w:t xml:space="preserve"> </w:t>
      </w:r>
    </w:p>
    <w:p w:rsidR="009803A5" w:rsidRDefault="001A47A6" w:rsidP="005B53DA">
      <w:r>
        <w:t xml:space="preserve">Первый элемент псевдослучайной последовательности равен 3. </w:t>
      </w:r>
    </w:p>
    <w:p w:rsidR="001A47A6" w:rsidRDefault="001A47A6" w:rsidP="005B53DA">
      <w:proofErr w:type="gramStart"/>
      <w:r>
        <w:t xml:space="preserve">Необходимо построить таблицу последовательности </w:t>
      </w:r>
      <w:r w:rsidR="005B53DA">
        <w:t>30</w:t>
      </w:r>
      <w:r>
        <w:t xml:space="preserve"> чисел (Рис.</w:t>
      </w:r>
      <w:proofErr w:type="gramEnd"/>
    </w:p>
    <w:p w:rsidR="001A47A6" w:rsidRDefault="001A47A6" w:rsidP="00D85C13">
      <w:r>
        <w:rPr>
          <w:noProof/>
        </w:rPr>
        <w:drawing>
          <wp:inline distT="0" distB="0" distL="0" distR="0">
            <wp:extent cx="2010472" cy="1307123"/>
            <wp:effectExtent l="19050" t="0" r="8828" b="0"/>
            <wp:docPr id="1" name="Рисунок 95" descr="https://ucarecdn.com/49d6d79d-3aeb-4942-ac5e-2fb0716783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ucarecdn.com/49d6d79d-3aeb-4942-ac5e-2fb071678307/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70" cy="130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1A47A6">
      <w:r>
        <w:t xml:space="preserve">Рис. Таблица последовательности </w:t>
      </w:r>
      <w:r w:rsidR="005B53DA">
        <w:t>30</w:t>
      </w:r>
      <w:r>
        <w:t xml:space="preserve"> чисел</w:t>
      </w:r>
    </w:p>
    <w:p w:rsidR="001A47A6" w:rsidRPr="00D85C13" w:rsidRDefault="001A47A6" w:rsidP="001A47A6">
      <w:r w:rsidRPr="00D85C13">
        <w:t>Для этого в ячейку</w:t>
      </w:r>
      <w:r w:rsidR="00D85C13" w:rsidRPr="00D85C13">
        <w:t xml:space="preserve"> </w:t>
      </w:r>
      <w:r w:rsidRPr="00D85C13">
        <w:t>B5</w:t>
      </w:r>
      <w:r w:rsidR="00D85C13" w:rsidRPr="00D85C13">
        <w:t xml:space="preserve"> </w:t>
      </w:r>
      <w:r w:rsidRPr="00D85C13">
        <w:t>вводим первый элемент последовательности, равный</w:t>
      </w:r>
      <w:r w:rsidR="00D85C13" w:rsidRPr="00D85C13">
        <w:t xml:space="preserve"> </w:t>
      </w:r>
      <w:r w:rsidRPr="00D85C13">
        <w:t>3, а в ячейку</w:t>
      </w:r>
      <w:r w:rsidR="00D85C13" w:rsidRPr="00D85C13">
        <w:t xml:space="preserve"> </w:t>
      </w:r>
      <w:r w:rsidRPr="00D85C13">
        <w:t>C5</w:t>
      </w:r>
      <w:r w:rsidR="00D85C13" w:rsidRPr="00D85C13">
        <w:t xml:space="preserve"> </w:t>
      </w:r>
      <w:r w:rsidRPr="00D85C13">
        <w:t>формулу:</w:t>
      </w:r>
      <w:r w:rsidR="00666D33" w:rsidRPr="00666D33">
        <w:t xml:space="preserve"> </w:t>
      </w:r>
      <w:r w:rsidRPr="00D85C13">
        <w:t>=ОСТАТ((C2*B5+E2); G2)</w:t>
      </w:r>
    </w:p>
    <w:p w:rsidR="001A47A6" w:rsidRDefault="001A47A6" w:rsidP="00D85C13">
      <w:r>
        <w:t>Полученное значение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rPr>
          <w:rStyle w:val="a6"/>
          <w:rFonts w:ascii="Roboto" w:hAnsi="Roboto"/>
          <w:color w:val="222222"/>
          <w:sz w:val="15"/>
          <w:szCs w:val="15"/>
        </w:rPr>
        <w:t>y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вводим в ячейку B6 (Рис).</w:t>
      </w:r>
    </w:p>
    <w:p w:rsidR="001A47A6" w:rsidRDefault="001A47A6" w:rsidP="00D85C13">
      <w:r>
        <w:rPr>
          <w:noProof/>
        </w:rPr>
        <w:lastRenderedPageBreak/>
        <w:drawing>
          <wp:inline distT="0" distB="0" distL="0" distR="0">
            <wp:extent cx="2337288" cy="1217528"/>
            <wp:effectExtent l="19050" t="0" r="5862" b="0"/>
            <wp:docPr id="2" name="Рисунок 96" descr="https://ucarecdn.com/f2841595-490c-4db6-a498-3ceffb070f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ucarecdn.com/f2841595-490c-4db6-a498-3ceffb070fd0/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00" cy="12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1A47A6" w:rsidP="001A47A6">
      <w:pPr>
        <w:shd w:val="clear" w:color="auto" w:fill="FFFFFF"/>
        <w:jc w:val="center"/>
      </w:pPr>
      <w:r w:rsidRPr="00D85C13">
        <w:t xml:space="preserve">Рис. Таблица последовательности </w:t>
      </w:r>
      <w:r w:rsidR="005B53DA">
        <w:t>30</w:t>
      </w:r>
      <w:r w:rsidRPr="00D85C13">
        <w:t xml:space="preserve"> чисел y и yi-1</w:t>
      </w:r>
    </w:p>
    <w:p w:rsidR="001A47A6" w:rsidRDefault="001A47A6" w:rsidP="00D85C13">
      <w:r>
        <w:t xml:space="preserve">Получаем рекуррентную формулу, зависящую от y. Заполняем все </w:t>
      </w:r>
      <w:r w:rsidR="0018570D">
        <w:t>3</w:t>
      </w:r>
      <w:r>
        <w:t>0 значений.</w:t>
      </w:r>
    </w:p>
    <w:p w:rsidR="001327D2" w:rsidRDefault="001327D2" w:rsidP="001A47A6"/>
    <w:p w:rsidR="009803A5" w:rsidRDefault="008058AD" w:rsidP="001A47A6">
      <w:r>
        <w:t xml:space="preserve">В </w:t>
      </w:r>
      <w:r>
        <w:rPr>
          <w:lang w:val="en-US"/>
        </w:rPr>
        <w:t>Excel</w:t>
      </w:r>
      <w:r w:rsidRPr="008058AD">
        <w:t xml:space="preserve"> </w:t>
      </w:r>
      <w:proofErr w:type="gramStart"/>
      <w:r>
        <w:rPr>
          <w:lang w:val="en-US"/>
        </w:rPr>
        <w:t>c</w:t>
      </w:r>
      <w:proofErr w:type="gramEnd"/>
      <w:r w:rsidR="001A47A6">
        <w:t xml:space="preserve">моделировать </w:t>
      </w:r>
      <w:r w:rsidR="009803A5">
        <w:t>30</w:t>
      </w:r>
      <w:r w:rsidR="001A47A6">
        <w:t xml:space="preserve"> случайн</w:t>
      </w:r>
      <w:r w:rsidR="009803A5">
        <w:t>ых</w:t>
      </w:r>
      <w:r w:rsidR="001A47A6">
        <w:t xml:space="preserve"> величин по норм</w:t>
      </w:r>
      <w:r w:rsidR="00D85C13">
        <w:t xml:space="preserve">альному закону с математическим ожиданием </w:t>
      </w:r>
      <w:r w:rsidR="001A47A6">
        <w:t xml:space="preserve">1 и дисперсией 9. </w:t>
      </w:r>
    </w:p>
    <w:p w:rsidR="001A47A6" w:rsidRPr="00A71C07" w:rsidRDefault="001A47A6" w:rsidP="001A47A6">
      <w:r>
        <w:t>При этом</w:t>
      </w:r>
      <w:r w:rsidR="00D85C13">
        <w:t xml:space="preserve"> </w:t>
      </w:r>
      <w:r>
        <w:t>сумму брать по 12 п</w:t>
      </w:r>
      <w:r w:rsidR="00D85C13">
        <w:t>ервым членам последовательности.</w:t>
      </w:r>
    </w:p>
    <w:p w:rsidR="00996CBF" w:rsidRPr="008058AD" w:rsidRDefault="00996CBF" w:rsidP="001A47A6">
      <w:r>
        <w:t>Алгоритм получения случайного значения, распределенного по Нормальному Закону</w:t>
      </w:r>
      <w:r w:rsidR="008058AD" w:rsidRPr="008058AD">
        <w:t xml:space="preserve">,  </w:t>
      </w:r>
      <w:r w:rsidR="008058AD">
        <w:rPr>
          <w:lang w:val="en-US"/>
        </w:rPr>
        <w:t>n</w:t>
      </w:r>
      <w:r w:rsidR="008058AD" w:rsidRPr="008058AD">
        <w:t>=12:</w:t>
      </w:r>
    </w:p>
    <w:p w:rsidR="00996CBF" w:rsidRPr="00996CBF" w:rsidRDefault="00996CBF" w:rsidP="00996CBF">
      <w:pPr>
        <w:pStyle w:val="afc"/>
        <w:rPr>
          <w:lang w:val="en-US"/>
        </w:rPr>
      </w:pPr>
      <w:r>
        <w:rPr>
          <w:noProof/>
        </w:rPr>
        <w:drawing>
          <wp:inline distT="0" distB="0" distL="0" distR="0">
            <wp:extent cx="4968875" cy="370958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13" w:rsidRPr="00D85C13" w:rsidRDefault="00D85C13" w:rsidP="001060E2"/>
    <w:sectPr w:rsidR="00D85C13" w:rsidRPr="00D85C13" w:rsidSect="00FB1628">
      <w:headerReference w:type="even" r:id="rId17"/>
      <w:footerReference w:type="even" r:id="rId18"/>
      <w:footerReference w:type="default" r:id="rId19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CE" w:rsidRDefault="00941ECE" w:rsidP="008A6485">
      <w:r>
        <w:separator/>
      </w:r>
    </w:p>
  </w:endnote>
  <w:endnote w:type="continuationSeparator" w:id="0">
    <w:p w:rsidR="00941ECE" w:rsidRDefault="00941ECE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Pr="008C3C0C" w:rsidRDefault="00C91920" w:rsidP="008C3C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CE" w:rsidRDefault="00941ECE" w:rsidP="008A6485">
      <w:r>
        <w:separator/>
      </w:r>
    </w:p>
  </w:footnote>
  <w:footnote w:type="continuationSeparator" w:id="0">
    <w:p w:rsidR="00941ECE" w:rsidRDefault="00941ECE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3657159"/>
    <w:multiLevelType w:val="hybridMultilevel"/>
    <w:tmpl w:val="4176C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87C78"/>
    <w:multiLevelType w:val="hybridMultilevel"/>
    <w:tmpl w:val="9490C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204B5"/>
    <w:multiLevelType w:val="hybridMultilevel"/>
    <w:tmpl w:val="7F660628"/>
    <w:lvl w:ilvl="0" w:tplc="D7B614E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10646E2" w:tentative="1">
      <w:start w:val="1"/>
      <w:numFmt w:val="lowerLetter"/>
      <w:lvlText w:val="%2."/>
      <w:lvlJc w:val="left"/>
      <w:pPr>
        <w:ind w:left="1440" w:hanging="360"/>
      </w:pPr>
    </w:lvl>
    <w:lvl w:ilvl="2" w:tplc="BEF20540" w:tentative="1">
      <w:start w:val="1"/>
      <w:numFmt w:val="lowerRoman"/>
      <w:lvlText w:val="%3."/>
      <w:lvlJc w:val="right"/>
      <w:pPr>
        <w:ind w:left="2160" w:hanging="180"/>
      </w:pPr>
    </w:lvl>
    <w:lvl w:ilvl="3" w:tplc="B1B02A4A" w:tentative="1">
      <w:start w:val="1"/>
      <w:numFmt w:val="decimal"/>
      <w:lvlText w:val="%4."/>
      <w:lvlJc w:val="left"/>
      <w:pPr>
        <w:ind w:left="2880" w:hanging="360"/>
      </w:pPr>
    </w:lvl>
    <w:lvl w:ilvl="4" w:tplc="9C26DD1C" w:tentative="1">
      <w:start w:val="1"/>
      <w:numFmt w:val="lowerLetter"/>
      <w:lvlText w:val="%5."/>
      <w:lvlJc w:val="left"/>
      <w:pPr>
        <w:ind w:left="3600" w:hanging="360"/>
      </w:pPr>
    </w:lvl>
    <w:lvl w:ilvl="5" w:tplc="00FAE5F8" w:tentative="1">
      <w:start w:val="1"/>
      <w:numFmt w:val="lowerRoman"/>
      <w:lvlText w:val="%6."/>
      <w:lvlJc w:val="right"/>
      <w:pPr>
        <w:ind w:left="4320" w:hanging="180"/>
      </w:pPr>
    </w:lvl>
    <w:lvl w:ilvl="6" w:tplc="1F30B9F2" w:tentative="1">
      <w:start w:val="1"/>
      <w:numFmt w:val="decimal"/>
      <w:lvlText w:val="%7."/>
      <w:lvlJc w:val="left"/>
      <w:pPr>
        <w:ind w:left="5040" w:hanging="360"/>
      </w:pPr>
    </w:lvl>
    <w:lvl w:ilvl="7" w:tplc="F9889494" w:tentative="1">
      <w:start w:val="1"/>
      <w:numFmt w:val="lowerLetter"/>
      <w:lvlText w:val="%8."/>
      <w:lvlJc w:val="left"/>
      <w:pPr>
        <w:ind w:left="5760" w:hanging="360"/>
      </w:pPr>
    </w:lvl>
    <w:lvl w:ilvl="8" w:tplc="7ED2D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61BE7"/>
    <w:multiLevelType w:val="hybridMultilevel"/>
    <w:tmpl w:val="694AA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864887"/>
    <w:multiLevelType w:val="hybridMultilevel"/>
    <w:tmpl w:val="F0848342"/>
    <w:lvl w:ilvl="0" w:tplc="5FEC6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42E00"/>
    <w:multiLevelType w:val="hybridMultilevel"/>
    <w:tmpl w:val="F1A02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BD082B"/>
    <w:multiLevelType w:val="hybridMultilevel"/>
    <w:tmpl w:val="F342F4E6"/>
    <w:lvl w:ilvl="0" w:tplc="C0FE602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3CFCF1D0" w:tentative="1">
      <w:start w:val="1"/>
      <w:numFmt w:val="lowerLetter"/>
      <w:lvlText w:val="%2."/>
      <w:lvlJc w:val="left"/>
      <w:pPr>
        <w:ind w:left="1440" w:hanging="360"/>
      </w:pPr>
    </w:lvl>
    <w:lvl w:ilvl="2" w:tplc="465A4DF6" w:tentative="1">
      <w:start w:val="1"/>
      <w:numFmt w:val="lowerRoman"/>
      <w:lvlText w:val="%3."/>
      <w:lvlJc w:val="right"/>
      <w:pPr>
        <w:ind w:left="2160" w:hanging="180"/>
      </w:pPr>
    </w:lvl>
    <w:lvl w:ilvl="3" w:tplc="3E689F66" w:tentative="1">
      <w:start w:val="1"/>
      <w:numFmt w:val="decimal"/>
      <w:lvlText w:val="%4."/>
      <w:lvlJc w:val="left"/>
      <w:pPr>
        <w:ind w:left="2880" w:hanging="360"/>
      </w:pPr>
    </w:lvl>
    <w:lvl w:ilvl="4" w:tplc="B002C49C" w:tentative="1">
      <w:start w:val="1"/>
      <w:numFmt w:val="lowerLetter"/>
      <w:lvlText w:val="%5."/>
      <w:lvlJc w:val="left"/>
      <w:pPr>
        <w:ind w:left="3600" w:hanging="360"/>
      </w:pPr>
    </w:lvl>
    <w:lvl w:ilvl="5" w:tplc="3852F8D6" w:tentative="1">
      <w:start w:val="1"/>
      <w:numFmt w:val="lowerRoman"/>
      <w:lvlText w:val="%6."/>
      <w:lvlJc w:val="right"/>
      <w:pPr>
        <w:ind w:left="4320" w:hanging="180"/>
      </w:pPr>
    </w:lvl>
    <w:lvl w:ilvl="6" w:tplc="D9D8BDA8" w:tentative="1">
      <w:start w:val="1"/>
      <w:numFmt w:val="decimal"/>
      <w:lvlText w:val="%7."/>
      <w:lvlJc w:val="left"/>
      <w:pPr>
        <w:ind w:left="5040" w:hanging="360"/>
      </w:pPr>
    </w:lvl>
    <w:lvl w:ilvl="7" w:tplc="5546C10A" w:tentative="1">
      <w:start w:val="1"/>
      <w:numFmt w:val="lowerLetter"/>
      <w:lvlText w:val="%8."/>
      <w:lvlJc w:val="left"/>
      <w:pPr>
        <w:ind w:left="5760" w:hanging="360"/>
      </w:pPr>
    </w:lvl>
    <w:lvl w:ilvl="8" w:tplc="13702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01B71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nsid w:val="76E212BB"/>
    <w:multiLevelType w:val="hybridMultilevel"/>
    <w:tmpl w:val="0BB4579C"/>
    <w:lvl w:ilvl="0" w:tplc="87B6F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21"/>
  </w:num>
  <w:num w:numId="7">
    <w:abstractNumId w:val="9"/>
  </w:num>
  <w:num w:numId="8">
    <w:abstractNumId w:val="16"/>
  </w:num>
  <w:num w:numId="9">
    <w:abstractNumId w:val="22"/>
  </w:num>
  <w:num w:numId="10">
    <w:abstractNumId w:val="10"/>
  </w:num>
  <w:num w:numId="11">
    <w:abstractNumId w:val="11"/>
  </w:num>
  <w:num w:numId="12">
    <w:abstractNumId w:val="15"/>
  </w:num>
  <w:num w:numId="13">
    <w:abstractNumId w:val="18"/>
  </w:num>
  <w:num w:numId="14">
    <w:abstractNumId w:val="7"/>
  </w:num>
  <w:num w:numId="15">
    <w:abstractNumId w:val="5"/>
  </w:num>
  <w:num w:numId="16">
    <w:abstractNumId w:val="3"/>
  </w:num>
  <w:num w:numId="17">
    <w:abstractNumId w:val="13"/>
  </w:num>
  <w:num w:numId="18">
    <w:abstractNumId w:val="20"/>
  </w:num>
  <w:num w:numId="19">
    <w:abstractNumId w:val="1"/>
  </w:num>
  <w:num w:numId="20">
    <w:abstractNumId w:val="2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4"/>
  </w:num>
  <w:num w:numId="25">
    <w:abstractNumId w:val="0"/>
    <w:lvlOverride w:ilvl="0">
      <w:startOverride w:val="1"/>
    </w:lvlOverride>
  </w:num>
  <w:num w:numId="26">
    <w:abstractNumId w:val="17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25807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9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0C56"/>
    <w:rsid w:val="000A1506"/>
    <w:rsid w:val="000A2982"/>
    <w:rsid w:val="000A4617"/>
    <w:rsid w:val="000A4793"/>
    <w:rsid w:val="000B01E0"/>
    <w:rsid w:val="000B1FF5"/>
    <w:rsid w:val="000B302D"/>
    <w:rsid w:val="000B5061"/>
    <w:rsid w:val="000B59B6"/>
    <w:rsid w:val="000B6481"/>
    <w:rsid w:val="000C0050"/>
    <w:rsid w:val="000C36F3"/>
    <w:rsid w:val="000C3B11"/>
    <w:rsid w:val="000C4573"/>
    <w:rsid w:val="000C5C1A"/>
    <w:rsid w:val="000C77A1"/>
    <w:rsid w:val="000D2EAF"/>
    <w:rsid w:val="000D2EBB"/>
    <w:rsid w:val="000D7065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0E2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7D2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45FC7"/>
    <w:rsid w:val="00151D77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26EA"/>
    <w:rsid w:val="00183DA5"/>
    <w:rsid w:val="00183EC2"/>
    <w:rsid w:val="00185090"/>
    <w:rsid w:val="0018570D"/>
    <w:rsid w:val="001860D4"/>
    <w:rsid w:val="00190928"/>
    <w:rsid w:val="0019650A"/>
    <w:rsid w:val="00196B42"/>
    <w:rsid w:val="00197101"/>
    <w:rsid w:val="00197571"/>
    <w:rsid w:val="00197D48"/>
    <w:rsid w:val="001A04DB"/>
    <w:rsid w:val="001A08BE"/>
    <w:rsid w:val="001A1D69"/>
    <w:rsid w:val="001A3F1B"/>
    <w:rsid w:val="001A47A6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295"/>
    <w:rsid w:val="0020350B"/>
    <w:rsid w:val="00206378"/>
    <w:rsid w:val="00206525"/>
    <w:rsid w:val="00207E74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CD3"/>
    <w:rsid w:val="00332D4B"/>
    <w:rsid w:val="0033379E"/>
    <w:rsid w:val="00334189"/>
    <w:rsid w:val="00340200"/>
    <w:rsid w:val="00341E6B"/>
    <w:rsid w:val="00342DD6"/>
    <w:rsid w:val="00344F4D"/>
    <w:rsid w:val="00345AA0"/>
    <w:rsid w:val="00345B2F"/>
    <w:rsid w:val="00350102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86DA7"/>
    <w:rsid w:val="003915E3"/>
    <w:rsid w:val="0039200A"/>
    <w:rsid w:val="0039345F"/>
    <w:rsid w:val="00393CDF"/>
    <w:rsid w:val="00395C96"/>
    <w:rsid w:val="00397A64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244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251C4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0B9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3DA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0844"/>
    <w:rsid w:val="0061120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47FEC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66D33"/>
    <w:rsid w:val="006706EA"/>
    <w:rsid w:val="00671CA5"/>
    <w:rsid w:val="00672F0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97D0B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3178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6804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58AD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1771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4D22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6F6"/>
    <w:rsid w:val="00941ECE"/>
    <w:rsid w:val="0094298F"/>
    <w:rsid w:val="00942A81"/>
    <w:rsid w:val="00945A3E"/>
    <w:rsid w:val="00946008"/>
    <w:rsid w:val="00946ED2"/>
    <w:rsid w:val="00950050"/>
    <w:rsid w:val="009510D3"/>
    <w:rsid w:val="009512D3"/>
    <w:rsid w:val="009522BE"/>
    <w:rsid w:val="00956CC7"/>
    <w:rsid w:val="00961642"/>
    <w:rsid w:val="00962F58"/>
    <w:rsid w:val="00970D2B"/>
    <w:rsid w:val="00971005"/>
    <w:rsid w:val="00972097"/>
    <w:rsid w:val="00972711"/>
    <w:rsid w:val="00972C84"/>
    <w:rsid w:val="00974D89"/>
    <w:rsid w:val="009803A5"/>
    <w:rsid w:val="009836BA"/>
    <w:rsid w:val="00987355"/>
    <w:rsid w:val="00991C65"/>
    <w:rsid w:val="00992FCB"/>
    <w:rsid w:val="00994510"/>
    <w:rsid w:val="009950D2"/>
    <w:rsid w:val="00996CBF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0C6B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07FF9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3886"/>
    <w:rsid w:val="00A64A51"/>
    <w:rsid w:val="00A70D58"/>
    <w:rsid w:val="00A715FF"/>
    <w:rsid w:val="00A71C07"/>
    <w:rsid w:val="00A74551"/>
    <w:rsid w:val="00A74CF4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6657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17954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1941"/>
    <w:rsid w:val="00B82323"/>
    <w:rsid w:val="00B82A3F"/>
    <w:rsid w:val="00B84B10"/>
    <w:rsid w:val="00B84FF6"/>
    <w:rsid w:val="00B85F4B"/>
    <w:rsid w:val="00B866B5"/>
    <w:rsid w:val="00B867AA"/>
    <w:rsid w:val="00B923F6"/>
    <w:rsid w:val="00B92D9C"/>
    <w:rsid w:val="00B9336C"/>
    <w:rsid w:val="00B935B9"/>
    <w:rsid w:val="00B93AEA"/>
    <w:rsid w:val="00B93F63"/>
    <w:rsid w:val="00B93FC6"/>
    <w:rsid w:val="00B96ADB"/>
    <w:rsid w:val="00BA37A4"/>
    <w:rsid w:val="00BA692A"/>
    <w:rsid w:val="00BB13C9"/>
    <w:rsid w:val="00BB1827"/>
    <w:rsid w:val="00BB265A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32AF"/>
    <w:rsid w:val="00C4408B"/>
    <w:rsid w:val="00C4418B"/>
    <w:rsid w:val="00C45207"/>
    <w:rsid w:val="00C47088"/>
    <w:rsid w:val="00C47751"/>
    <w:rsid w:val="00C5199E"/>
    <w:rsid w:val="00C51D45"/>
    <w:rsid w:val="00C54243"/>
    <w:rsid w:val="00C5458D"/>
    <w:rsid w:val="00C547F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01E9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0FE0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BDD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5C13"/>
    <w:rsid w:val="00D8658C"/>
    <w:rsid w:val="00D86EEB"/>
    <w:rsid w:val="00D92176"/>
    <w:rsid w:val="00D922F8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D4AC8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3B21"/>
    <w:rsid w:val="00E04CA8"/>
    <w:rsid w:val="00E060B9"/>
    <w:rsid w:val="00E06871"/>
    <w:rsid w:val="00E1022E"/>
    <w:rsid w:val="00E1040E"/>
    <w:rsid w:val="00E130CF"/>
    <w:rsid w:val="00E13520"/>
    <w:rsid w:val="00E13CEA"/>
    <w:rsid w:val="00E1465F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0B51"/>
    <w:rsid w:val="00E611EC"/>
    <w:rsid w:val="00E6269A"/>
    <w:rsid w:val="00E62B76"/>
    <w:rsid w:val="00E63683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6BBB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E6D03"/>
    <w:rsid w:val="00EF1001"/>
    <w:rsid w:val="00EF34EA"/>
    <w:rsid w:val="00EF4437"/>
    <w:rsid w:val="00EF4EBF"/>
    <w:rsid w:val="00EF547B"/>
    <w:rsid w:val="00EF6106"/>
    <w:rsid w:val="00EF6573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2FF6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5E34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 w:qFormat="1"/>
    <w:lsdException w:name="Document Map" w:uiPriority="99"/>
    <w:lsdException w:name="Plain Text" w:locked="1"/>
    <w:lsdException w:name="Normal (Web)" w:uiPriority="99"/>
    <w:lsdException w:name="HTML Code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386DA7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qFormat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rsid w:val="001A47A6"/>
    <w:pPr>
      <w:outlineLvl w:val="9"/>
    </w:pPr>
    <w:rPr>
      <w:rFonts w:eastAsia="Times New Roman"/>
      <w:color w:val="000000" w:themeColor="text1"/>
      <w:sz w:val="28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HTML">
    <w:name w:val="HTML Code"/>
    <w:basedOn w:val="a1"/>
    <w:uiPriority w:val="99"/>
    <w:semiHidden/>
    <w:unhideWhenUsed/>
    <w:rsid w:val="00CB01E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CB01E9"/>
  </w:style>
  <w:style w:type="character" w:customStyle="1" w:styleId="hljs-keyword">
    <w:name w:val="hljs-keyword"/>
    <w:basedOn w:val="a1"/>
    <w:rsid w:val="00CB01E9"/>
  </w:style>
  <w:style w:type="character" w:customStyle="1" w:styleId="hljs-title">
    <w:name w:val="hljs-title"/>
    <w:basedOn w:val="a1"/>
    <w:rsid w:val="00CB01E9"/>
  </w:style>
  <w:style w:type="character" w:customStyle="1" w:styleId="hljs-params">
    <w:name w:val="hljs-params"/>
    <w:basedOn w:val="a1"/>
    <w:rsid w:val="00CB01E9"/>
  </w:style>
  <w:style w:type="character" w:customStyle="1" w:styleId="hljs-number">
    <w:name w:val="hljs-number"/>
    <w:basedOn w:val="a1"/>
    <w:rsid w:val="00CB01E9"/>
  </w:style>
  <w:style w:type="character" w:customStyle="1" w:styleId="hljs-comment">
    <w:name w:val="hljs-comment"/>
    <w:basedOn w:val="a1"/>
    <w:rsid w:val="00CB01E9"/>
  </w:style>
  <w:style w:type="character" w:customStyle="1" w:styleId="katex-mathml">
    <w:name w:val="katex-mathml"/>
    <w:basedOn w:val="a1"/>
    <w:rsid w:val="001A47A6"/>
  </w:style>
  <w:style w:type="character" w:customStyle="1" w:styleId="mord">
    <w:name w:val="mord"/>
    <w:basedOn w:val="a1"/>
    <w:rsid w:val="001A47A6"/>
  </w:style>
  <w:style w:type="character" w:customStyle="1" w:styleId="vlist-s">
    <w:name w:val="vlist-s"/>
    <w:basedOn w:val="a1"/>
    <w:rsid w:val="001A47A6"/>
  </w:style>
  <w:style w:type="character" w:customStyle="1" w:styleId="mspace">
    <w:name w:val="mspace"/>
    <w:basedOn w:val="a1"/>
    <w:rsid w:val="001A47A6"/>
  </w:style>
  <w:style w:type="character" w:customStyle="1" w:styleId="mrel">
    <w:name w:val="mrel"/>
    <w:basedOn w:val="a1"/>
    <w:rsid w:val="001A47A6"/>
  </w:style>
  <w:style w:type="character" w:customStyle="1" w:styleId="mopen">
    <w:name w:val="mopen"/>
    <w:basedOn w:val="a1"/>
    <w:rsid w:val="001A47A6"/>
  </w:style>
  <w:style w:type="character" w:customStyle="1" w:styleId="mbin">
    <w:name w:val="mbin"/>
    <w:basedOn w:val="a1"/>
    <w:rsid w:val="001A47A6"/>
  </w:style>
  <w:style w:type="character" w:customStyle="1" w:styleId="mclose">
    <w:name w:val="mclose"/>
    <w:basedOn w:val="a1"/>
    <w:rsid w:val="001A47A6"/>
  </w:style>
  <w:style w:type="character" w:customStyle="1" w:styleId="mop">
    <w:name w:val="mop"/>
    <w:basedOn w:val="a1"/>
    <w:rsid w:val="001A47A6"/>
  </w:style>
  <w:style w:type="character" w:customStyle="1" w:styleId="delimsizing">
    <w:name w:val="delimsizing"/>
    <w:basedOn w:val="a1"/>
    <w:rsid w:val="001A47A6"/>
  </w:style>
  <w:style w:type="character" w:customStyle="1" w:styleId="delimsizinginner">
    <w:name w:val="delimsizinginner"/>
    <w:basedOn w:val="a1"/>
    <w:rsid w:val="001A47A6"/>
  </w:style>
  <w:style w:type="character" w:customStyle="1" w:styleId="mpunct">
    <w:name w:val="mpunct"/>
    <w:basedOn w:val="a1"/>
    <w:rsid w:val="001A4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299541/step/1?unit=281374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epik.org/lesson/380418/step/1?unit=36756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tepik.org/lesson/389468/step/1?unit=378558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FE56A-62D0-4EEA-B37B-8BB18D2D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12</TotalTime>
  <Pages>4</Pages>
  <Words>510</Words>
  <Characters>3970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4472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User</cp:lastModifiedBy>
  <cp:revision>10</cp:revision>
  <cp:lastPrinted>2023-05-29T13:47:00Z</cp:lastPrinted>
  <dcterms:created xsi:type="dcterms:W3CDTF">2023-10-28T10:32:00Z</dcterms:created>
  <dcterms:modified xsi:type="dcterms:W3CDTF">2023-11-07T09:22:00Z</dcterms:modified>
</cp:coreProperties>
</file>